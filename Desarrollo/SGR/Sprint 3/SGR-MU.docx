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646" w:tblpY="876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346"/>
      </w:tblGrid>
      <w:tr w:rsidR="00547521" w:rsidRPr="004C0AD1" w14:paraId="3EA2E778" w14:textId="77777777" w:rsidTr="00547521">
        <w:trPr>
          <w:trHeight w:val="1938"/>
        </w:trPr>
        <w:tc>
          <w:tcPr>
            <w:tcW w:w="43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C43CAB" w14:textId="63F33230" w:rsidR="00547521" w:rsidRPr="00643496" w:rsidRDefault="005E3822" w:rsidP="00547521">
            <w:pPr>
              <w:pStyle w:val="Ttulo"/>
              <w:framePr w:hSpace="0" w:wrap="auto" w:vAnchor="margin" w:xAlign="left" w:yAlign="inline"/>
              <w:rPr>
                <w:sz w:val="80"/>
                <w:szCs w:val="80"/>
              </w:rPr>
            </w:pPr>
            <w:proofErr w:type="spellStart"/>
            <w:r>
              <w:rPr>
                <w:sz w:val="80"/>
                <w:szCs w:val="80"/>
              </w:rPr>
              <w:t>Solutions</w:t>
            </w:r>
            <w:proofErr w:type="spellEnd"/>
          </w:p>
          <w:p w14:paraId="13585433" w14:textId="34484BC2" w:rsidR="00547521" w:rsidRPr="001147F5" w:rsidRDefault="005E3822" w:rsidP="00547521">
            <w:pPr>
              <w:pStyle w:val="Ttulo"/>
              <w:framePr w:hSpace="0" w:wrap="auto" w:vAnchor="margin" w:xAlign="left" w:yAlign="inline"/>
              <w:rPr>
                <w:sz w:val="40"/>
                <w:szCs w:val="40"/>
              </w:rPr>
            </w:pPr>
            <w:r w:rsidRPr="005E3822">
              <w:rPr>
                <w:sz w:val="40"/>
                <w:szCs w:val="40"/>
              </w:rPr>
              <w:t>Sistema de gestión de un restaurante</w:t>
            </w:r>
          </w:p>
        </w:tc>
      </w:tr>
    </w:tbl>
    <w:p w14:paraId="1874F75F" w14:textId="5885DEF6" w:rsidR="001E59F3" w:rsidRPr="004C0AD1" w:rsidRDefault="00DF2A8C" w:rsidP="00A91D75">
      <w:r>
        <w:rPr>
          <w:noProof/>
          <w:color w:val="473D6C" w:themeColor="accent5"/>
          <w:sz w:val="60"/>
          <w:szCs w:val="60"/>
          <w:lang w:val="es-PE" w:eastAsia="es-PE"/>
        </w:rPr>
        <w:drawing>
          <wp:anchor distT="0" distB="0" distL="114300" distR="114300" simplePos="0" relativeHeight="251670528" behindDoc="1" locked="0" layoutInCell="1" allowOverlap="1" wp14:anchorId="22C779FB" wp14:editId="64ABC8E3">
            <wp:simplePos x="0" y="0"/>
            <wp:positionH relativeFrom="column">
              <wp:posOffset>-217170</wp:posOffset>
            </wp:positionH>
            <wp:positionV relativeFrom="paragraph">
              <wp:posOffset>1017270</wp:posOffset>
            </wp:positionV>
            <wp:extent cx="6581775" cy="6223000"/>
            <wp:effectExtent l="0" t="0" r="9525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9"/>
                    <a:srcRect l="20432" r="20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434F" w:rsidRPr="009959D4">
        <w:rPr>
          <w:noProof/>
          <w:color w:val="473D6C" w:themeColor="accent5"/>
          <w:sz w:val="60"/>
          <w:szCs w:val="60"/>
          <w:lang w:val="es-PE" w:eastAsia="es-P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723567B" wp14:editId="530A3C22">
                <wp:simplePos x="0" y="0"/>
                <wp:positionH relativeFrom="column">
                  <wp:posOffset>-731520</wp:posOffset>
                </wp:positionH>
                <wp:positionV relativeFrom="page">
                  <wp:posOffset>5868537</wp:posOffset>
                </wp:positionV>
                <wp:extent cx="3521122" cy="1570990"/>
                <wp:effectExtent l="0" t="0" r="3175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21122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00A5B8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3C04B" id="Rectángulo: Una sola esquina cortada 4" o:spid="_x0000_s1026" alt="rectángulo de color" style="position:absolute;margin-left:-57.6pt;margin-top:462.1pt;width:277.25pt;height:123.7pt;flip:y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3521122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" path="m,l2769890,r751232,751232l3521122,1570990,,1570990,,xe" fillcolor="#00a5b8" stroked="f">
                <v:path arrowok="t" o:connecttype="custom" o:connectlocs="0,0;2769890,0;3521122,751232;3521122,1570990;0,1570990;0,0" o:connectangles="0,0,0,0,0,0"/>
                <w10:wrap anchory="page"/>
              </v:shape>
            </w:pict>
          </mc:Fallback>
        </mc:AlternateContent>
      </w:r>
      <w:r w:rsidR="00A91D75" w:rsidRPr="004C0AD1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4BCAABE7" wp14:editId="69119039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79797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D5981" id="Rectángulo 2" o:spid="_x0000_s1026" alt="rectángulo de color" style="position:absolute;margin-left:-57.6pt;margin-top:49.7pt;width:454.3pt;height:327.55pt;z-index:-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" fillcolor="#797979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69"/>
        <w:gridCol w:w="4642"/>
        <w:gridCol w:w="179"/>
      </w:tblGrid>
      <w:tr w:rsidR="001147F5" w:rsidRPr="004C0AD1" w14:paraId="72DB8468" w14:textId="77777777" w:rsidTr="00F64FDF">
        <w:trPr>
          <w:trHeight w:val="358"/>
        </w:trPr>
        <w:tc>
          <w:tcPr>
            <w:tcW w:w="5169" w:type="dxa"/>
          </w:tcPr>
          <w:p w14:paraId="447BC5F9" w14:textId="77777777" w:rsidR="00A91D75" w:rsidRPr="004C0AD1" w:rsidRDefault="00A91D75" w:rsidP="00A91D75">
            <w:r w:rsidRPr="004C0AD1">
              <w:rPr>
                <w:noProof/>
                <w:lang w:val="es-PE" w:eastAsia="es-PE"/>
              </w:rPr>
              <mc:AlternateContent>
                <mc:Choice Requires="wps">
                  <w:drawing>
                    <wp:inline distT="0" distB="0" distL="0" distR="0" wp14:anchorId="7FB6560C" wp14:editId="61D6CD1F">
                      <wp:extent cx="3282315" cy="389890"/>
                      <wp:effectExtent l="0" t="0" r="0" b="1016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82315" cy="389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37B41C" w14:textId="6FA6A65D" w:rsidR="00404BE4" w:rsidRPr="00E0312C" w:rsidRDefault="00404BE4" w:rsidP="00A91D75">
                                  <w:pPr>
                                    <w:pStyle w:val="Subttulo"/>
                                    <w:rPr>
                                      <w:lang w:val="es-PE"/>
                                    </w:rPr>
                                  </w:pPr>
                                  <w:r>
                                    <w:rPr>
                                      <w:lang w:val="es-PE" w:bidi="es-ES"/>
                                    </w:rPr>
                                    <w:t>MANUAL DE USUARIO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FB656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58.45pt;height:3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" filled="f" stroked="f" strokeweight=".5pt">
                      <v:textbox inset=",,,0">
                        <w:txbxContent>
                          <w:p w14:paraId="3A37B41C" w14:textId="6FA6A65D" w:rsidR="00404BE4" w:rsidRPr="00E0312C" w:rsidRDefault="00404BE4" w:rsidP="00A91D75">
                            <w:pPr>
                              <w:pStyle w:val="Subttulo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 w:bidi="es-ES"/>
                              </w:rPr>
                              <w:t>MANUAL DE USUARIO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642" w:type="dxa"/>
            <w:vAlign w:val="bottom"/>
          </w:tcPr>
          <w:p w14:paraId="5B66A783" w14:textId="5EC840C0" w:rsidR="00A91D75" w:rsidRPr="004C0AD1" w:rsidRDefault="00A91D75" w:rsidP="00A91D75"/>
        </w:tc>
        <w:tc>
          <w:tcPr>
            <w:tcW w:w="179" w:type="dxa"/>
            <w:vAlign w:val="bottom"/>
          </w:tcPr>
          <w:p w14:paraId="0C35466D" w14:textId="5129F047" w:rsidR="00A91D75" w:rsidRPr="004C0AD1" w:rsidRDefault="00A91D75" w:rsidP="00A91D75">
            <w:pPr>
              <w:jc w:val="right"/>
            </w:pPr>
          </w:p>
        </w:tc>
      </w:tr>
      <w:tr w:rsidR="001147F5" w:rsidRPr="004C0AD1" w14:paraId="021EEA0B" w14:textId="77777777" w:rsidTr="00F64FDF">
        <w:trPr>
          <w:trHeight w:val="1197"/>
        </w:trPr>
        <w:tc>
          <w:tcPr>
            <w:tcW w:w="5169" w:type="dxa"/>
          </w:tcPr>
          <w:p w14:paraId="6A738E8D" w14:textId="77777777" w:rsidR="00A91D75" w:rsidRPr="004C0AD1" w:rsidRDefault="00A91D75" w:rsidP="00A91D75">
            <w:r w:rsidRPr="004C0AD1">
              <w:rPr>
                <w:noProof/>
                <w:lang w:val="es-PE" w:eastAsia="es-PE"/>
              </w:rPr>
              <mc:AlternateContent>
                <mc:Choice Requires="wps">
                  <w:drawing>
                    <wp:inline distT="0" distB="0" distL="0" distR="0" wp14:anchorId="2CE8654A" wp14:editId="0888061E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39EAB" w14:textId="0069A9FC" w:rsidR="00404BE4" w:rsidRPr="00A91D75" w:rsidRDefault="00404BE4" w:rsidP="00A91D75">
                                  <w:r>
                                    <w:rPr>
                                      <w:lang w:bidi="es-ES"/>
                                    </w:rPr>
                                    <w:t>Versión: 1.0</w:t>
                                  </w:r>
                                </w:p>
                                <w:p w14:paraId="7DAE41F5" w14:textId="77777777" w:rsidR="00404BE4" w:rsidRPr="001147F5" w:rsidRDefault="00404BE4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E8654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" filled="f" stroked="f" strokeweight=".5pt">
                      <v:textbox>
                        <w:txbxContent>
                          <w:p w14:paraId="16039EAB" w14:textId="0069A9FC" w:rsidR="00404BE4" w:rsidRPr="00A91D75" w:rsidRDefault="00404BE4" w:rsidP="00A91D75">
                            <w:r>
                              <w:rPr>
                                <w:lang w:bidi="es-ES"/>
                              </w:rPr>
                              <w:t>Versión: 1.0</w:t>
                            </w:r>
                          </w:p>
                          <w:p w14:paraId="7DAE41F5" w14:textId="77777777" w:rsidR="00404BE4" w:rsidRPr="001147F5" w:rsidRDefault="00404BE4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642" w:type="dxa"/>
            <w:vAlign w:val="bottom"/>
          </w:tcPr>
          <w:p w14:paraId="6E30B254" w14:textId="77777777" w:rsidR="00A91D75" w:rsidRPr="004C0AD1" w:rsidRDefault="00A91D75" w:rsidP="00A91D75">
            <w:r w:rsidRPr="004C0AD1">
              <w:rPr>
                <w:noProof/>
                <w:lang w:val="es-PE" w:eastAsia="es-PE"/>
              </w:rPr>
              <mc:AlternateContent>
                <mc:Choice Requires="wps">
                  <w:drawing>
                    <wp:inline distT="0" distB="0" distL="0" distR="0" wp14:anchorId="2D558C7B" wp14:editId="655F56EE">
                      <wp:extent cx="2948172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48172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906B26" w14:textId="54CD9BE2" w:rsidR="00404BE4" w:rsidRPr="006269BC" w:rsidRDefault="00404BE4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  <w:r w:rsidRPr="00005D38">
                                    <w:rPr>
                                      <w:lang w:val="es-PE"/>
                                    </w:rPr>
                                    <w:t>Versión del</w:t>
                                  </w:r>
                                  <w:r w:rsidRPr="006269BC">
                                    <w:rPr>
                                      <w:lang w:val="es-MX"/>
                                    </w:rPr>
                                    <w:t xml:space="preserve"> sitio web: 1.0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D558C7B" id="Cuadro de texto 14" o:spid="_x0000_s1028" type="#_x0000_t202" style="width:232.1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" filled="f" stroked="f" strokeweight=".5pt">
                      <v:textbox>
                        <w:txbxContent>
                          <w:p w14:paraId="5F906B26" w14:textId="54CD9BE2" w:rsidR="00404BE4" w:rsidRPr="006269BC" w:rsidRDefault="00404BE4" w:rsidP="00A91D75">
                            <w:pPr>
                              <w:rPr>
                                <w:lang w:val="es-MX"/>
                              </w:rPr>
                            </w:pPr>
                            <w:r w:rsidRPr="00005D38">
                              <w:rPr>
                                <w:lang w:val="es-PE"/>
                              </w:rPr>
                              <w:t>Versión del</w:t>
                            </w:r>
                            <w:r w:rsidRPr="006269BC">
                              <w:rPr>
                                <w:lang w:val="es-MX"/>
                              </w:rPr>
                              <w:t xml:space="preserve"> sitio web: 1.0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79" w:type="dxa"/>
            <w:vAlign w:val="bottom"/>
          </w:tcPr>
          <w:p w14:paraId="5D362B10" w14:textId="50753176" w:rsidR="00A91D75" w:rsidRPr="004C0AD1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noProof/>
          <w:color w:val="FFFFFF" w:themeColor="background1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color w:val="FFFFFF" w:themeColor="background2"/>
          <w:kern w:val="20"/>
        </w:rPr>
      </w:sdtEndPr>
      <w:sdtContent>
        <w:p w14:paraId="77056AAE" w14:textId="1A0214B2" w:rsidR="00E523C3" w:rsidRPr="00F64FDF" w:rsidRDefault="00CB27A1" w:rsidP="005A397D">
          <w:pPr>
            <w:pStyle w:val="TtuloTDC"/>
            <w:tabs>
              <w:tab w:val="right" w:pos="9602"/>
            </w:tabs>
            <w:rPr>
              <w:color w:val="FFFFFF" w:themeColor="background1"/>
            </w:rPr>
          </w:pPr>
          <w:r w:rsidRPr="00F64FDF">
            <w:rPr>
              <w:noProof/>
              <w:color w:val="FFFFFF" w:themeColor="background1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54143" behindDoc="1" locked="0" layoutInCell="1" allowOverlap="1" wp14:anchorId="42C192C0" wp14:editId="1596E4D8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solidFill>
                              <a:srgbClr val="79797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11488B0" id="Rectángulo 31" o:spid="_x0000_s1026" alt="fondo de página contenido de color" style="position:absolute;margin-left:-59.85pt;margin-top:0;width:617.05pt;height:841.5pt;z-index:-251662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" fillcolor="#797979" stroked="f" strokeweight="2pt">
                    <w10:wrap anchory="page"/>
                  </v:rect>
                </w:pict>
              </mc:Fallback>
            </mc:AlternateContent>
          </w:r>
          <w:r w:rsidR="00D476F7" w:rsidRPr="00F64FDF">
            <w:rPr>
              <w:color w:val="FFFFFF" w:themeColor="background1"/>
              <w:lang w:bidi="es-ES"/>
            </w:rPr>
            <w:t>TABLA DE CONTENIDO</w:t>
          </w:r>
          <w:r w:rsidR="005A397D">
            <w:rPr>
              <w:color w:val="FFFFFF" w:themeColor="background1"/>
              <w:lang w:bidi="es-ES"/>
            </w:rPr>
            <w:tab/>
          </w:r>
        </w:p>
        <w:p w14:paraId="74444ADD" w14:textId="48BA4332" w:rsidR="0068298D" w:rsidRDefault="00E523C3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PE"/>
            </w:rPr>
          </w:pPr>
          <w:r w:rsidRPr="005B1AA4">
            <w:rPr>
              <w:noProof w:val="0"/>
              <w:color w:val="FFFFFF" w:themeColor="background2"/>
              <w:lang w:bidi="es-ES"/>
            </w:rPr>
            <w:fldChar w:fldCharType="begin"/>
          </w:r>
          <w:r w:rsidRPr="005B1AA4">
            <w:rPr>
              <w:noProof w:val="0"/>
              <w:color w:val="FFFFFF" w:themeColor="background2"/>
              <w:lang w:bidi="es-ES"/>
            </w:rPr>
            <w:instrText xml:space="preserve"> TOC \o "1-3" \h \z \u </w:instrText>
          </w:r>
          <w:r w:rsidRPr="005B1AA4">
            <w:rPr>
              <w:noProof w:val="0"/>
              <w:color w:val="FFFFFF" w:themeColor="background2"/>
              <w:lang w:bidi="es-ES"/>
            </w:rPr>
            <w:fldChar w:fldCharType="separate"/>
          </w:r>
          <w:hyperlink w:anchor="_Toc51925265" w:history="1">
            <w:r w:rsidR="0068298D" w:rsidRPr="007033F1">
              <w:rPr>
                <w:rStyle w:val="Hipervnculo"/>
                <w:lang w:bidi="es-ES"/>
              </w:rPr>
              <w:t>ACERCA DE ESTE MANUAL</w:t>
            </w:r>
            <w:r w:rsidR="0068298D">
              <w:rPr>
                <w:webHidden/>
              </w:rPr>
              <w:tab/>
            </w:r>
            <w:r w:rsidR="0068298D">
              <w:rPr>
                <w:webHidden/>
              </w:rPr>
              <w:fldChar w:fldCharType="begin"/>
            </w:r>
            <w:r w:rsidR="0068298D">
              <w:rPr>
                <w:webHidden/>
              </w:rPr>
              <w:instrText xml:space="preserve"> PAGEREF _Toc51925265 \h </w:instrText>
            </w:r>
            <w:r w:rsidR="0068298D">
              <w:rPr>
                <w:webHidden/>
              </w:rPr>
            </w:r>
            <w:r w:rsidR="0068298D">
              <w:rPr>
                <w:webHidden/>
              </w:rPr>
              <w:fldChar w:fldCharType="separate"/>
            </w:r>
            <w:r w:rsidR="0068298D">
              <w:rPr>
                <w:webHidden/>
              </w:rPr>
              <w:t>3</w:t>
            </w:r>
            <w:r w:rsidR="0068298D">
              <w:rPr>
                <w:webHidden/>
              </w:rPr>
              <w:fldChar w:fldCharType="end"/>
            </w:r>
          </w:hyperlink>
        </w:p>
        <w:p w14:paraId="7AF8E85B" w14:textId="25B95FEE" w:rsidR="0068298D" w:rsidRDefault="00F4628A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66" w:history="1">
            <w:r w:rsidR="0068298D" w:rsidRPr="007033F1">
              <w:rPr>
                <w:rStyle w:val="Hipervnculo"/>
                <w:noProof/>
              </w:rPr>
              <w:t>OBJETIVOS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_Toc51925266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3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39F6F6CD" w14:textId="3A866BEF" w:rsidR="0068298D" w:rsidRDefault="00F4628A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PE"/>
            </w:rPr>
          </w:pPr>
          <w:hyperlink w:anchor="_Toc51925267" w:history="1">
            <w:r w:rsidR="0068298D" w:rsidRPr="007033F1">
              <w:rPr>
                <w:rStyle w:val="Hipervnculo"/>
                <w:lang w:bidi="es-ES"/>
              </w:rPr>
              <w:t>ACCESO AL SITIO WEB</w:t>
            </w:r>
            <w:r w:rsidR="0068298D">
              <w:rPr>
                <w:webHidden/>
              </w:rPr>
              <w:tab/>
            </w:r>
            <w:r w:rsidR="0068298D">
              <w:rPr>
                <w:webHidden/>
              </w:rPr>
              <w:fldChar w:fldCharType="begin"/>
            </w:r>
            <w:r w:rsidR="0068298D">
              <w:rPr>
                <w:webHidden/>
              </w:rPr>
              <w:instrText xml:space="preserve"> PAGEREF _Toc51925267 \h </w:instrText>
            </w:r>
            <w:r w:rsidR="0068298D">
              <w:rPr>
                <w:webHidden/>
              </w:rPr>
            </w:r>
            <w:r w:rsidR="0068298D">
              <w:rPr>
                <w:webHidden/>
              </w:rPr>
              <w:fldChar w:fldCharType="separate"/>
            </w:r>
            <w:r w:rsidR="0068298D">
              <w:rPr>
                <w:webHidden/>
              </w:rPr>
              <w:t>4</w:t>
            </w:r>
            <w:r w:rsidR="0068298D">
              <w:rPr>
                <w:webHidden/>
              </w:rPr>
              <w:fldChar w:fldCharType="end"/>
            </w:r>
          </w:hyperlink>
        </w:p>
        <w:p w14:paraId="5266E72B" w14:textId="075D51D1" w:rsidR="0068298D" w:rsidRDefault="00F4628A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PE"/>
            </w:rPr>
          </w:pPr>
          <w:hyperlink w:anchor="_Toc51925268" w:history="1">
            <w:r w:rsidR="0068298D" w:rsidRPr="007033F1">
              <w:rPr>
                <w:rStyle w:val="Hipervnculo"/>
                <w:lang w:bidi="es-ES"/>
              </w:rPr>
              <w:t>USO DEL SITIO WEB</w:t>
            </w:r>
            <w:r w:rsidR="0068298D">
              <w:rPr>
                <w:webHidden/>
              </w:rPr>
              <w:tab/>
            </w:r>
            <w:r w:rsidR="0068298D">
              <w:rPr>
                <w:webHidden/>
              </w:rPr>
              <w:fldChar w:fldCharType="begin"/>
            </w:r>
            <w:r w:rsidR="0068298D">
              <w:rPr>
                <w:webHidden/>
              </w:rPr>
              <w:instrText xml:space="preserve"> PAGEREF _Toc51925268 \h </w:instrText>
            </w:r>
            <w:r w:rsidR="0068298D">
              <w:rPr>
                <w:webHidden/>
              </w:rPr>
            </w:r>
            <w:r w:rsidR="0068298D">
              <w:rPr>
                <w:webHidden/>
              </w:rPr>
              <w:fldChar w:fldCharType="separate"/>
            </w:r>
            <w:r w:rsidR="0068298D">
              <w:rPr>
                <w:webHidden/>
              </w:rPr>
              <w:t>6</w:t>
            </w:r>
            <w:r w:rsidR="0068298D">
              <w:rPr>
                <w:webHidden/>
              </w:rPr>
              <w:fldChar w:fldCharType="end"/>
            </w:r>
          </w:hyperlink>
        </w:p>
        <w:p w14:paraId="50BF4E83" w14:textId="59E0F201" w:rsidR="0068298D" w:rsidRDefault="00F4628A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69" w:history="1">
            <w:r w:rsidR="0068298D" w:rsidRPr="007033F1">
              <w:rPr>
                <w:rStyle w:val="Hipervnculo"/>
                <w:noProof/>
              </w:rPr>
              <w:t>COMO ADMINISTRADOR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_Toc51925269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6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5633D506" w14:textId="6020E54D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0" w:history="1">
            <w:r w:rsidR="0068298D" w:rsidRPr="007033F1">
              <w:rPr>
                <w:rStyle w:val="Hipervnculo"/>
                <w:noProof/>
              </w:rPr>
              <w:t>Ingresar al Sistema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_Toc51925270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6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1D80346D" w14:textId="7C9FA99F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1" w:history="1">
            <w:r w:rsidR="0068298D" w:rsidRPr="007033F1">
              <w:rPr>
                <w:rStyle w:val="Hipervnculo"/>
                <w:noProof/>
              </w:rPr>
              <w:t>Administrar Perfil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_Toc51925271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8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5A680CFE" w14:textId="521A28A2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2" w:history="1">
            <w:r w:rsidR="0068298D" w:rsidRPr="007033F1">
              <w:rPr>
                <w:rStyle w:val="Hipervnculo"/>
                <w:noProof/>
              </w:rPr>
              <w:t>Administrar Premios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_Toc51925272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10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64C74C7B" w14:textId="3D13317F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3" w:history="1">
            <w:r w:rsidR="0068298D" w:rsidRPr="007033F1">
              <w:rPr>
                <w:rStyle w:val="Hipervnculo"/>
                <w:noProof/>
              </w:rPr>
              <w:t>Administrar Registro de Ventas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_Toc51925273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13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4CCDED37" w14:textId="1A0133B8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4" w:history="1">
            <w:r w:rsidR="0068298D" w:rsidRPr="007033F1">
              <w:rPr>
                <w:rStyle w:val="Hipervnculo"/>
                <w:noProof/>
              </w:rPr>
              <w:t>Administrar Clientes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_Toc51925274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17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13122B5A" w14:textId="03DBB48E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5" w:history="1">
            <w:r w:rsidR="0068298D" w:rsidRPr="007033F1">
              <w:rPr>
                <w:rStyle w:val="Hipervnculo"/>
                <w:noProof/>
              </w:rPr>
              <w:t>Administrar Concursos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_Toc51925275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19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3B15E367" w14:textId="64C16A5F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6" w:history="1">
            <w:r w:rsidR="0068298D" w:rsidRPr="007033F1">
              <w:rPr>
                <w:rStyle w:val="Hipervnculo"/>
                <w:noProof/>
              </w:rPr>
              <w:t>Cerrar Sesión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_Toc51925276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22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51C1B9BD" w14:textId="7516B707" w:rsidR="0068298D" w:rsidRDefault="00F4628A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7" w:history="1">
            <w:r w:rsidR="0068298D" w:rsidRPr="007033F1">
              <w:rPr>
                <w:rStyle w:val="Hipervnculo"/>
                <w:noProof/>
              </w:rPr>
              <w:t>COMO USUARIO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_Toc51925277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23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0FFF60E7" w14:textId="1F4F9323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8" w:history="1">
            <w:r w:rsidR="0068298D" w:rsidRPr="007033F1">
              <w:rPr>
                <w:rStyle w:val="Hipervnculo"/>
                <w:noProof/>
              </w:rPr>
              <w:t>Registrarse en la pagina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_Toc51925278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23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53353E35" w14:textId="65D1AA54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79" w:history="1">
            <w:r w:rsidR="0068298D" w:rsidRPr="007033F1">
              <w:rPr>
                <w:rStyle w:val="Hipervnculo"/>
                <w:noProof/>
              </w:rPr>
              <w:t>Administrar perfil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_Toc51925279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25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3CA04B40" w14:textId="4BF9450F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80" w:history="1">
            <w:r w:rsidR="0068298D" w:rsidRPr="007033F1">
              <w:rPr>
                <w:rStyle w:val="Hipervnculo"/>
                <w:noProof/>
              </w:rPr>
              <w:t>Canjear puntos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_Toc51925280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27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6C73A17A" w14:textId="4A87E960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81" w:history="1">
            <w:r w:rsidR="0068298D" w:rsidRPr="007033F1">
              <w:rPr>
                <w:rStyle w:val="Hipervnculo"/>
                <w:noProof/>
              </w:rPr>
              <w:t>Revisar el historial de compras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_Toc51925281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31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2B06AD3F" w14:textId="41C40D0D" w:rsidR="0068298D" w:rsidRDefault="00F4628A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PE"/>
            </w:rPr>
          </w:pPr>
          <w:hyperlink w:anchor="_Toc51925282" w:history="1">
            <w:r w:rsidR="0068298D" w:rsidRPr="007033F1">
              <w:rPr>
                <w:rStyle w:val="Hipervnculo"/>
                <w:noProof/>
              </w:rPr>
              <w:t>Cerrar Sesión</w:t>
            </w:r>
            <w:r w:rsidR="0068298D">
              <w:rPr>
                <w:noProof/>
                <w:webHidden/>
              </w:rPr>
              <w:tab/>
            </w:r>
            <w:r w:rsidR="0068298D">
              <w:rPr>
                <w:noProof/>
                <w:webHidden/>
              </w:rPr>
              <w:fldChar w:fldCharType="begin"/>
            </w:r>
            <w:r w:rsidR="0068298D">
              <w:rPr>
                <w:noProof/>
                <w:webHidden/>
              </w:rPr>
              <w:instrText xml:space="preserve"> PAGEREF _Toc51925282 \h </w:instrText>
            </w:r>
            <w:r w:rsidR="0068298D">
              <w:rPr>
                <w:noProof/>
                <w:webHidden/>
              </w:rPr>
            </w:r>
            <w:r w:rsidR="0068298D">
              <w:rPr>
                <w:noProof/>
                <w:webHidden/>
              </w:rPr>
              <w:fldChar w:fldCharType="separate"/>
            </w:r>
            <w:r w:rsidR="0068298D">
              <w:rPr>
                <w:noProof/>
                <w:webHidden/>
              </w:rPr>
              <w:t>32</w:t>
            </w:r>
            <w:r w:rsidR="0068298D">
              <w:rPr>
                <w:noProof/>
                <w:webHidden/>
              </w:rPr>
              <w:fldChar w:fldCharType="end"/>
            </w:r>
          </w:hyperlink>
        </w:p>
        <w:p w14:paraId="694A4517" w14:textId="3A312154" w:rsidR="00E523C3" w:rsidRPr="005B1AA4" w:rsidRDefault="00E523C3" w:rsidP="00680E78">
          <w:pPr>
            <w:pStyle w:val="TDC1"/>
            <w:rPr>
              <w:rFonts w:eastAsiaTheme="minorEastAsia"/>
              <w:color w:val="FFFFFF" w:themeColor="background2"/>
              <w:kern w:val="0"/>
              <w:sz w:val="22"/>
              <w:szCs w:val="22"/>
              <w:lang w:val="es-MX" w:eastAsia="es-MX"/>
            </w:rPr>
          </w:pPr>
          <w:r w:rsidRPr="005B1AA4">
            <w:rPr>
              <w:b/>
              <w:color w:val="FFFFFF" w:themeColor="background2"/>
              <w:lang w:bidi="es-ES"/>
            </w:rPr>
            <w:fldChar w:fldCharType="end"/>
          </w:r>
        </w:p>
      </w:sdtContent>
    </w:sdt>
    <w:p w14:paraId="61496344" w14:textId="6A775380" w:rsidR="00184B35" w:rsidRPr="004C0AD1" w:rsidRDefault="0039240E" w:rsidP="00E523C3">
      <w:pPr>
        <w:pStyle w:val="Ttulo1"/>
      </w:pPr>
      <w:bookmarkStart w:id="0" w:name="_Toc51925265"/>
      <w:bookmarkStart w:id="1" w:name="_Hlk501114800"/>
      <w:r>
        <w:rPr>
          <w:lang w:bidi="es-ES"/>
        </w:rPr>
        <w:lastRenderedPageBreak/>
        <w:t>ACERCA DE ESTE MANUAL</w:t>
      </w:r>
      <w:bookmarkEnd w:id="0"/>
    </w:p>
    <w:bookmarkEnd w:id="1"/>
    <w:p w14:paraId="5772055D" w14:textId="6CEEC7E7" w:rsidR="00E523C3" w:rsidRPr="004C0AD1" w:rsidRDefault="00E523C3" w:rsidP="00E523C3"/>
    <w:p w14:paraId="66AF7048" w14:textId="0101DBC5" w:rsidR="000C3F01" w:rsidRDefault="000C3F01" w:rsidP="0039240E">
      <w:pPr>
        <w:jc w:val="both"/>
      </w:pPr>
      <w:r>
        <w:t xml:space="preserve">El presente manual de </w:t>
      </w:r>
      <w:r w:rsidR="0013167A">
        <w:t>usuario</w:t>
      </w:r>
      <w:r>
        <w:t xml:space="preserve"> tiene como finalidad dar a conocer </w:t>
      </w:r>
      <w:r w:rsidR="00B86D9D">
        <w:t xml:space="preserve">paso a paso </w:t>
      </w:r>
      <w:r>
        <w:t xml:space="preserve">de </w:t>
      </w:r>
      <w:r w:rsidR="00B86D9D">
        <w:t>forma</w:t>
      </w:r>
      <w:r>
        <w:t xml:space="preserve"> detallada y sencilla </w:t>
      </w:r>
      <w:r w:rsidR="00B86D9D">
        <w:t>los fundamentos necesarios para poder utilizar</w:t>
      </w:r>
      <w:r>
        <w:t xml:space="preserve"> nuestro sitio web </w:t>
      </w:r>
      <w:r w:rsidR="00B86D9D">
        <w:t>y así</w:t>
      </w:r>
      <w:r>
        <w:t xml:space="preserve"> cualquier usuario pueda sacar el máximo provecho de</w:t>
      </w:r>
      <w:r w:rsidR="00B86D9D">
        <w:t>l</w:t>
      </w:r>
      <w:r>
        <w:t xml:space="preserve"> misma.</w:t>
      </w:r>
    </w:p>
    <w:p w14:paraId="0E60D5A9" w14:textId="2BAFEE5E" w:rsidR="00E523C3" w:rsidRPr="004C0AD1" w:rsidRDefault="0039240E" w:rsidP="0039240E">
      <w:pPr>
        <w:jc w:val="both"/>
      </w:pPr>
      <w:r>
        <w:t>Esper</w:t>
      </w:r>
      <w:r w:rsidR="00FD7371">
        <w:t>a</w:t>
      </w:r>
      <w:r>
        <w:t xml:space="preserve">mos que su experiencia navegando a través de </w:t>
      </w:r>
      <w:r w:rsidR="00B86D9D">
        <w:t>l</w:t>
      </w:r>
      <w:r w:rsidR="00FD7371">
        <w:t>a</w:t>
      </w:r>
      <w:r>
        <w:t xml:space="preserve"> página sea de lo más grata y logre satisfacer completamente sus expectativas y necesidades de información</w:t>
      </w:r>
      <w:r w:rsidR="00B86D9D">
        <w:t>.</w:t>
      </w:r>
    </w:p>
    <w:p w14:paraId="33F16613" w14:textId="450957AC" w:rsidR="00E523C3" w:rsidRPr="004C0AD1" w:rsidRDefault="00B86D9D" w:rsidP="00E523C3">
      <w:pPr>
        <w:pStyle w:val="Ttulo2"/>
      </w:pPr>
      <w:bookmarkStart w:id="2" w:name="_Toc51925266"/>
      <w:r>
        <w:t>OBJETIVOS</w:t>
      </w:r>
      <w:bookmarkEnd w:id="2"/>
    </w:p>
    <w:p w14:paraId="4EE5AAC9" w14:textId="33686427" w:rsidR="00E523C3" w:rsidRDefault="00B86D9D" w:rsidP="00B86D9D">
      <w:pPr>
        <w:jc w:val="both"/>
      </w:pPr>
      <w:r>
        <w:t>Brindar una descripción clara y detallada sobre el funcionamiento y uso de los distintos elementos del sitio web</w:t>
      </w:r>
      <w:r w:rsidR="005A397D">
        <w:t xml:space="preserve"> POINTS PIXIE</w:t>
      </w:r>
      <w:r>
        <w:t>.</w:t>
      </w:r>
    </w:p>
    <w:p w14:paraId="4E513D0F" w14:textId="2F39EEED" w:rsidR="00B86D9D" w:rsidRPr="004C0AD1" w:rsidRDefault="00B86D9D" w:rsidP="00B86D9D">
      <w:pPr>
        <w:jc w:val="both"/>
      </w:pPr>
      <w:r>
        <w:t xml:space="preserve">Guiar al usuario en los diferentes </w:t>
      </w:r>
      <w:r w:rsidR="00B32EA6">
        <w:t>tipos de herramientas que ofrece el sistema, para así poder apoyarlo en su uso correcto.</w:t>
      </w:r>
    </w:p>
    <w:p w14:paraId="4C8A6F23" w14:textId="77777777" w:rsidR="00F64FDF" w:rsidRDefault="00F64FDF">
      <w:pPr>
        <w:spacing w:after="180" w:line="336" w:lineRule="auto"/>
        <w:contextualSpacing w:val="0"/>
        <w:rPr>
          <w:lang w:bidi="es-ES"/>
        </w:rPr>
      </w:pPr>
      <w:r w:rsidRPr="00F64FDF">
        <w:rPr>
          <w:noProof/>
          <w:lang w:val="es-PE" w:eastAsia="es-PE"/>
        </w:rPr>
        <w:drawing>
          <wp:inline distT="0" distB="0" distL="0" distR="0" wp14:anchorId="4042B701" wp14:editId="4F671A83">
            <wp:extent cx="6097270" cy="2566670"/>
            <wp:effectExtent l="0" t="0" r="0" b="0"/>
            <wp:docPr id="11" name="Imagen 4" descr="Imagen que contiene reloj, dibujo, cuar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1BF10F4-890C-4918-A3B3-F9F0FEC2C7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Imagen que contiene reloj, dibujo, cuarto&#10;&#10;Descripción generada automáticamente">
                      <a:extLst>
                        <a:ext uri="{FF2B5EF4-FFF2-40B4-BE49-F238E27FC236}">
                          <a16:creationId xmlns:a16="http://schemas.microsoft.com/office/drawing/2014/main" id="{61BF10F4-890C-4918-A3B3-F9F0FEC2C7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928" w14:textId="663E2B9C" w:rsidR="00D476F7" w:rsidRPr="004C0AD1" w:rsidRDefault="00F64FDF">
      <w:pPr>
        <w:spacing w:after="180" w:line="336" w:lineRule="auto"/>
        <w:contextualSpacing w:val="0"/>
        <w:rPr>
          <w:b/>
          <w:kern w:val="20"/>
        </w:rPr>
      </w:pPr>
      <w:r w:rsidRPr="00F64FDF">
        <w:rPr>
          <w:noProof/>
          <w:lang w:val="es-PE" w:eastAsia="es-PE"/>
        </w:rPr>
        <w:drawing>
          <wp:inline distT="0" distB="0" distL="0" distR="0" wp14:anchorId="7A1BE19A" wp14:editId="18577576">
            <wp:extent cx="6097270" cy="2566670"/>
            <wp:effectExtent l="0" t="0" r="0" b="5080"/>
            <wp:docPr id="2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A3BD3CD-CA2A-4044-97D5-729DC7AF14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A3BD3CD-CA2A-4044-97D5-729DC7AF14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6F7" w:rsidRPr="004C0AD1">
        <w:rPr>
          <w:lang w:bidi="es-ES"/>
        </w:rPr>
        <w:br w:type="page"/>
      </w:r>
    </w:p>
    <w:p w14:paraId="38D73A28" w14:textId="138AE060" w:rsidR="00D476F7" w:rsidRPr="00F64FDF" w:rsidRDefault="00B32EA6" w:rsidP="00D476F7">
      <w:pPr>
        <w:pStyle w:val="Ttulo1"/>
        <w:rPr>
          <w:lang w:bidi="es-ES"/>
        </w:rPr>
      </w:pPr>
      <w:bookmarkStart w:id="3" w:name="_Toc51925267"/>
      <w:r w:rsidRPr="00F64FDF">
        <w:rPr>
          <w:lang w:bidi="es-ES"/>
        </w:rPr>
        <w:lastRenderedPageBreak/>
        <w:t>ACCESO AL SITIO WEB</w:t>
      </w:r>
      <w:bookmarkEnd w:id="3"/>
    </w:p>
    <w:p w14:paraId="33DED3F8" w14:textId="77777777" w:rsidR="00D476F7" w:rsidRPr="004C0AD1" w:rsidRDefault="00D476F7" w:rsidP="00D476F7"/>
    <w:p w14:paraId="2F874E50" w14:textId="2A339A54" w:rsidR="008D0A3E" w:rsidRDefault="005A397D" w:rsidP="00175B50">
      <w:pPr>
        <w:pStyle w:val="nfasis2"/>
        <w:spacing w:before="0" w:after="0"/>
        <w:jc w:val="both"/>
      </w:pPr>
      <w:r>
        <w:t>POINTS PIXIE</w:t>
      </w:r>
      <w:r w:rsidR="008A42ED">
        <w:t xml:space="preserve">, es </w:t>
      </w:r>
      <w:r w:rsidR="0089419D">
        <w:t>un sistema</w:t>
      </w:r>
      <w:r w:rsidR="008D2CA8">
        <w:t xml:space="preserve"> web</w:t>
      </w:r>
      <w:r w:rsidR="008A42ED">
        <w:t xml:space="preserve"> </w:t>
      </w:r>
      <w:r w:rsidR="0089419D">
        <w:t xml:space="preserve">de </w:t>
      </w:r>
      <w:r>
        <w:t>incentivos a las ventas</w:t>
      </w:r>
      <w:r w:rsidR="0089419D">
        <w:t xml:space="preserve"> </w:t>
      </w:r>
      <w:r w:rsidR="008D0A3E">
        <w:t xml:space="preserve">desarrollada con el fin de </w:t>
      </w:r>
      <w:r>
        <w:t>incentivar</w:t>
      </w:r>
      <w:r w:rsidR="0089419D">
        <w:t xml:space="preserve"> </w:t>
      </w:r>
      <w:r>
        <w:t>a los clientes de distintas empresas con el objetivo de obtener puntos en base a la información cargada en su empresa, este usuario puede a su vez, participar de concursos y canjear premios oportunamente.</w:t>
      </w:r>
    </w:p>
    <w:p w14:paraId="0E860729" w14:textId="56DE4493" w:rsidR="00D476F7" w:rsidRDefault="00D476F7" w:rsidP="00175B50">
      <w:pPr>
        <w:jc w:val="both"/>
      </w:pPr>
    </w:p>
    <w:p w14:paraId="3E3C91BD" w14:textId="47515762" w:rsidR="007E595F" w:rsidRDefault="00BB0DC3" w:rsidP="00175B50">
      <w:pPr>
        <w:pStyle w:val="Listaconnmeros"/>
        <w:numPr>
          <w:ilvl w:val="0"/>
          <w:numId w:val="0"/>
        </w:numPr>
        <w:ind w:left="360" w:hanging="360"/>
        <w:jc w:val="both"/>
      </w:pPr>
      <w:r>
        <w:t>Para acceder a nuestro sitio web, debe seguir los siguientes pasos:</w:t>
      </w:r>
    </w:p>
    <w:p w14:paraId="27F98DD3" w14:textId="77777777" w:rsidR="007E595F" w:rsidRPr="004C0AD1" w:rsidRDefault="007E595F" w:rsidP="00175B50">
      <w:pPr>
        <w:jc w:val="both"/>
      </w:pPr>
    </w:p>
    <w:p w14:paraId="4F2253ED" w14:textId="4303B80C" w:rsidR="00D476F7" w:rsidRDefault="00BB0DC3" w:rsidP="00852339">
      <w:pPr>
        <w:pStyle w:val="Listaconnmeros"/>
        <w:numPr>
          <w:ilvl w:val="0"/>
          <w:numId w:val="3"/>
        </w:numPr>
        <w:jc w:val="both"/>
      </w:pPr>
      <w:r>
        <w:t>Abrir nuestro explorador y escribir en la barra de direcciones el siguiente enlace:</w:t>
      </w:r>
    </w:p>
    <w:p w14:paraId="368FB7B5" w14:textId="3C8CC004" w:rsidR="005A397D" w:rsidRPr="005011B9" w:rsidRDefault="005A397D" w:rsidP="006432CB">
      <w:pPr>
        <w:pStyle w:val="Listaconnmeros"/>
        <w:numPr>
          <w:ilvl w:val="0"/>
          <w:numId w:val="0"/>
        </w:numPr>
        <w:ind w:left="360"/>
        <w:jc w:val="center"/>
        <w:rPr>
          <w:color w:val="0F6EA9" w:themeColor="accent2" w:themeShade="80"/>
        </w:rPr>
      </w:pPr>
      <w:r w:rsidRPr="005A397D">
        <w:rPr>
          <w:color w:val="0F6EA9" w:themeColor="accent2" w:themeShade="80"/>
        </w:rPr>
        <w:t>https://pointspixie.herokuapp.com/admin/login</w:t>
      </w:r>
    </w:p>
    <w:p w14:paraId="0C51BAB7" w14:textId="77777777" w:rsidR="006432CB" w:rsidRDefault="006432CB" w:rsidP="005A397D">
      <w:pPr>
        <w:pStyle w:val="Listaconnmeros"/>
        <w:numPr>
          <w:ilvl w:val="0"/>
          <w:numId w:val="0"/>
        </w:numPr>
        <w:ind w:left="360" w:hanging="360"/>
      </w:pPr>
    </w:p>
    <w:p w14:paraId="23216C7B" w14:textId="6ACF5A0D" w:rsidR="005A397D" w:rsidRDefault="005A397D" w:rsidP="00852339">
      <w:pPr>
        <w:pStyle w:val="Listaconnmeros"/>
        <w:numPr>
          <w:ilvl w:val="0"/>
          <w:numId w:val="3"/>
        </w:numPr>
        <w:jc w:val="both"/>
      </w:pPr>
      <w:r>
        <w:t>Una vez escrita la dirección anterior, pasaremos a iniciar sesión como administrador</w:t>
      </w:r>
      <w:r w:rsidR="00A51CCF">
        <w:t xml:space="preserve">, </w:t>
      </w:r>
      <w:r>
        <w:t xml:space="preserve">para ello debemos ingresar con los siguientes datos: </w:t>
      </w:r>
    </w:p>
    <w:p w14:paraId="6927525B" w14:textId="51D66D28" w:rsidR="005A397D" w:rsidRDefault="005A397D" w:rsidP="005A397D">
      <w:pPr>
        <w:pStyle w:val="Listaconnmeros"/>
        <w:numPr>
          <w:ilvl w:val="0"/>
          <w:numId w:val="0"/>
        </w:numPr>
        <w:ind w:left="360"/>
        <w:jc w:val="both"/>
      </w:pPr>
      <w:r>
        <w:t xml:space="preserve">Correo: </w:t>
      </w:r>
      <w:hyperlink r:id="rId12" w:history="1">
        <w:r w:rsidRPr="00DC13C1">
          <w:rPr>
            <w:rStyle w:val="Hipervnculo"/>
          </w:rPr>
          <w:t>willjean29@gmail.com</w:t>
        </w:r>
      </w:hyperlink>
    </w:p>
    <w:p w14:paraId="22180DF6" w14:textId="51AC44FF" w:rsidR="005A397D" w:rsidRDefault="005A397D" w:rsidP="005A397D">
      <w:pPr>
        <w:pStyle w:val="Listaconnmeros"/>
        <w:numPr>
          <w:ilvl w:val="0"/>
          <w:numId w:val="0"/>
        </w:numPr>
        <w:ind w:left="360"/>
        <w:jc w:val="both"/>
      </w:pPr>
      <w:proofErr w:type="spellStart"/>
      <w:r>
        <w:t>Password</w:t>
      </w:r>
      <w:proofErr w:type="spellEnd"/>
      <w:r>
        <w:t xml:space="preserve">: </w:t>
      </w:r>
      <w:r w:rsidRPr="005A397D">
        <w:t>123456</w:t>
      </w:r>
    </w:p>
    <w:p w14:paraId="58DFC48D" w14:textId="7402F9DA" w:rsidR="005A397D" w:rsidRDefault="005A397D" w:rsidP="005A397D">
      <w:pPr>
        <w:pStyle w:val="Listaconnmeros"/>
        <w:numPr>
          <w:ilvl w:val="0"/>
          <w:numId w:val="0"/>
        </w:numPr>
        <w:ind w:left="360"/>
        <w:jc w:val="both"/>
      </w:pPr>
      <w:r>
        <w:t xml:space="preserve">Si deseamos registrar un nuevo administrador debemos </w:t>
      </w:r>
      <w:r w:rsidR="00A51CCF">
        <w:t>completar</w:t>
      </w:r>
      <w:r>
        <w:t xml:space="preserve"> la información que no</w:t>
      </w:r>
      <w:r w:rsidR="00A51CCF">
        <w:t>s</w:t>
      </w:r>
      <w:r>
        <w:t xml:space="preserve"> pid</w:t>
      </w:r>
      <w:r w:rsidR="00A51CCF">
        <w:t>a</w:t>
      </w:r>
      <w:r>
        <w:t xml:space="preserve"> con el siguiente token o clave de acceso 17200082 </w:t>
      </w:r>
    </w:p>
    <w:p w14:paraId="57A1DDF0" w14:textId="5225C762" w:rsidR="005A397D" w:rsidRDefault="005A397D" w:rsidP="005A397D">
      <w:pPr>
        <w:pStyle w:val="Listaconnmeros"/>
        <w:numPr>
          <w:ilvl w:val="0"/>
          <w:numId w:val="0"/>
        </w:numPr>
        <w:ind w:left="360"/>
        <w:jc w:val="both"/>
      </w:pPr>
      <w:r>
        <w:t xml:space="preserve">Luego de haber ingresado los datos correctos nos trasladará a la </w:t>
      </w:r>
      <w:r w:rsidR="00A51CCF">
        <w:t>página</w:t>
      </w:r>
      <w:r>
        <w:t xml:space="preserve"> principal de nuestro sitio web, como se visualiza a continuación:</w:t>
      </w:r>
    </w:p>
    <w:p w14:paraId="603C1D3B" w14:textId="2B78AD93" w:rsidR="002F3753" w:rsidRDefault="00033CDA" w:rsidP="005A397D">
      <w:pPr>
        <w:pStyle w:val="Listaconnmeros"/>
        <w:numPr>
          <w:ilvl w:val="0"/>
          <w:numId w:val="0"/>
        </w:numPr>
        <w:jc w:val="both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98D3" wp14:editId="6FFA4130">
                <wp:simplePos x="0" y="0"/>
                <wp:positionH relativeFrom="column">
                  <wp:posOffset>746760</wp:posOffset>
                </wp:positionH>
                <wp:positionV relativeFrom="paragraph">
                  <wp:posOffset>110490</wp:posOffset>
                </wp:positionV>
                <wp:extent cx="4762500" cy="350520"/>
                <wp:effectExtent l="0" t="0" r="0" b="297180"/>
                <wp:wrapNone/>
                <wp:docPr id="26" name="Bocadillo: rectángulo con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350520"/>
                        </a:xfrm>
                        <a:prstGeom prst="wedgeRoundRectCallout">
                          <a:avLst>
                            <a:gd name="adj1" fmla="val -31325"/>
                            <a:gd name="adj2" fmla="val 13749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9B1251" w14:textId="36DCCA12" w:rsidR="00404BE4" w:rsidRPr="00033CDA" w:rsidRDefault="00404BE4" w:rsidP="005A397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2"/>
                                <w:szCs w:val="18"/>
                                <w:lang w:val="es-PE"/>
                              </w:rPr>
                            </w:pPr>
                            <w:r w:rsidRPr="00033CDA">
                              <w:rPr>
                                <w:sz w:val="22"/>
                                <w:szCs w:val="18"/>
                                <w:lang w:val="es-PE"/>
                              </w:rPr>
                              <w:t xml:space="preserve">Dirección </w:t>
                            </w:r>
                            <w:r>
                              <w:rPr>
                                <w:sz w:val="22"/>
                                <w:szCs w:val="18"/>
                                <w:lang w:val="es-PE"/>
                              </w:rPr>
                              <w:t xml:space="preserve">del sitio web: </w:t>
                            </w:r>
                            <w:r w:rsidRPr="00227453">
                              <w:rPr>
                                <w:b/>
                                <w:bCs/>
                                <w:sz w:val="22"/>
                                <w:szCs w:val="18"/>
                                <w:lang w:val="es-PE"/>
                              </w:rPr>
                              <w:t>www.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18"/>
                                <w:lang w:val="es-PE"/>
                              </w:rPr>
                              <w:t>pointspixie.herokuapp.com/admin/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A798D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6" o:spid="_x0000_s1029" type="#_x0000_t62" style="position:absolute;left:0;text-align:left;margin-left:58.8pt;margin-top:8.7pt;width:375pt;height:27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" adj="4034,40500" fillcolor="#ffed9f" stroked="f" strokeweight="2pt">
                <v:textbox>
                  <w:txbxContent>
                    <w:p w14:paraId="409B1251" w14:textId="36DCCA12" w:rsidR="00404BE4" w:rsidRPr="00033CDA" w:rsidRDefault="00404BE4" w:rsidP="005A397D">
                      <w:pPr>
                        <w:spacing w:line="240" w:lineRule="auto"/>
                        <w:contextualSpacing w:val="0"/>
                        <w:jc w:val="center"/>
                        <w:rPr>
                          <w:sz w:val="22"/>
                          <w:szCs w:val="18"/>
                          <w:lang w:val="es-PE"/>
                        </w:rPr>
                      </w:pPr>
                      <w:r w:rsidRPr="00033CDA">
                        <w:rPr>
                          <w:sz w:val="22"/>
                          <w:szCs w:val="18"/>
                          <w:lang w:val="es-PE"/>
                        </w:rPr>
                        <w:t xml:space="preserve">Dirección </w:t>
                      </w:r>
                      <w:r>
                        <w:rPr>
                          <w:sz w:val="22"/>
                          <w:szCs w:val="18"/>
                          <w:lang w:val="es-PE"/>
                        </w:rPr>
                        <w:t xml:space="preserve">del sitio web: </w:t>
                      </w:r>
                      <w:r w:rsidRPr="00227453">
                        <w:rPr>
                          <w:b/>
                          <w:bCs/>
                          <w:sz w:val="22"/>
                          <w:szCs w:val="18"/>
                          <w:lang w:val="es-PE"/>
                        </w:rPr>
                        <w:t>www.</w:t>
                      </w:r>
                      <w:r>
                        <w:rPr>
                          <w:b/>
                          <w:bCs/>
                          <w:sz w:val="22"/>
                          <w:szCs w:val="18"/>
                          <w:lang w:val="es-PE"/>
                        </w:rPr>
                        <w:t>pointspixie.herokuapp.com/admin/</w:t>
                      </w:r>
                    </w:p>
                  </w:txbxContent>
                </v:textbox>
              </v:shape>
            </w:pict>
          </mc:Fallback>
        </mc:AlternateContent>
      </w:r>
    </w:p>
    <w:p w14:paraId="6F5D88D8" w14:textId="7257ADB8" w:rsidR="00033CDA" w:rsidRDefault="00033CDA" w:rsidP="00175B50">
      <w:pPr>
        <w:pStyle w:val="Listaconnmeros"/>
        <w:numPr>
          <w:ilvl w:val="0"/>
          <w:numId w:val="0"/>
        </w:numPr>
        <w:ind w:left="360"/>
        <w:jc w:val="both"/>
      </w:pPr>
    </w:p>
    <w:p w14:paraId="28B05160" w14:textId="77777777" w:rsidR="00033CDA" w:rsidRDefault="00033CDA" w:rsidP="00175B50">
      <w:pPr>
        <w:pStyle w:val="Listaconnmeros"/>
        <w:numPr>
          <w:ilvl w:val="0"/>
          <w:numId w:val="0"/>
        </w:numPr>
        <w:ind w:left="360"/>
        <w:jc w:val="both"/>
      </w:pPr>
    </w:p>
    <w:p w14:paraId="213AED51" w14:textId="2FAF7E22" w:rsidR="00175B50" w:rsidRDefault="005A397D" w:rsidP="002F3753">
      <w:pPr>
        <w:pStyle w:val="Listaconnmeros"/>
        <w:numPr>
          <w:ilvl w:val="0"/>
          <w:numId w:val="0"/>
        </w:numPr>
        <w:ind w:left="360"/>
        <w:jc w:val="center"/>
      </w:pPr>
      <w:r>
        <w:rPr>
          <w:noProof/>
          <w:lang w:val="es-PE" w:eastAsia="es-PE"/>
        </w:rPr>
        <w:drawing>
          <wp:inline distT="0" distB="0" distL="0" distR="0" wp14:anchorId="41A8EC53" wp14:editId="12A71A7A">
            <wp:extent cx="5623560" cy="2927742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19" cy="29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B295" w14:textId="4C32FC33" w:rsidR="002F3753" w:rsidRPr="002F3753" w:rsidRDefault="002F3753" w:rsidP="002F3753">
      <w:pPr>
        <w:pStyle w:val="Listaconnmeros"/>
        <w:numPr>
          <w:ilvl w:val="0"/>
          <w:numId w:val="0"/>
        </w:numPr>
        <w:ind w:left="360"/>
        <w:jc w:val="center"/>
        <w:rPr>
          <w:i/>
          <w:iCs/>
          <w:sz w:val="20"/>
          <w:szCs w:val="16"/>
        </w:rPr>
      </w:pPr>
      <w:r w:rsidRPr="002F3753">
        <w:rPr>
          <w:i/>
          <w:iCs/>
          <w:sz w:val="20"/>
          <w:szCs w:val="16"/>
        </w:rPr>
        <w:t xml:space="preserve">Vista simplificada de la página principal de </w:t>
      </w:r>
      <w:proofErr w:type="spellStart"/>
      <w:r w:rsidR="005A397D">
        <w:rPr>
          <w:i/>
          <w:iCs/>
          <w:sz w:val="20"/>
          <w:szCs w:val="16"/>
        </w:rPr>
        <w:t>PointsPixie</w:t>
      </w:r>
      <w:proofErr w:type="spellEnd"/>
    </w:p>
    <w:p w14:paraId="12D0CD92" w14:textId="27051AE1" w:rsidR="00175B50" w:rsidRDefault="005A397D" w:rsidP="002F3753">
      <w:pPr>
        <w:pStyle w:val="Listaconnmeros"/>
        <w:numPr>
          <w:ilvl w:val="0"/>
          <w:numId w:val="0"/>
        </w:numPr>
        <w:ind w:left="360"/>
        <w:jc w:val="center"/>
      </w:pPr>
      <w:r>
        <w:rPr>
          <w:noProof/>
          <w:lang w:val="es-PE" w:eastAsia="es-PE"/>
        </w:rPr>
        <w:lastRenderedPageBreak/>
        <w:drawing>
          <wp:inline distT="0" distB="0" distL="0" distR="0" wp14:anchorId="0DEE8CCE" wp14:editId="29B8864E">
            <wp:extent cx="6097270" cy="48463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2F7E" w14:textId="1575B214" w:rsidR="00033CDA" w:rsidRPr="002F3753" w:rsidRDefault="00033CDA" w:rsidP="00033CDA">
      <w:pPr>
        <w:pStyle w:val="Listaconnmeros"/>
        <w:numPr>
          <w:ilvl w:val="0"/>
          <w:numId w:val="0"/>
        </w:numPr>
        <w:ind w:left="360"/>
        <w:jc w:val="center"/>
        <w:rPr>
          <w:i/>
          <w:iCs/>
          <w:sz w:val="20"/>
          <w:szCs w:val="16"/>
        </w:rPr>
      </w:pPr>
      <w:r w:rsidRPr="002F3753">
        <w:rPr>
          <w:i/>
          <w:iCs/>
          <w:sz w:val="20"/>
          <w:szCs w:val="16"/>
        </w:rPr>
        <w:t xml:space="preserve">Vista </w:t>
      </w:r>
      <w:r>
        <w:rPr>
          <w:i/>
          <w:iCs/>
          <w:sz w:val="20"/>
          <w:szCs w:val="16"/>
        </w:rPr>
        <w:t>completa</w:t>
      </w:r>
      <w:r w:rsidRPr="002F3753">
        <w:rPr>
          <w:i/>
          <w:iCs/>
          <w:sz w:val="20"/>
          <w:szCs w:val="16"/>
        </w:rPr>
        <w:t xml:space="preserve"> de la página principal de </w:t>
      </w:r>
      <w:proofErr w:type="spellStart"/>
      <w:r w:rsidR="005A397D">
        <w:rPr>
          <w:i/>
          <w:iCs/>
          <w:sz w:val="20"/>
          <w:szCs w:val="16"/>
        </w:rPr>
        <w:t>PointsPixie</w:t>
      </w:r>
      <w:proofErr w:type="spellEnd"/>
    </w:p>
    <w:p w14:paraId="3FA8B9AE" w14:textId="3AA722C3" w:rsidR="002063EE" w:rsidRPr="004C0AD1" w:rsidRDefault="004F67BC" w:rsidP="002063EE">
      <w:pPr>
        <w:pStyle w:val="Ttulo1"/>
      </w:pPr>
      <w:bookmarkStart w:id="4" w:name="_Toc51925268"/>
      <w:r>
        <w:rPr>
          <w:lang w:bidi="es-ES"/>
        </w:rPr>
        <w:lastRenderedPageBreak/>
        <w:t>USO DEL SITIO WEB</w:t>
      </w:r>
      <w:bookmarkEnd w:id="4"/>
    </w:p>
    <w:p w14:paraId="46E8176A" w14:textId="69BCECF1" w:rsidR="002063EE" w:rsidRDefault="002063EE" w:rsidP="002063EE"/>
    <w:p w14:paraId="28A1016B" w14:textId="17ED3593" w:rsidR="004A7433" w:rsidRDefault="005A397D" w:rsidP="00EB76DA">
      <w:pPr>
        <w:pStyle w:val="nfasis2"/>
        <w:spacing w:before="0" w:after="0"/>
        <w:jc w:val="both"/>
      </w:pPr>
      <w:proofErr w:type="spellStart"/>
      <w:r>
        <w:t>Points</w:t>
      </w:r>
      <w:proofErr w:type="spellEnd"/>
      <w:r>
        <w:t xml:space="preserve"> </w:t>
      </w:r>
      <w:proofErr w:type="spellStart"/>
      <w:r>
        <w:t>Pixie</w:t>
      </w:r>
      <w:proofErr w:type="spellEnd"/>
      <w:r>
        <w:t xml:space="preserve"> </w:t>
      </w:r>
      <w:r w:rsidR="00EB76DA" w:rsidRPr="00EB76DA">
        <w:t xml:space="preserve">ha desplegado un sitio web que se compone de dos tipos de usuario: nuestros clientes y </w:t>
      </w:r>
      <w:r>
        <w:t>administradores</w:t>
      </w:r>
      <w:r w:rsidR="00EB76DA" w:rsidRPr="00EB76DA">
        <w:t xml:space="preserve">. Donde nuestros clientes pueden consultar </w:t>
      </w:r>
      <w:r w:rsidR="00310575">
        <w:t>los</w:t>
      </w:r>
      <w:r w:rsidR="00EB76DA" w:rsidRPr="00EB76DA">
        <w:t xml:space="preserve"> p</w:t>
      </w:r>
      <w:r>
        <w:t>remios</w:t>
      </w:r>
      <w:r w:rsidR="00EB76DA" w:rsidRPr="00EB76DA">
        <w:t xml:space="preserve"> y </w:t>
      </w:r>
      <w:r>
        <w:t>puntos</w:t>
      </w:r>
      <w:r w:rsidR="00310575">
        <w:t xml:space="preserve"> </w:t>
      </w:r>
      <w:r>
        <w:t>necesarios para canjear</w:t>
      </w:r>
      <w:r w:rsidR="00EB76DA" w:rsidRPr="00EB76DA">
        <w:t xml:space="preserve">, así como también solicitar pedidos de </w:t>
      </w:r>
      <w:proofErr w:type="gramStart"/>
      <w:r w:rsidR="00EB76DA" w:rsidRPr="00EB76DA">
        <w:t>los mismos</w:t>
      </w:r>
      <w:proofErr w:type="gramEnd"/>
      <w:r w:rsidR="00EB76DA" w:rsidRPr="00EB76DA">
        <w:t xml:space="preserve">. Mientras que los administradores pueden gestionar </w:t>
      </w:r>
      <w:r w:rsidR="00310575">
        <w:t>est</w:t>
      </w:r>
      <w:r w:rsidR="00EB76DA" w:rsidRPr="00EB76DA">
        <w:t>os pr</w:t>
      </w:r>
      <w:r>
        <w:t>emios</w:t>
      </w:r>
      <w:r w:rsidR="00EB76DA" w:rsidRPr="00EB76DA">
        <w:t xml:space="preserve"> y pr</w:t>
      </w:r>
      <w:r>
        <w:t>oductos</w:t>
      </w:r>
      <w:r w:rsidR="00EB76DA" w:rsidRPr="00EB76DA">
        <w:t>, y atender los pedidos realizados, así como los términos en los que estos deben ser cubiertos.</w:t>
      </w:r>
    </w:p>
    <w:p w14:paraId="69511CF9" w14:textId="77777777" w:rsidR="00EB76DA" w:rsidRDefault="00EB76DA" w:rsidP="00EB76DA">
      <w:pPr>
        <w:pStyle w:val="nfasis2"/>
        <w:spacing w:before="0" w:after="0"/>
        <w:jc w:val="both"/>
      </w:pPr>
    </w:p>
    <w:p w14:paraId="4CA13617" w14:textId="48330938" w:rsidR="004A7433" w:rsidRPr="004C0AD1" w:rsidRDefault="004A7433" w:rsidP="004A7433">
      <w:pPr>
        <w:jc w:val="both"/>
      </w:pPr>
      <w:r>
        <w:t xml:space="preserve">A continuación, son descritas las </w:t>
      </w:r>
      <w:r w:rsidR="0087088D">
        <w:t>funcionalidades</w:t>
      </w:r>
      <w:r>
        <w:t xml:space="preserve"> que componen </w:t>
      </w:r>
      <w:r w:rsidR="0087088D">
        <w:t>nuestro</w:t>
      </w:r>
      <w:r>
        <w:t xml:space="preserve"> sitio web y la forma de cómo trabajar con cada una de ellas</w:t>
      </w:r>
      <w:r w:rsidR="00EB76DA">
        <w:t xml:space="preserve"> desde el punto de vista de cada usuario</w:t>
      </w:r>
      <w:r>
        <w:t>.</w:t>
      </w:r>
    </w:p>
    <w:p w14:paraId="50D707C3" w14:textId="7B79CD8E" w:rsidR="002063EE" w:rsidRPr="00EB76DA" w:rsidRDefault="00EB76DA" w:rsidP="002063EE">
      <w:pPr>
        <w:pStyle w:val="Ttulo2"/>
        <w:rPr>
          <w:rFonts w:eastAsiaTheme="minorEastAsia" w:cstheme="minorBidi"/>
          <w:szCs w:val="28"/>
        </w:rPr>
      </w:pPr>
      <w:bookmarkStart w:id="5" w:name="_Toc51925269"/>
      <w:r w:rsidRPr="00EB76DA">
        <w:rPr>
          <w:rFonts w:eastAsiaTheme="minorEastAsia" w:cstheme="minorBidi"/>
          <w:szCs w:val="28"/>
        </w:rPr>
        <w:t>COMO ADMINISTRADOR</w:t>
      </w:r>
      <w:bookmarkEnd w:id="5"/>
    </w:p>
    <w:p w14:paraId="33E1D9FA" w14:textId="668B70A7" w:rsidR="002A0A52" w:rsidRPr="006269BC" w:rsidRDefault="002A0A52" w:rsidP="002A0A52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6" w:name="_Toc51925270"/>
      <w:bookmarkStart w:id="7" w:name="OLE_LINK6"/>
      <w:bookmarkStart w:id="8" w:name="OLE_LINK7"/>
      <w:r>
        <w:rPr>
          <w:color w:val="AF1280"/>
          <w:sz w:val="28"/>
          <w:szCs w:val="20"/>
        </w:rPr>
        <w:t>Ingresar al Sistema</w:t>
      </w:r>
      <w:bookmarkEnd w:id="6"/>
    </w:p>
    <w:bookmarkEnd w:id="7"/>
    <w:bookmarkEnd w:id="8"/>
    <w:p w14:paraId="56929749" w14:textId="77777777" w:rsidR="00443BFC" w:rsidRDefault="002A0A52" w:rsidP="00443BFC">
      <w:pPr>
        <w:ind w:left="691"/>
        <w:jc w:val="both"/>
      </w:pPr>
      <w:r>
        <w:t>Nuestro sitio web pone a disposición del administrador la funcionalidad de acceso al sistema con sus credenciales otorgadas.</w:t>
      </w:r>
    </w:p>
    <w:p w14:paraId="081986D2" w14:textId="77777777" w:rsidR="00443BFC" w:rsidRDefault="00443BFC" w:rsidP="00443BFC">
      <w:pPr>
        <w:ind w:left="691"/>
        <w:jc w:val="both"/>
      </w:pPr>
    </w:p>
    <w:p w14:paraId="714C9076" w14:textId="49DC1917" w:rsidR="00443BFC" w:rsidRDefault="00443BFC" w:rsidP="00443BFC">
      <w:pPr>
        <w:ind w:left="691"/>
        <w:jc w:val="both"/>
      </w:pPr>
      <w:r>
        <w:t>Para acceder como administrador a nuestro sitio web, debe seguir los siguientes pasos que se describen a continuación:</w:t>
      </w:r>
    </w:p>
    <w:p w14:paraId="550CE86F" w14:textId="6CBB96C4" w:rsidR="00443BFC" w:rsidRDefault="00443BFC" w:rsidP="00852339">
      <w:pPr>
        <w:pStyle w:val="Prrafodelista"/>
        <w:numPr>
          <w:ilvl w:val="0"/>
          <w:numId w:val="23"/>
        </w:numPr>
        <w:jc w:val="both"/>
      </w:pPr>
      <w:bookmarkStart w:id="9" w:name="OLE_LINK1"/>
      <w:bookmarkStart w:id="10" w:name="OLE_LINK2"/>
      <w:r>
        <w:t>Abrir nuestro explorador y escribir en la barra de direcciones el siguiente enlace:</w:t>
      </w:r>
    </w:p>
    <w:bookmarkEnd w:id="9"/>
    <w:bookmarkEnd w:id="10"/>
    <w:p w14:paraId="6B3DDB2A" w14:textId="013C815F" w:rsidR="00443BFC" w:rsidRPr="005011B9" w:rsidRDefault="005A397D" w:rsidP="00443BFC">
      <w:pPr>
        <w:pStyle w:val="Listaconnmeros"/>
        <w:numPr>
          <w:ilvl w:val="0"/>
          <w:numId w:val="0"/>
        </w:numPr>
        <w:ind w:left="360"/>
        <w:jc w:val="center"/>
        <w:rPr>
          <w:color w:val="0F6EA9" w:themeColor="accent2" w:themeShade="80"/>
        </w:rPr>
      </w:pPr>
      <w:r w:rsidRPr="005A397D">
        <w:rPr>
          <w:rStyle w:val="Hipervnculo"/>
          <w:color w:val="0F6EA9" w:themeColor="accent2" w:themeShade="80"/>
        </w:rPr>
        <w:t>https://pointspixie.herokuapp.com/admin/login</w:t>
      </w:r>
    </w:p>
    <w:p w14:paraId="3F0DC93A" w14:textId="77777777" w:rsidR="00443BFC" w:rsidRDefault="00443BFC" w:rsidP="00443BFC">
      <w:pPr>
        <w:pStyle w:val="Listaconnmeros"/>
        <w:numPr>
          <w:ilvl w:val="0"/>
          <w:numId w:val="0"/>
        </w:numPr>
        <w:ind w:left="360"/>
      </w:pPr>
    </w:p>
    <w:p w14:paraId="4AC7EE8A" w14:textId="3A58D647" w:rsidR="00443BFC" w:rsidRDefault="00443BFC" w:rsidP="00852339">
      <w:pPr>
        <w:pStyle w:val="Listaconnmeros"/>
        <w:numPr>
          <w:ilvl w:val="0"/>
          <w:numId w:val="23"/>
        </w:numPr>
        <w:jc w:val="both"/>
      </w:pPr>
      <w:r>
        <w:t>Una vez escrita la dirección anterior nos trasladará a la página de Panel Administrativo de nuestro sitio web, como se visualiza a continuación:</w:t>
      </w:r>
    </w:p>
    <w:p w14:paraId="0D24CD48" w14:textId="5B4EA8B4" w:rsidR="005A397D" w:rsidRDefault="005A397D" w:rsidP="009D7EB9">
      <w:pPr>
        <w:pStyle w:val="Listaconnmeros"/>
        <w:numPr>
          <w:ilvl w:val="0"/>
          <w:numId w:val="0"/>
        </w:numPr>
        <w:ind w:left="1051"/>
        <w:jc w:val="center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38F0B145" wp14:editId="47C5F1B7">
            <wp:extent cx="4343193" cy="223266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86" cy="223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DC8B" w14:textId="73AADA1A" w:rsidR="00443BFC" w:rsidRDefault="00443BFC" w:rsidP="00443BFC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Página de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7C7E1A0B" w14:textId="77777777" w:rsidR="009D7EB9" w:rsidRPr="00443BFC" w:rsidRDefault="009D7EB9" w:rsidP="00443BFC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</w:p>
    <w:p w14:paraId="61666A30" w14:textId="5BBD1811" w:rsidR="00443BFC" w:rsidRDefault="00443BFC" w:rsidP="00852339">
      <w:pPr>
        <w:pStyle w:val="Listaconnmeros"/>
        <w:numPr>
          <w:ilvl w:val="0"/>
          <w:numId w:val="23"/>
        </w:numPr>
        <w:jc w:val="both"/>
      </w:pPr>
      <w:r>
        <w:t>Rellenamos los campos solicitados con nuestras credenciales de acceso al sistema y ubicamos el botón de Iniciar Sesión en la parte inferior derecha de la pantalla.</w:t>
      </w:r>
    </w:p>
    <w:p w14:paraId="704F5548" w14:textId="36313B7E" w:rsidR="00C47072" w:rsidRDefault="005A397D" w:rsidP="00C47072">
      <w:pPr>
        <w:pStyle w:val="Listaconnmeros"/>
        <w:numPr>
          <w:ilvl w:val="0"/>
          <w:numId w:val="0"/>
        </w:numPr>
        <w:ind w:left="1051"/>
        <w:jc w:val="center"/>
      </w:pPr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D5EA07" wp14:editId="057622FF">
                <wp:simplePos x="0" y="0"/>
                <wp:positionH relativeFrom="column">
                  <wp:posOffset>4311650</wp:posOffset>
                </wp:positionH>
                <wp:positionV relativeFrom="paragraph">
                  <wp:posOffset>290830</wp:posOffset>
                </wp:positionV>
                <wp:extent cx="1011555" cy="494030"/>
                <wp:effectExtent l="514350" t="0" r="0" b="134620"/>
                <wp:wrapNone/>
                <wp:docPr id="152" name="Bocadillo: rectángulo con esquinas redondeada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4030"/>
                        </a:xfrm>
                        <a:prstGeom prst="wedgeRoundRectCallout">
                          <a:avLst>
                            <a:gd name="adj1" fmla="val -100424"/>
                            <a:gd name="adj2" fmla="val 75914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53DDF" w14:textId="71154D1A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Campos rellenados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5EA07" id="Bocadillo: rectángulo con esquinas redondeadas 152" o:spid="_x0000_s1030" type="#_x0000_t62" style="position:absolute;left:0;text-align:left;margin-left:339.5pt;margin-top:22.9pt;width:79.65pt;height:38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" adj="-10892,27197" fillcolor="#ffed9f" stroked="f" strokeweight="2pt">
                <v:textbox>
                  <w:txbxContent>
                    <w:p w14:paraId="5A853DDF" w14:textId="71154D1A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Campos rellenados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F164283" wp14:editId="258893C5">
                <wp:simplePos x="0" y="0"/>
                <wp:positionH relativeFrom="column">
                  <wp:posOffset>4385310</wp:posOffset>
                </wp:positionH>
                <wp:positionV relativeFrom="paragraph">
                  <wp:posOffset>1299210</wp:posOffset>
                </wp:positionV>
                <wp:extent cx="1011555" cy="643255"/>
                <wp:effectExtent l="552450" t="0" r="0" b="4445"/>
                <wp:wrapNone/>
                <wp:docPr id="151" name="Bocadillo: rectángulo con esquinas redondeada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643255"/>
                        </a:xfrm>
                        <a:prstGeom prst="wedgeRoundRectCallout">
                          <a:avLst>
                            <a:gd name="adj1" fmla="val -104628"/>
                            <a:gd name="adj2" fmla="val -35331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D21D9A" w14:textId="4BC777D5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Botón de 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64283" id="Bocadillo: rectángulo con esquinas redondeadas 151" o:spid="_x0000_s1031" type="#_x0000_t62" style="position:absolute;left:0;text-align:left;margin-left:345.3pt;margin-top:102.3pt;width:79.65pt;height:50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" adj="-11800,3169" fillcolor="#ffed9f" stroked="f" strokeweight="2pt">
                <v:textbox>
                  <w:txbxContent>
                    <w:p w14:paraId="4DD21D9A" w14:textId="4BC777D5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Botón de Iniciar Sesión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307D221" wp14:editId="239E007F">
            <wp:extent cx="4320540" cy="2221015"/>
            <wp:effectExtent l="0" t="0" r="381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90" cy="2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E615" w14:textId="34376040" w:rsidR="00C47072" w:rsidRPr="00443BFC" w:rsidRDefault="00C47072" w:rsidP="00C4707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Página de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54FDF7C2" w14:textId="77777777" w:rsidR="00C47072" w:rsidRDefault="00C47072" w:rsidP="00C47072">
      <w:pPr>
        <w:pStyle w:val="Listaconnmeros"/>
        <w:numPr>
          <w:ilvl w:val="0"/>
          <w:numId w:val="0"/>
        </w:numPr>
        <w:ind w:left="1051"/>
        <w:jc w:val="both"/>
      </w:pPr>
    </w:p>
    <w:p w14:paraId="4D0FEA7B" w14:textId="0E5EDA83" w:rsidR="00C47072" w:rsidRDefault="00413CE9" w:rsidP="00852339">
      <w:pPr>
        <w:pStyle w:val="Listaconnmeros"/>
        <w:numPr>
          <w:ilvl w:val="0"/>
          <w:numId w:val="23"/>
        </w:numPr>
        <w:jc w:val="both"/>
      </w:pPr>
      <w:r>
        <w:t>Si nuestras credenciales estaban correctamente escritas a</w:t>
      </w:r>
      <w:r w:rsidR="00D23780">
        <w:t>l dar clic izquierdo sobre el botón Iniciar</w:t>
      </w:r>
      <w:r>
        <w:t xml:space="preserve"> Sesión, nos cargará el Tablero de inicio de nuestro panel administrativo y habremos ingresado al sistema.</w:t>
      </w:r>
    </w:p>
    <w:p w14:paraId="00B1EDC6" w14:textId="1B848DAB" w:rsidR="00413CE9" w:rsidRDefault="005A397D" w:rsidP="00413CE9">
      <w:pPr>
        <w:pStyle w:val="Listaconnmeros"/>
        <w:numPr>
          <w:ilvl w:val="0"/>
          <w:numId w:val="0"/>
        </w:numPr>
        <w:ind w:left="1051"/>
        <w:jc w:val="center"/>
      </w:pPr>
      <w:r>
        <w:rPr>
          <w:noProof/>
          <w:lang w:val="es-PE" w:eastAsia="es-PE"/>
        </w:rPr>
        <w:drawing>
          <wp:inline distT="0" distB="0" distL="0" distR="0" wp14:anchorId="3D4367DF" wp14:editId="506CD9EA">
            <wp:extent cx="4389120" cy="2285067"/>
            <wp:effectExtent l="0" t="0" r="0" b="127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87" cy="230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819F" w14:textId="5D2906B4" w:rsidR="00AE121C" w:rsidRDefault="00413CE9" w:rsidP="00AE121C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09F30701" w14:textId="77777777" w:rsidR="00FC3967" w:rsidRPr="00AE121C" w:rsidRDefault="00FC3967" w:rsidP="00FC3967">
      <w:pPr>
        <w:pStyle w:val="Listaconnmeros"/>
        <w:numPr>
          <w:ilvl w:val="0"/>
          <w:numId w:val="0"/>
        </w:numPr>
        <w:ind w:left="692"/>
        <w:rPr>
          <w:i/>
          <w:iCs/>
          <w:sz w:val="20"/>
          <w:szCs w:val="16"/>
        </w:rPr>
      </w:pPr>
    </w:p>
    <w:p w14:paraId="47EC7995" w14:textId="77777777" w:rsidR="007D3D51" w:rsidRDefault="007D3D51" w:rsidP="00FC396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50F62F2B" w14:textId="77777777" w:rsidR="007D3D51" w:rsidRDefault="007D3D51" w:rsidP="00FC396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30635080" w14:textId="6C3B99B8" w:rsidR="007D3D51" w:rsidRDefault="007D3D51" w:rsidP="00FC396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45850C79" w14:textId="1C3C55B3" w:rsidR="005B1AA4" w:rsidRDefault="005B1AA4" w:rsidP="005B1AA4"/>
    <w:p w14:paraId="51B08267" w14:textId="1C370D20" w:rsidR="005B1AA4" w:rsidRDefault="005B1AA4" w:rsidP="005B1AA4"/>
    <w:p w14:paraId="06FF4644" w14:textId="0A3756AE" w:rsidR="009D7EB9" w:rsidRDefault="009D7EB9" w:rsidP="005B1AA4"/>
    <w:p w14:paraId="7428800D" w14:textId="50C557F3" w:rsidR="009D7EB9" w:rsidRDefault="009D7EB9" w:rsidP="005B1AA4"/>
    <w:p w14:paraId="3DCBEE67" w14:textId="77777777" w:rsidR="009D7EB9" w:rsidRDefault="009D7EB9" w:rsidP="005B1AA4"/>
    <w:p w14:paraId="18BD8CE9" w14:textId="77777777" w:rsidR="005B1AA4" w:rsidRPr="005B1AA4" w:rsidRDefault="005B1AA4" w:rsidP="005B1AA4"/>
    <w:p w14:paraId="32B5244B" w14:textId="77777777" w:rsidR="007D3D51" w:rsidRDefault="007D3D51" w:rsidP="00FC396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38667717" w14:textId="6D13FBF0" w:rsidR="00FC3967" w:rsidRDefault="00FC3967" w:rsidP="00FC396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1" w:name="_Toc51925271"/>
      <w:r>
        <w:rPr>
          <w:color w:val="AF1280"/>
          <w:sz w:val="28"/>
          <w:szCs w:val="20"/>
        </w:rPr>
        <w:t>Administrar Perfil</w:t>
      </w:r>
      <w:bookmarkEnd w:id="11"/>
    </w:p>
    <w:p w14:paraId="772A08F7" w14:textId="7950599B" w:rsidR="00AE121C" w:rsidRDefault="00FC3967" w:rsidP="00FC3967">
      <w:pPr>
        <w:ind w:left="720"/>
      </w:pPr>
      <w:r>
        <w:t>Nuestro sitio web pone a disposición la funcionalidad de visualizar y modificar la información del perfil del administrador.</w:t>
      </w:r>
    </w:p>
    <w:p w14:paraId="1A8A9A27" w14:textId="77777777" w:rsidR="00FC3967" w:rsidRDefault="00FC3967" w:rsidP="00FC3967">
      <w:pPr>
        <w:ind w:left="720"/>
      </w:pPr>
    </w:p>
    <w:p w14:paraId="5F87C147" w14:textId="7E00A1E9" w:rsidR="00FC3967" w:rsidRDefault="00FC3967" w:rsidP="00FC3967">
      <w:pPr>
        <w:ind w:left="720"/>
      </w:pPr>
      <w:proofErr w:type="gramStart"/>
      <w:r>
        <w:t>Los pasos a seguir</w:t>
      </w:r>
      <w:proofErr w:type="gramEnd"/>
      <w:r>
        <w:t xml:space="preserve"> son los siguientes:</w:t>
      </w:r>
    </w:p>
    <w:p w14:paraId="66BA498A" w14:textId="6AED36D6" w:rsidR="00FC3967" w:rsidRDefault="00FC3967" w:rsidP="00FC3967">
      <w:pPr>
        <w:pStyle w:val="Prrafodelista"/>
        <w:numPr>
          <w:ilvl w:val="0"/>
          <w:numId w:val="29"/>
        </w:numPr>
      </w:pPr>
      <w:r>
        <w:t>Ubicar el puntero de mouse en el menú desplegable que se encuentra en la parte izquierda y hacemos clic en el botón del perfil del administrador, tal como se muestra en la imagen:</w:t>
      </w:r>
    </w:p>
    <w:p w14:paraId="295D9127" w14:textId="7252CB70" w:rsidR="00FC3967" w:rsidRDefault="00FC3967" w:rsidP="00FC3967">
      <w:pPr>
        <w:pStyle w:val="Prrafodelista"/>
        <w:ind w:left="108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7799338" wp14:editId="65D19531">
                <wp:simplePos x="0" y="0"/>
                <wp:positionH relativeFrom="margin">
                  <wp:posOffset>457200</wp:posOffset>
                </wp:positionH>
                <wp:positionV relativeFrom="paragraph">
                  <wp:posOffset>12700</wp:posOffset>
                </wp:positionV>
                <wp:extent cx="1011555" cy="492760"/>
                <wp:effectExtent l="0" t="0" r="302895" b="2540"/>
                <wp:wrapNone/>
                <wp:docPr id="233" name="Bocadillo: rectángulo con esquinas redondeadas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79668"/>
                            <a:gd name="adj2" fmla="val 21625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4272" w14:textId="77777777" w:rsidR="00404BE4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465E9C6" w14:textId="08EF996B" w:rsidR="00404BE4" w:rsidRPr="008A43D3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99338" id="Bocadillo: rectángulo con esquinas redondeadas 233" o:spid="_x0000_s1032" type="#_x0000_t62" style="position:absolute;left:0;text-align:left;margin-left:36pt;margin-top:1pt;width:79.65pt;height:38.8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" adj="28008,15471" fillcolor="#ffed9f" stroked="f" strokeweight="2pt">
                <v:textbox>
                  <w:txbxContent>
                    <w:p w14:paraId="4EB44272" w14:textId="77777777" w:rsidR="00404BE4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465E9C6" w14:textId="08EF996B" w:rsidR="00404BE4" w:rsidRPr="008A43D3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6FCB5AD1" wp14:editId="6767F7FD">
            <wp:extent cx="4389120" cy="2285067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87" cy="230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1808" w14:textId="77777777" w:rsidR="00FC3967" w:rsidRPr="00443BFC" w:rsidRDefault="00FC3967" w:rsidP="00FC3967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6D537D53" w14:textId="698B5FA8" w:rsidR="00FC3967" w:rsidRDefault="00FC3967" w:rsidP="00FC3967">
      <w:pPr>
        <w:pStyle w:val="Prrafodelista"/>
        <w:ind w:left="1080"/>
        <w:jc w:val="right"/>
      </w:pPr>
    </w:p>
    <w:p w14:paraId="2C0DB312" w14:textId="57C16FB4" w:rsidR="00FC3967" w:rsidRDefault="00FC3967" w:rsidP="00FC3967">
      <w:pPr>
        <w:pStyle w:val="Prrafodelista"/>
        <w:numPr>
          <w:ilvl w:val="0"/>
          <w:numId w:val="29"/>
        </w:numPr>
      </w:pPr>
      <w:r>
        <w:t xml:space="preserve">Al dar clic izquierdo sobre la opción de perfil nos cargara una nueva </w:t>
      </w:r>
      <w:r w:rsidR="007D3D51">
        <w:t>ventana</w:t>
      </w:r>
      <w:r>
        <w:t xml:space="preserve"> donde podremos visualizar la información del administrador, donde podremos actualizar, seguir y editar el avatar del administrador.</w:t>
      </w:r>
    </w:p>
    <w:p w14:paraId="291653AA" w14:textId="1E99C05C" w:rsidR="00FC3967" w:rsidRDefault="007D3D51" w:rsidP="00FC3967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3363774" wp14:editId="23704051">
                <wp:simplePos x="0" y="0"/>
                <wp:positionH relativeFrom="margin">
                  <wp:posOffset>3550920</wp:posOffset>
                </wp:positionH>
                <wp:positionV relativeFrom="paragraph">
                  <wp:posOffset>55245</wp:posOffset>
                </wp:positionV>
                <wp:extent cx="1011555" cy="492760"/>
                <wp:effectExtent l="0" t="0" r="0" b="78740"/>
                <wp:wrapNone/>
                <wp:docPr id="261" name="Bocadillo: rectángulo con esquinas redondeada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-12234"/>
                            <a:gd name="adj2" fmla="val 6337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DC101" w14:textId="77777777" w:rsidR="00404BE4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6D01EB73" w14:textId="0D650B02" w:rsidR="00404BE4" w:rsidRPr="008A43D3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3774" id="Bocadillo: rectángulo con esquinas redondeadas 261" o:spid="_x0000_s1033" type="#_x0000_t62" style="position:absolute;left:0;text-align:left;margin-left:279.6pt;margin-top:4.35pt;width:79.65pt;height:38.8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" adj="8157,24489" fillcolor="#ffed9f" stroked="f" strokeweight="2pt">
                <v:textbox>
                  <w:txbxContent>
                    <w:p w14:paraId="069DC101" w14:textId="77777777" w:rsidR="00404BE4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6D01EB73" w14:textId="0D650B02" w:rsidR="00404BE4" w:rsidRPr="008A43D3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Editar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967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73E2A74" wp14:editId="0B754BD0">
                <wp:simplePos x="0" y="0"/>
                <wp:positionH relativeFrom="margin">
                  <wp:posOffset>4853940</wp:posOffset>
                </wp:positionH>
                <wp:positionV relativeFrom="paragraph">
                  <wp:posOffset>78105</wp:posOffset>
                </wp:positionV>
                <wp:extent cx="1011555" cy="492760"/>
                <wp:effectExtent l="533400" t="0" r="0" b="193040"/>
                <wp:wrapNone/>
                <wp:docPr id="262" name="Bocadillo: rectángulo con esquinas redondeadas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-102630"/>
                            <a:gd name="adj2" fmla="val 86573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88C3A" w14:textId="77777777" w:rsidR="00404BE4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472865C9" w14:textId="2C979C6D" w:rsidR="00404BE4" w:rsidRPr="008A43D3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Avatar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2A74" id="Bocadillo: rectángulo con esquinas redondeadas 262" o:spid="_x0000_s1034" type="#_x0000_t62" style="position:absolute;left:0;text-align:left;margin-left:382.2pt;margin-top:6.15pt;width:79.65pt;height:38.8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" adj="-11368,29500" fillcolor="#ffed9f" stroked="f" strokeweight="2pt">
                <v:textbox>
                  <w:txbxContent>
                    <w:p w14:paraId="51F88C3A" w14:textId="77777777" w:rsidR="00404BE4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472865C9" w14:textId="2C979C6D" w:rsidR="00404BE4" w:rsidRPr="008A43D3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Avatar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AE478F" w14:textId="0B2ECB1A" w:rsidR="00FC3967" w:rsidRDefault="00FC3967" w:rsidP="00FC3967">
      <w:pPr>
        <w:pStyle w:val="Prrafodelista"/>
        <w:ind w:left="108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E85265F" wp14:editId="3EA59046">
                <wp:simplePos x="0" y="0"/>
                <wp:positionH relativeFrom="margin">
                  <wp:posOffset>1150620</wp:posOffset>
                </wp:positionH>
                <wp:positionV relativeFrom="paragraph">
                  <wp:posOffset>1167765</wp:posOffset>
                </wp:positionV>
                <wp:extent cx="1011555" cy="492760"/>
                <wp:effectExtent l="0" t="0" r="302895" b="2540"/>
                <wp:wrapNone/>
                <wp:docPr id="260" name="Bocadillo: rectángulo con esquinas redondeada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79668"/>
                            <a:gd name="adj2" fmla="val 21625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53F2D" w14:textId="77777777" w:rsidR="00404BE4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62B58F31" w14:textId="4E009CEA" w:rsidR="00404BE4" w:rsidRPr="008A43D3" w:rsidRDefault="00404BE4" w:rsidP="00FC396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Seguir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265F" id="Bocadillo: rectángulo con esquinas redondeadas 260" o:spid="_x0000_s1035" type="#_x0000_t62" style="position:absolute;left:0;text-align:left;margin-left:90.6pt;margin-top:91.95pt;width:79.65pt;height:38.8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" adj="28008,15471" fillcolor="#ffed9f" stroked="f" strokeweight="2pt">
                <v:textbox>
                  <w:txbxContent>
                    <w:p w14:paraId="51E53F2D" w14:textId="77777777" w:rsidR="00404BE4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62B58F31" w14:textId="4E009CEA" w:rsidR="00404BE4" w:rsidRPr="008A43D3" w:rsidRDefault="00404BE4" w:rsidP="00FC396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Seguir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A4460" wp14:editId="25A48753">
            <wp:extent cx="4480977" cy="2047753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100" cy="20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E5CE" w14:textId="22394751" w:rsidR="007D3D51" w:rsidRPr="00443BFC" w:rsidRDefault="007D3D51" w:rsidP="007D3D51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Perfil del Administrador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1D324D0F" w14:textId="5385B930" w:rsidR="007D3D51" w:rsidRDefault="007D3D51" w:rsidP="00FC3967">
      <w:pPr>
        <w:pStyle w:val="Prrafodelista"/>
        <w:ind w:left="1080"/>
        <w:jc w:val="right"/>
      </w:pPr>
    </w:p>
    <w:p w14:paraId="4C1E4320" w14:textId="4001F08D" w:rsidR="009D7EB9" w:rsidRDefault="009D7EB9" w:rsidP="00FC3967">
      <w:pPr>
        <w:pStyle w:val="Prrafodelista"/>
        <w:ind w:left="1080"/>
        <w:jc w:val="right"/>
      </w:pPr>
    </w:p>
    <w:p w14:paraId="25762778" w14:textId="77777777" w:rsidR="009D7EB9" w:rsidRPr="00FC3967" w:rsidRDefault="009D7EB9" w:rsidP="00FC3967">
      <w:pPr>
        <w:pStyle w:val="Prrafodelista"/>
        <w:ind w:left="1080"/>
        <w:jc w:val="right"/>
      </w:pPr>
    </w:p>
    <w:p w14:paraId="1F5C70F7" w14:textId="5D128EFE" w:rsidR="00FC3967" w:rsidRDefault="007D3D51" w:rsidP="007D3D51">
      <w:pPr>
        <w:pStyle w:val="Prrafodelista"/>
        <w:numPr>
          <w:ilvl w:val="0"/>
          <w:numId w:val="29"/>
        </w:numPr>
      </w:pPr>
      <w:r>
        <w:lastRenderedPageBreak/>
        <w:t xml:space="preserve">Al dar clic izquierdo en la opción Editar Perfil nos </w:t>
      </w:r>
      <w:proofErr w:type="gramStart"/>
      <w:r>
        <w:t>cargara</w:t>
      </w:r>
      <w:proofErr w:type="gramEnd"/>
      <w:r>
        <w:t xml:space="preserve"> una nueva ventana donde podremos modificar los datos del administrador y luego dar clic en opción Actualizar, luego de ello se nos superpondrá un mensaje de confirmación que nos dice que los datos fueron actualizados. </w:t>
      </w:r>
    </w:p>
    <w:p w14:paraId="6A20039E" w14:textId="42816B72" w:rsidR="007D3D51" w:rsidRDefault="007D3D51" w:rsidP="007D3D51">
      <w:pPr>
        <w:pStyle w:val="Prrafodelista"/>
        <w:ind w:left="108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A03D824" wp14:editId="1B3CF269">
                <wp:simplePos x="0" y="0"/>
                <wp:positionH relativeFrom="margin">
                  <wp:posOffset>5730240</wp:posOffset>
                </wp:positionH>
                <wp:positionV relativeFrom="paragraph">
                  <wp:posOffset>1117600</wp:posOffset>
                </wp:positionV>
                <wp:extent cx="1011555" cy="492760"/>
                <wp:effectExtent l="0" t="0" r="0" b="269240"/>
                <wp:wrapNone/>
                <wp:docPr id="264" name="Bocadillo: rectángulo con esquinas redondeadas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-36340"/>
                            <a:gd name="adj2" fmla="val 103584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36290" w14:textId="77777777" w:rsidR="00404BE4" w:rsidRDefault="00404BE4" w:rsidP="007D3D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38F8F951" w14:textId="6F33A9EA" w:rsidR="00404BE4" w:rsidRPr="008A43D3" w:rsidRDefault="00404BE4" w:rsidP="007D3D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Actualizar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3D824" id="Bocadillo: rectángulo con esquinas redondeadas 264" o:spid="_x0000_s1036" type="#_x0000_t62" style="position:absolute;left:0;text-align:left;margin-left:451.2pt;margin-top:88pt;width:79.65pt;height:38.8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" adj="2951,33174" fillcolor="#ffed9f" stroked="f" strokeweight="2pt">
                <v:textbox>
                  <w:txbxContent>
                    <w:p w14:paraId="2B536290" w14:textId="77777777" w:rsidR="00404BE4" w:rsidRDefault="00404BE4" w:rsidP="007D3D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38F8F951" w14:textId="6F33A9EA" w:rsidR="00404BE4" w:rsidRPr="008A43D3" w:rsidRDefault="00404BE4" w:rsidP="007D3D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Actualizar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7CD976" wp14:editId="3B241F15">
            <wp:extent cx="4473934" cy="2084605"/>
            <wp:effectExtent l="0" t="0" r="3175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01" cy="209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8B23" w14:textId="4F1AFD52" w:rsidR="007D3D51" w:rsidRPr="00443BFC" w:rsidRDefault="007D3D51" w:rsidP="007D3D51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 Editar Perfil del Administrador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10DFA44A" w14:textId="2C0A7430" w:rsidR="007D3D51" w:rsidRDefault="007D3D51" w:rsidP="007D3D51">
      <w:pPr>
        <w:pStyle w:val="Prrafodelista"/>
        <w:ind w:left="1080"/>
        <w:jc w:val="right"/>
      </w:pPr>
    </w:p>
    <w:p w14:paraId="28182AC8" w14:textId="6E506A5F" w:rsidR="007D3D51" w:rsidRDefault="007D3D51" w:rsidP="007D3D51">
      <w:pPr>
        <w:pStyle w:val="Prrafodelista"/>
        <w:numPr>
          <w:ilvl w:val="0"/>
          <w:numId w:val="29"/>
        </w:numPr>
      </w:pPr>
      <w:r>
        <w:t xml:space="preserve">Luego en el botón de Avatar podremos actualizar la imagen del perfil del </w:t>
      </w:r>
      <w:r w:rsidR="005B1AA4">
        <w:t>administrador donde se</w:t>
      </w:r>
      <w:r>
        <w:t xml:space="preserve"> nos superpondrá un mensaje de confirmación que nos dice que los cambios fueron actualizados</w:t>
      </w:r>
      <w:r w:rsidR="005B1AA4">
        <w:t xml:space="preserve"> con éxito</w:t>
      </w:r>
      <w:r>
        <w:t>.</w:t>
      </w:r>
    </w:p>
    <w:p w14:paraId="6A9375EE" w14:textId="489232CE" w:rsidR="007D3D51" w:rsidRDefault="007D3D51" w:rsidP="007D3D51">
      <w:pPr>
        <w:pStyle w:val="Prrafodelista"/>
        <w:ind w:left="108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359E91C" wp14:editId="152AC9A3">
                <wp:simplePos x="0" y="0"/>
                <wp:positionH relativeFrom="margin">
                  <wp:posOffset>4975860</wp:posOffset>
                </wp:positionH>
                <wp:positionV relativeFrom="paragraph">
                  <wp:posOffset>1331595</wp:posOffset>
                </wp:positionV>
                <wp:extent cx="1011555" cy="492760"/>
                <wp:effectExtent l="0" t="742950" r="0" b="2540"/>
                <wp:wrapNone/>
                <wp:docPr id="266" name="Bocadillo: rectángulo con esquinas redondeada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38236"/>
                            <a:gd name="adj2" fmla="val -19950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0D366E" w14:textId="77777777" w:rsidR="00404BE4" w:rsidRDefault="00404BE4" w:rsidP="007D3D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33EDF18E" w14:textId="4EA24F20" w:rsidR="00404BE4" w:rsidRPr="008A43D3" w:rsidRDefault="00404BE4" w:rsidP="007D3D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E91C" id="Bocadillo: rectángulo con esquinas redondeadas 266" o:spid="_x0000_s1037" type="#_x0000_t62" style="position:absolute;left:0;text-align:left;margin-left:391.8pt;margin-top:104.85pt;width:79.65pt;height:38.8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" adj="19059,-32294" fillcolor="#ffed9f" stroked="f" strokeweight="2pt">
                <v:textbox>
                  <w:txbxContent>
                    <w:p w14:paraId="360D366E" w14:textId="77777777" w:rsidR="00404BE4" w:rsidRDefault="00404BE4" w:rsidP="007D3D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33EDF18E" w14:textId="4EA24F20" w:rsidR="00404BE4" w:rsidRPr="008A43D3" w:rsidRDefault="00404BE4" w:rsidP="007D3D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Enviar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3D51">
        <w:rPr>
          <w:noProof/>
        </w:rPr>
        <w:drawing>
          <wp:inline distT="0" distB="0" distL="0" distR="0" wp14:anchorId="24D4343F" wp14:editId="0FCDE607">
            <wp:extent cx="4442595" cy="2063063"/>
            <wp:effectExtent l="0" t="0" r="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574" cy="20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2429" w14:textId="4675DAB7" w:rsidR="005B1AA4" w:rsidRPr="00443BFC" w:rsidRDefault="005B1AA4" w:rsidP="005B1AA4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 Editar Avatar del Administrador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2BB3DBEF" w14:textId="3AD381EA" w:rsidR="005B1AA4" w:rsidRDefault="005B1AA4" w:rsidP="007D3D51">
      <w:pPr>
        <w:pStyle w:val="Prrafodelista"/>
        <w:ind w:left="1080"/>
        <w:jc w:val="right"/>
      </w:pPr>
    </w:p>
    <w:p w14:paraId="5F2BBB7B" w14:textId="2BC456D8" w:rsidR="005B1AA4" w:rsidRDefault="005B1AA4" w:rsidP="007D3D51">
      <w:pPr>
        <w:pStyle w:val="Prrafodelista"/>
        <w:ind w:left="1080"/>
        <w:jc w:val="right"/>
      </w:pPr>
    </w:p>
    <w:p w14:paraId="26446B4C" w14:textId="29D4F962" w:rsidR="005B1AA4" w:rsidRDefault="005B1AA4" w:rsidP="007D3D51">
      <w:pPr>
        <w:pStyle w:val="Prrafodelista"/>
        <w:ind w:left="1080"/>
        <w:jc w:val="right"/>
      </w:pPr>
    </w:p>
    <w:p w14:paraId="6A6FF5F9" w14:textId="643C3556" w:rsidR="005B1AA4" w:rsidRDefault="005B1AA4" w:rsidP="007D3D51">
      <w:pPr>
        <w:pStyle w:val="Prrafodelista"/>
        <w:ind w:left="1080"/>
        <w:jc w:val="right"/>
      </w:pPr>
    </w:p>
    <w:p w14:paraId="74D702F3" w14:textId="779914E4" w:rsidR="005B1AA4" w:rsidRDefault="005B1AA4" w:rsidP="007D3D51">
      <w:pPr>
        <w:pStyle w:val="Prrafodelista"/>
        <w:ind w:left="1080"/>
        <w:jc w:val="right"/>
      </w:pPr>
    </w:p>
    <w:p w14:paraId="46C36F54" w14:textId="5292D723" w:rsidR="005B1AA4" w:rsidRDefault="005B1AA4" w:rsidP="007D3D51">
      <w:pPr>
        <w:pStyle w:val="Prrafodelista"/>
        <w:ind w:left="1080"/>
        <w:jc w:val="right"/>
      </w:pPr>
    </w:p>
    <w:p w14:paraId="66542996" w14:textId="45CC5175" w:rsidR="005B1AA4" w:rsidRDefault="005B1AA4" w:rsidP="007D3D51">
      <w:pPr>
        <w:pStyle w:val="Prrafodelista"/>
        <w:ind w:left="1080"/>
        <w:jc w:val="right"/>
      </w:pPr>
    </w:p>
    <w:p w14:paraId="4A5DD9E8" w14:textId="0D7D8269" w:rsidR="005B1AA4" w:rsidRDefault="005B1AA4" w:rsidP="007D3D51">
      <w:pPr>
        <w:pStyle w:val="Prrafodelista"/>
        <w:ind w:left="1080"/>
        <w:jc w:val="right"/>
      </w:pPr>
    </w:p>
    <w:p w14:paraId="2300A38E" w14:textId="77777777" w:rsidR="005B1AA4" w:rsidRPr="00FC3967" w:rsidRDefault="005B1AA4" w:rsidP="007D3D51">
      <w:pPr>
        <w:pStyle w:val="Prrafodelista"/>
        <w:ind w:left="1080"/>
        <w:jc w:val="right"/>
      </w:pPr>
    </w:p>
    <w:p w14:paraId="1DAE296A" w14:textId="4ECBCC97" w:rsidR="005E7C2F" w:rsidRPr="006269BC" w:rsidRDefault="005E7C2F" w:rsidP="005E7C2F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2" w:name="_Toc51925272"/>
      <w:r>
        <w:rPr>
          <w:color w:val="AF1280"/>
          <w:sz w:val="28"/>
          <w:szCs w:val="20"/>
        </w:rPr>
        <w:lastRenderedPageBreak/>
        <w:t xml:space="preserve">Administrar </w:t>
      </w:r>
      <w:r w:rsidR="005A397D">
        <w:rPr>
          <w:color w:val="AF1280"/>
          <w:sz w:val="28"/>
          <w:szCs w:val="20"/>
        </w:rPr>
        <w:t>Premios</w:t>
      </w:r>
      <w:bookmarkEnd w:id="12"/>
    </w:p>
    <w:p w14:paraId="3D778A32" w14:textId="1DBA2182" w:rsidR="005E7C2F" w:rsidRDefault="005E7C2F" w:rsidP="005E7C2F">
      <w:pPr>
        <w:ind w:left="691"/>
        <w:jc w:val="both"/>
      </w:pPr>
      <w:r>
        <w:t xml:space="preserve">Nuestro sitio web pone a disposición del administrador la funcionalidad de </w:t>
      </w:r>
      <w:r w:rsidR="00CA45FA">
        <w:t>crear y eliminar</w:t>
      </w:r>
      <w:r w:rsidR="005A397D">
        <w:t xml:space="preserve"> premios, registro, clientes y concurso</w:t>
      </w:r>
      <w:r w:rsidR="00CA45FA">
        <w:t xml:space="preserve"> que estarán disponibles en nuestro sitio web</w:t>
      </w:r>
      <w:r>
        <w:t>.</w:t>
      </w:r>
    </w:p>
    <w:p w14:paraId="5FB07F40" w14:textId="1D66A434" w:rsidR="006269BC" w:rsidRDefault="006269BC" w:rsidP="006269BC">
      <w:pPr>
        <w:pStyle w:val="Listaconvietas"/>
        <w:numPr>
          <w:ilvl w:val="0"/>
          <w:numId w:val="0"/>
        </w:numPr>
        <w:ind w:left="692"/>
      </w:pPr>
    </w:p>
    <w:p w14:paraId="14430DB7" w14:textId="77C2CCDD" w:rsidR="006269BC" w:rsidRDefault="00852339" w:rsidP="005E71CC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</w:pPr>
      <w:proofErr w:type="gramStart"/>
      <w:r>
        <w:t>Los pasos a seguir</w:t>
      </w:r>
      <w:proofErr w:type="gramEnd"/>
      <w:r>
        <w:t xml:space="preserve"> son los siguientes:</w:t>
      </w:r>
    </w:p>
    <w:p w14:paraId="073A2270" w14:textId="63211860" w:rsidR="00852339" w:rsidRDefault="005E71CC" w:rsidP="005E71CC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Ubicar el puntero del </w:t>
      </w:r>
      <w:proofErr w:type="gramStart"/>
      <w:r>
        <w:t>mouse</w:t>
      </w:r>
      <w:proofErr w:type="gramEnd"/>
      <w:r>
        <w:t xml:space="preserve"> en </w:t>
      </w:r>
      <w:r w:rsidR="005A397D">
        <w:t xml:space="preserve">el </w:t>
      </w:r>
      <w:proofErr w:type="spellStart"/>
      <w:r w:rsidR="005A397D">
        <w:t>dashboard</w:t>
      </w:r>
      <w:proofErr w:type="spellEnd"/>
      <w:r>
        <w:t xml:space="preserve">, sobre este hacer clic izquierdo en Gestión de </w:t>
      </w:r>
      <w:r w:rsidR="005A397D">
        <w:t>Premios</w:t>
      </w:r>
      <w:r>
        <w:t>, tal como se muestra en la imagen:</w:t>
      </w:r>
    </w:p>
    <w:p w14:paraId="79D56DA0" w14:textId="0BDB89D1" w:rsidR="00852339" w:rsidRDefault="00852339" w:rsidP="00852339">
      <w:pPr>
        <w:pStyle w:val="Listaconvietas"/>
        <w:numPr>
          <w:ilvl w:val="0"/>
          <w:numId w:val="0"/>
        </w:numPr>
        <w:ind w:left="1052"/>
      </w:pPr>
    </w:p>
    <w:p w14:paraId="0042BF9E" w14:textId="23D45402" w:rsidR="00852339" w:rsidRDefault="00A51CCF" w:rsidP="00852339">
      <w:pPr>
        <w:pStyle w:val="Listaconvietas"/>
        <w:numPr>
          <w:ilvl w:val="0"/>
          <w:numId w:val="0"/>
        </w:numPr>
        <w:ind w:left="1052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E482683" wp14:editId="4C9CC1AC">
                <wp:simplePos x="0" y="0"/>
                <wp:positionH relativeFrom="margin">
                  <wp:posOffset>716280</wp:posOffset>
                </wp:positionH>
                <wp:positionV relativeFrom="paragraph">
                  <wp:posOffset>-40640</wp:posOffset>
                </wp:positionV>
                <wp:extent cx="1011555" cy="467360"/>
                <wp:effectExtent l="0" t="0" r="798195" b="8890"/>
                <wp:wrapNone/>
                <wp:docPr id="153" name="Bocadillo: rectángulo con esquinas redondeada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67360"/>
                        </a:xfrm>
                        <a:prstGeom prst="wedgeRoundRectCallout">
                          <a:avLst>
                            <a:gd name="adj1" fmla="val 128667"/>
                            <a:gd name="adj2" fmla="val 46370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E39A62" w14:textId="35831455" w:rsidR="00404BE4" w:rsidRPr="008A43D3" w:rsidRDefault="00404BE4" w:rsidP="00A51CCF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Menú desplegable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2683" id="Bocadillo: rectángulo con esquinas redondeadas 153" o:spid="_x0000_s1038" type="#_x0000_t62" style="position:absolute;left:0;text-align:left;margin-left:56.4pt;margin-top:-3.2pt;width:79.65pt;height:36.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" adj="38592,20816" fillcolor="#ffed9f" stroked="f" strokeweight="2pt">
                <v:textbox>
                  <w:txbxContent>
                    <w:p w14:paraId="59E39A62" w14:textId="35831455" w:rsidR="00404BE4" w:rsidRPr="008A43D3" w:rsidRDefault="00404BE4" w:rsidP="00A51CCF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Menú desplegable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06477E2" wp14:editId="297D80AF">
                <wp:simplePos x="0" y="0"/>
                <wp:positionH relativeFrom="margin">
                  <wp:posOffset>3200400</wp:posOffset>
                </wp:positionH>
                <wp:positionV relativeFrom="paragraph">
                  <wp:posOffset>5080</wp:posOffset>
                </wp:positionV>
                <wp:extent cx="1011555" cy="492760"/>
                <wp:effectExtent l="228600" t="0" r="0" b="478790"/>
                <wp:wrapNone/>
                <wp:docPr id="155" name="Bocadillo: rectángulo con esquinas redondeada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-72498"/>
                            <a:gd name="adj2" fmla="val 14533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461F5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80EECA3" w14:textId="69931046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Premios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77E2" id="Bocadillo: rectángulo con esquinas redondeadas 155" o:spid="_x0000_s1039" type="#_x0000_t62" style="position:absolute;left:0;text-align:left;margin-left:252pt;margin-top:.4pt;width:79.65pt;height:38.8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" adj="-4860,42193" fillcolor="#ffed9f" stroked="f" strokeweight="2pt">
                <v:textbox>
                  <w:txbxContent>
                    <w:p w14:paraId="7A6461F5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80EECA3" w14:textId="69931046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Premios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F0F27D" w14:textId="7067BDAA" w:rsidR="00852339" w:rsidRDefault="006C2E23" w:rsidP="00F7696E">
      <w:pPr>
        <w:pStyle w:val="Listaconvietas"/>
        <w:numPr>
          <w:ilvl w:val="0"/>
          <w:numId w:val="0"/>
        </w:numPr>
        <w:ind w:left="1052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6E4182B" wp14:editId="38EFC327">
                <wp:simplePos x="0" y="0"/>
                <wp:positionH relativeFrom="margin">
                  <wp:posOffset>762000</wp:posOffset>
                </wp:positionH>
                <wp:positionV relativeFrom="paragraph">
                  <wp:posOffset>1666240</wp:posOffset>
                </wp:positionV>
                <wp:extent cx="836295" cy="514350"/>
                <wp:effectExtent l="0" t="342900" r="268605" b="0"/>
                <wp:wrapNone/>
                <wp:docPr id="272" name="Bocadillo: rectángulo con esquinas redondeada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14350"/>
                        </a:xfrm>
                        <a:prstGeom prst="wedgeRoundRectCallout">
                          <a:avLst>
                            <a:gd name="adj1" fmla="val 81209"/>
                            <a:gd name="adj2" fmla="val -115043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21D38" w14:textId="43238DD4" w:rsidR="00404BE4" w:rsidRDefault="00404BE4" w:rsidP="006C2E23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4604DA1A" w14:textId="6348BB10" w:rsidR="00404BE4" w:rsidRPr="008A43D3" w:rsidRDefault="00404BE4" w:rsidP="006C2E23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Premios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4182B" id="Bocadillo: rectángulo con esquinas redondeadas 272" o:spid="_x0000_s1040" type="#_x0000_t62" style="position:absolute;left:0;text-align:left;margin-left:60pt;margin-top:131.2pt;width:65.85pt;height:40.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" adj="28341,-14049" fillcolor="#ffed9f" stroked="f" strokeweight="2pt">
                <v:textbox>
                  <w:txbxContent>
                    <w:p w14:paraId="51421D38" w14:textId="43238DD4" w:rsidR="00404BE4" w:rsidRDefault="00404BE4" w:rsidP="006C2E23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4604DA1A" w14:textId="6348BB10" w:rsidR="00404BE4" w:rsidRPr="008A43D3" w:rsidRDefault="00404BE4" w:rsidP="006C2E23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Premios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121C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675CE81" wp14:editId="2818E569">
                <wp:simplePos x="0" y="0"/>
                <wp:positionH relativeFrom="margin">
                  <wp:posOffset>541020</wp:posOffset>
                </wp:positionH>
                <wp:positionV relativeFrom="paragraph">
                  <wp:posOffset>1009650</wp:posOffset>
                </wp:positionV>
                <wp:extent cx="1011555" cy="467360"/>
                <wp:effectExtent l="0" t="323850" r="321945" b="8890"/>
                <wp:wrapNone/>
                <wp:docPr id="226" name="Bocadillo: rectángulo con esquinas redondeada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67360"/>
                        </a:xfrm>
                        <a:prstGeom prst="wedgeRoundRectCallout">
                          <a:avLst>
                            <a:gd name="adj1" fmla="val 81209"/>
                            <a:gd name="adj2" fmla="val -115043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24B51D" w14:textId="56EA4B93" w:rsidR="00404BE4" w:rsidRPr="008A43D3" w:rsidRDefault="00404BE4" w:rsidP="005A397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Dashboard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5CE81" id="Bocadillo: rectángulo con esquinas redondeadas 226" o:spid="_x0000_s1041" type="#_x0000_t62" style="position:absolute;left:0;text-align:left;margin-left:42.6pt;margin-top:79.5pt;width:79.65pt;height:36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" adj="28341,-14049" fillcolor="#ffed9f" stroked="f" strokeweight="2pt">
                <v:textbox>
                  <w:txbxContent>
                    <w:p w14:paraId="4124B51D" w14:textId="56EA4B93" w:rsidR="00404BE4" w:rsidRPr="008A43D3" w:rsidRDefault="00404BE4" w:rsidP="005A397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proofErr w:type="spellStart"/>
                      <w:r>
                        <w:rPr>
                          <w:sz w:val="20"/>
                          <w:szCs w:val="16"/>
                          <w:lang w:val="es-PE"/>
                        </w:rPr>
                        <w:t>Dashboard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10561D0C" wp14:editId="52A4FEDE">
            <wp:extent cx="4389120" cy="2285067"/>
            <wp:effectExtent l="0" t="0" r="0" b="127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87" cy="230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359B" w14:textId="149FEFC6" w:rsidR="00F7696E" w:rsidRPr="00443BFC" w:rsidRDefault="00F7696E" w:rsidP="00F7696E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212E259" w14:textId="77777777" w:rsidR="00852339" w:rsidRDefault="00852339" w:rsidP="000157B5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</w:pPr>
    </w:p>
    <w:p w14:paraId="5919A027" w14:textId="4C03F812" w:rsidR="00852339" w:rsidRDefault="000157B5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Al dar clic izquierdo sobre la opción de </w:t>
      </w:r>
      <w:r w:rsidR="005A397D">
        <w:t>Premios</w:t>
      </w:r>
      <w:r>
        <w:t xml:space="preserve"> nos cargará una ventana nueva en el tablero donde podremos visualizar la</w:t>
      </w:r>
      <w:r w:rsidR="005A397D">
        <w:t xml:space="preserve"> lista de premios</w:t>
      </w:r>
      <w:r>
        <w:t xml:space="preserve"> registradas en la plataforma. Para crear un</w:t>
      </w:r>
      <w:r w:rsidR="005A397D">
        <w:t xml:space="preserve"> nuevo premio</w:t>
      </w:r>
      <w:r>
        <w:t xml:space="preserve">, nos ubicamos en el botón </w:t>
      </w:r>
      <w:r w:rsidR="005A397D">
        <w:t>Agregar Premio</w:t>
      </w:r>
      <w:r>
        <w:t xml:space="preserve"> en la parte superior izquierda de la ventana.</w:t>
      </w:r>
    </w:p>
    <w:p w14:paraId="15264678" w14:textId="1E3298E8" w:rsidR="000D59C8" w:rsidRDefault="000D59C8" w:rsidP="000D59C8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50D44EA" wp14:editId="282459C4">
                <wp:simplePos x="0" y="0"/>
                <wp:positionH relativeFrom="column">
                  <wp:posOffset>3649980</wp:posOffset>
                </wp:positionH>
                <wp:positionV relativeFrom="paragraph">
                  <wp:posOffset>31115</wp:posOffset>
                </wp:positionV>
                <wp:extent cx="1011555" cy="492760"/>
                <wp:effectExtent l="0" t="0" r="874395" b="2540"/>
                <wp:wrapNone/>
                <wp:docPr id="157" name="Bocadillo: rectángulo con esquinas redondeadas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136200"/>
                            <a:gd name="adj2" fmla="val 4133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85DB2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2DAF3F2C" w14:textId="2ED42E2D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D44EA" id="Bocadillo: rectángulo con esquinas redondeadas 157" o:spid="_x0000_s1042" type="#_x0000_t62" style="position:absolute;left:0;text-align:left;margin-left:287.4pt;margin-top:2.45pt;width:79.65pt;height:38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" adj="40219,19728" fillcolor="#ffed9f" stroked="f" strokeweight="2pt">
                <v:textbox>
                  <w:txbxContent>
                    <w:p w14:paraId="1D785DB2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2DAF3F2C" w14:textId="2ED42E2D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Crear</w:t>
                      </w:r>
                    </w:p>
                  </w:txbxContent>
                </v:textbox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54E25435" wp14:editId="7C5D3120">
            <wp:extent cx="4541520" cy="2245692"/>
            <wp:effectExtent l="0" t="0" r="0" b="254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21" cy="225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C999" w14:textId="2CE00553" w:rsidR="000D59C8" w:rsidRPr="00443BFC" w:rsidRDefault="000D59C8" w:rsidP="000D59C8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Premios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>de</w:t>
      </w:r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PointsPixie</w:t>
      </w:r>
      <w:proofErr w:type="spellEnd"/>
    </w:p>
    <w:p w14:paraId="6A14458F" w14:textId="694A56C9" w:rsidR="000D59C8" w:rsidRDefault="000D59C8" w:rsidP="000D59C8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2B1BA033" w14:textId="13FDB92E" w:rsidR="000D59C8" w:rsidRDefault="000D59C8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lastRenderedPageBreak/>
        <w:t>Al dar clic izquierdo sobre la opción de</w:t>
      </w:r>
      <w:r w:rsidR="005A397D">
        <w:t xml:space="preserve"> Agregar Premio</w:t>
      </w:r>
      <w:r>
        <w:t xml:space="preserve"> nos cargará una ventana nueva en el tablero donde tendremos que llenar los datos solicitados para la creación de</w:t>
      </w:r>
      <w:r w:rsidR="005A397D">
        <w:t>l nuevo premio</w:t>
      </w:r>
      <w:r>
        <w:t xml:space="preserve">, posterior a ello nos ubicamos en el botón </w:t>
      </w:r>
      <w:r w:rsidR="005A397D">
        <w:t>Registrar</w:t>
      </w:r>
      <w:r>
        <w:t xml:space="preserve"> en la parte inferior </w:t>
      </w:r>
      <w:r w:rsidR="005A397D">
        <w:t>derecha</w:t>
      </w:r>
      <w:r>
        <w:t xml:space="preserve"> de la ventana.</w:t>
      </w:r>
    </w:p>
    <w:p w14:paraId="39B48A79" w14:textId="68AF5CE0" w:rsidR="000D59C8" w:rsidRDefault="005A397D" w:rsidP="000D59C8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9F34650" wp14:editId="2429440C">
                <wp:simplePos x="0" y="0"/>
                <wp:positionH relativeFrom="column">
                  <wp:posOffset>4685665</wp:posOffset>
                </wp:positionH>
                <wp:positionV relativeFrom="paragraph">
                  <wp:posOffset>1500505</wp:posOffset>
                </wp:positionV>
                <wp:extent cx="866775" cy="492760"/>
                <wp:effectExtent l="781050" t="0" r="9525" b="2540"/>
                <wp:wrapNone/>
                <wp:docPr id="159" name="Bocadillo: rectángulo con esquinas redondeada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92760"/>
                        </a:xfrm>
                        <a:prstGeom prst="wedgeRoundRectCallout">
                          <a:avLst>
                            <a:gd name="adj1" fmla="val -137916"/>
                            <a:gd name="adj2" fmla="val 1389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17D5C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48D2F69B" w14:textId="33DCC7B7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Registrar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34650" id="Bocadillo: rectángulo con esquinas redondeadas 159" o:spid="_x0000_s1043" type="#_x0000_t62" style="position:absolute;left:0;text-align:left;margin-left:368.95pt;margin-top:118.15pt;width:68.25pt;height:38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" adj="-18990,13801" fillcolor="#ffed9f" stroked="f" strokeweight="2pt">
                <v:textbox>
                  <w:txbxContent>
                    <w:p w14:paraId="3D217D5C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48D2F69B" w14:textId="33DCC7B7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Registrar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D665CD2" wp14:editId="29113570">
                <wp:simplePos x="0" y="0"/>
                <wp:positionH relativeFrom="column">
                  <wp:posOffset>4598670</wp:posOffset>
                </wp:positionH>
                <wp:positionV relativeFrom="paragraph">
                  <wp:posOffset>37465</wp:posOffset>
                </wp:positionV>
                <wp:extent cx="866775" cy="492760"/>
                <wp:effectExtent l="666750" t="0" r="9525" b="40640"/>
                <wp:wrapNone/>
                <wp:docPr id="160" name="Bocadillo: rectángulo con esquinas redondeada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92760"/>
                        </a:xfrm>
                        <a:prstGeom prst="wedgeRoundRectCallout">
                          <a:avLst>
                            <a:gd name="adj1" fmla="val -124423"/>
                            <a:gd name="adj2" fmla="val 5704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BD50" w14:textId="73DCFF12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Campos rellenados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65CD2" id="Bocadillo: rectángulo con esquinas redondeadas 160" o:spid="_x0000_s1044" type="#_x0000_t62" style="position:absolute;left:0;text-align:left;margin-left:362.1pt;margin-top:2.95pt;width:68.25pt;height:38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" adj="-16075,23122" fillcolor="#ffed9f" stroked="f" strokeweight="2pt">
                <v:textbox>
                  <w:txbxContent>
                    <w:p w14:paraId="13C1BD50" w14:textId="73DCFF12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Campos rellenados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1EE2871" wp14:editId="0CEC84CD">
            <wp:extent cx="4474210" cy="2181189"/>
            <wp:effectExtent l="0" t="0" r="254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72" cy="219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1C0" w14:textId="22F208C5" w:rsidR="000D59C8" w:rsidRPr="00443BFC" w:rsidRDefault="000D59C8" w:rsidP="000D59C8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Agregar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7566121B" w14:textId="77777777" w:rsidR="000D59C8" w:rsidRDefault="000D59C8" w:rsidP="000D59C8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7B15A6AD" w14:textId="1823CB9F" w:rsidR="000D59C8" w:rsidRDefault="00A3758A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Al dar clic izquierdo sobre la opción de </w:t>
      </w:r>
      <w:r w:rsidR="005A397D">
        <w:t>Registrar</w:t>
      </w:r>
      <w:r>
        <w:t xml:space="preserve"> nos cargará nuevamente la ventana de </w:t>
      </w:r>
      <w:r w:rsidR="005A397D">
        <w:t>Premios</w:t>
      </w:r>
      <w:r>
        <w:t>, visualizaremos un mensaje indicando que nuestr</w:t>
      </w:r>
      <w:r w:rsidR="005A397D">
        <w:t xml:space="preserve">o Premio </w:t>
      </w:r>
      <w:r>
        <w:t>cread</w:t>
      </w:r>
      <w:r w:rsidR="005A397D">
        <w:t>o</w:t>
      </w:r>
      <w:r>
        <w:t xml:space="preserve"> fue añadida satisfactoriamente y la podremos visualizar en la </w:t>
      </w:r>
      <w:r w:rsidR="005A397D">
        <w:t>lista</w:t>
      </w:r>
      <w:r>
        <w:t>.</w:t>
      </w:r>
    </w:p>
    <w:p w14:paraId="030B5B9E" w14:textId="39F0FD3D" w:rsidR="00A3758A" w:rsidRDefault="005A397D" w:rsidP="00A3758A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D2FD431" wp14:editId="710E89D2">
                <wp:simplePos x="0" y="0"/>
                <wp:positionH relativeFrom="column">
                  <wp:posOffset>1889760</wp:posOffset>
                </wp:positionH>
                <wp:positionV relativeFrom="paragraph">
                  <wp:posOffset>1593215</wp:posOffset>
                </wp:positionV>
                <wp:extent cx="3596640" cy="243840"/>
                <wp:effectExtent l="0" t="0" r="22860" b="22860"/>
                <wp:wrapNone/>
                <wp:docPr id="239" name="Rectángulo: esquinas redondeadas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518F33" id="Rectángulo: esquinas redondeadas 239" o:spid="_x0000_s1026" style="position:absolute;margin-left:148.8pt;margin-top:125.45pt;width:283.2pt;height:19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" filled="f" strokecolor="#00b050" strokeweight="2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0AEB0161" wp14:editId="192B4D9F">
            <wp:extent cx="4603750" cy="2271669"/>
            <wp:effectExtent l="0" t="0" r="635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42" cy="22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458EF" w14:textId="7C480799" w:rsidR="00A3758A" w:rsidRPr="00443BFC" w:rsidRDefault="00A3758A" w:rsidP="00A3758A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Premios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>de</w:t>
      </w:r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07D300A8" w14:textId="12AC3816" w:rsidR="00A3758A" w:rsidRDefault="00A3758A" w:rsidP="00A3758A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40C1FDA2" w14:textId="3A7F0D8B" w:rsidR="00900757" w:rsidRDefault="00A3758A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Al mismo tiempo, la sección de </w:t>
      </w:r>
      <w:r w:rsidR="005A397D">
        <w:t>Premios</w:t>
      </w:r>
      <w:r>
        <w:t xml:space="preserve"> posee </w:t>
      </w:r>
      <w:r w:rsidR="005A397D">
        <w:t>las opciones de</w:t>
      </w:r>
      <w:r>
        <w:t xml:space="preserve"> eliminar </w:t>
      </w:r>
      <w:r w:rsidR="005A397D">
        <w:t>y editar un premio en la plataforma.</w:t>
      </w:r>
      <w:r>
        <w:t xml:space="preserve"> </w:t>
      </w:r>
    </w:p>
    <w:p w14:paraId="4C0CAD87" w14:textId="7E4ACE6F" w:rsidR="00900757" w:rsidRDefault="00900757" w:rsidP="00900757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B28935" wp14:editId="42FEE41E">
                <wp:simplePos x="0" y="0"/>
                <wp:positionH relativeFrom="column">
                  <wp:posOffset>3435350</wp:posOffset>
                </wp:positionH>
                <wp:positionV relativeFrom="paragraph">
                  <wp:posOffset>772160</wp:posOffset>
                </wp:positionV>
                <wp:extent cx="962025" cy="492760"/>
                <wp:effectExtent l="0" t="209550" r="790575" b="2540"/>
                <wp:wrapNone/>
                <wp:docPr id="165" name="Bocadillo: rectángulo con esquinas redondeada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492760"/>
                        </a:xfrm>
                        <a:prstGeom prst="wedgeRoundRectCallout">
                          <a:avLst>
                            <a:gd name="adj1" fmla="val 129391"/>
                            <a:gd name="adj2" fmla="val -9183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530C8" w14:textId="662B8889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Conjunto de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8935" id="Bocadillo: rectángulo con esquinas redondeadas 165" o:spid="_x0000_s1045" type="#_x0000_t62" style="position:absolute;left:0;text-align:left;margin-left:270.5pt;margin-top:60.8pt;width:75.75pt;height:38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" adj="38748,-9037" fillcolor="#ffed9f" stroked="f" strokeweight="2pt">
                <v:textbox>
                  <w:txbxContent>
                    <w:p w14:paraId="14B530C8" w14:textId="662B8889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Conjunto de opciones</w:t>
                      </w:r>
                    </w:p>
                  </w:txbxContent>
                </v:textbox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2AA351A1" wp14:editId="567F54E5">
            <wp:extent cx="4603750" cy="2271669"/>
            <wp:effectExtent l="0" t="0" r="635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42" cy="22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C413" w14:textId="0E940016" w:rsidR="00900757" w:rsidRPr="00443BFC" w:rsidRDefault="00900757" w:rsidP="00900757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Premio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23731FE1" w14:textId="77777777" w:rsidR="00900757" w:rsidRDefault="00900757" w:rsidP="00900757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46F1A163" w14:textId="49D70DEE" w:rsidR="00900757" w:rsidRDefault="00900757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Al dar clic izquierdo sobre el botón </w:t>
      </w:r>
      <w:r w:rsidR="005A397D">
        <w:t>Editar</w:t>
      </w:r>
      <w:r>
        <w:t xml:space="preserve">, cargará </w:t>
      </w:r>
      <w:r w:rsidR="00A51CCF">
        <w:t xml:space="preserve">una </w:t>
      </w:r>
      <w:r>
        <w:t xml:space="preserve">ventana de Editar </w:t>
      </w:r>
      <w:r w:rsidR="005A397D">
        <w:t>Premio</w:t>
      </w:r>
      <w:r>
        <w:t xml:space="preserve"> con los datos de</w:t>
      </w:r>
      <w:r w:rsidR="00A51CCF">
        <w:t>l premio</w:t>
      </w:r>
      <w:r>
        <w:t xml:space="preserve"> disponible</w:t>
      </w:r>
      <w:r w:rsidR="00A3758A">
        <w:t xml:space="preserve"> </w:t>
      </w:r>
      <w:r>
        <w:t>para ser cambiados y guardados.</w:t>
      </w:r>
    </w:p>
    <w:p w14:paraId="39CFDA34" w14:textId="2A5D6ADA" w:rsidR="00900757" w:rsidRDefault="00CE24A2" w:rsidP="00900757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E56A602" wp14:editId="3E72D9F5">
                <wp:simplePos x="0" y="0"/>
                <wp:positionH relativeFrom="margin">
                  <wp:posOffset>4687570</wp:posOffset>
                </wp:positionH>
                <wp:positionV relativeFrom="paragraph">
                  <wp:posOffset>1196975</wp:posOffset>
                </wp:positionV>
                <wp:extent cx="866775" cy="445770"/>
                <wp:effectExtent l="762000" t="0" r="9525" b="0"/>
                <wp:wrapNone/>
                <wp:docPr id="168" name="Bocadillo: rectángulo con esquinas redondeada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45770"/>
                        </a:xfrm>
                        <a:prstGeom prst="wedgeRoundRectCallout">
                          <a:avLst>
                            <a:gd name="adj1" fmla="val -136689"/>
                            <a:gd name="adj2" fmla="val 42965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5A7C1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551790B" w14:textId="140C664C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Actualizar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A602" id="Bocadillo: rectángulo con esquinas redondeadas 168" o:spid="_x0000_s1046" type="#_x0000_t62" style="position:absolute;left:0;text-align:left;margin-left:369.1pt;margin-top:94.25pt;width:68.25pt;height:35.1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" adj="-18725,20080" fillcolor="#ffed9f" stroked="f" strokeweight="2pt">
                <v:textbox>
                  <w:txbxContent>
                    <w:p w14:paraId="5195A7C1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551790B" w14:textId="140C664C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Actualizar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1505AF2A" wp14:editId="2C901A32">
            <wp:extent cx="4544743" cy="2225040"/>
            <wp:effectExtent l="0" t="0" r="8255" b="381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22" cy="223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EB3B" w14:textId="6A8F34E8" w:rsidR="005A397D" w:rsidRPr="005B1AA4" w:rsidRDefault="00900757" w:rsidP="005B1AA4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Editar Categoría del Panel Administrativo </w:t>
      </w:r>
      <w:r w:rsidRPr="002F3753">
        <w:rPr>
          <w:i/>
          <w:iCs/>
          <w:sz w:val="20"/>
          <w:szCs w:val="16"/>
        </w:rPr>
        <w:t>de La Lista</w:t>
      </w:r>
    </w:p>
    <w:p w14:paraId="2DCFB4ED" w14:textId="3561855C" w:rsidR="00900757" w:rsidRDefault="00900757" w:rsidP="000D59C8">
      <w:pPr>
        <w:pStyle w:val="Listaconvietas"/>
        <w:numPr>
          <w:ilvl w:val="0"/>
          <w:numId w:val="24"/>
        </w:numPr>
        <w:spacing w:before="0" w:after="0" w:line="360" w:lineRule="auto"/>
        <w:contextualSpacing w:val="0"/>
        <w:jc w:val="both"/>
      </w:pPr>
      <w:r>
        <w:t xml:space="preserve">Al dar clic izquierdo sobre el botón </w:t>
      </w:r>
      <w:r w:rsidR="00A3758A">
        <w:t>Eliminar</w:t>
      </w:r>
      <w:r>
        <w:t>, se nos superpondrá una ventana para confirmar si queremos borrar l</w:t>
      </w:r>
      <w:r w:rsidR="00A3758A">
        <w:t xml:space="preserve">a categoría en </w:t>
      </w:r>
      <w:r>
        <w:t>específico.</w:t>
      </w:r>
      <w:r w:rsidR="0014620E">
        <w:t xml:space="preserve"> Al dar clic izquierdo en “Sí, ¡Bórralo!” la categoría será eliminada, pero si damos clic izquierdo en Cancelar, la acción será omitida.</w:t>
      </w:r>
    </w:p>
    <w:p w14:paraId="42CB856A" w14:textId="4C8B1A82" w:rsidR="00900757" w:rsidRDefault="005A397D" w:rsidP="0014620E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040AA9" wp14:editId="49FEBC50">
                <wp:simplePos x="0" y="0"/>
                <wp:positionH relativeFrom="column">
                  <wp:posOffset>1729740</wp:posOffset>
                </wp:positionH>
                <wp:positionV relativeFrom="paragraph">
                  <wp:posOffset>1659890</wp:posOffset>
                </wp:positionV>
                <wp:extent cx="1010920" cy="445770"/>
                <wp:effectExtent l="0" t="228600" r="227330" b="0"/>
                <wp:wrapNone/>
                <wp:docPr id="169" name="Bocadillo: rectángulo con esquinas redondeada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445770"/>
                        </a:xfrm>
                        <a:prstGeom prst="wedgeRoundRectCallout">
                          <a:avLst>
                            <a:gd name="adj1" fmla="val 71210"/>
                            <a:gd name="adj2" fmla="val -99154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3F2FD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22ADB76B" w14:textId="696E5EFD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Sí, ¡Bórralo!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40AA9" id="Bocadillo: rectángulo con esquinas redondeadas 169" o:spid="_x0000_s1047" type="#_x0000_t62" style="position:absolute;left:0;text-align:left;margin-left:136.2pt;margin-top:130.7pt;width:79.6pt;height:35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" adj="26181,-10617" fillcolor="#ffed9f" stroked="f" strokeweight="2pt">
                <v:textbox>
                  <w:txbxContent>
                    <w:p w14:paraId="6EA3F2FD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22ADB76B" w14:textId="696E5EFD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Sí, ¡Bórralo!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8A8615F" wp14:editId="45C46ECC">
                <wp:simplePos x="0" y="0"/>
                <wp:positionH relativeFrom="column">
                  <wp:posOffset>4114800</wp:posOffset>
                </wp:positionH>
                <wp:positionV relativeFrom="paragraph">
                  <wp:posOffset>1686560</wp:posOffset>
                </wp:positionV>
                <wp:extent cx="1010920" cy="445770"/>
                <wp:effectExtent l="361950" t="209550" r="0" b="0"/>
                <wp:wrapNone/>
                <wp:docPr id="170" name="Bocadillo: rectángulo con esquinas redondeadas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445770"/>
                        </a:xfrm>
                        <a:prstGeom prst="wedgeRoundRectCallout">
                          <a:avLst>
                            <a:gd name="adj1" fmla="val -84733"/>
                            <a:gd name="adj2" fmla="val -9688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11896" w14:textId="77777777" w:rsidR="00404BE4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53192FD9" w14:textId="07E6E9AC" w:rsidR="00404BE4" w:rsidRPr="008A43D3" w:rsidRDefault="00404BE4" w:rsidP="00F769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8615F" id="Bocadillo: rectángulo con esquinas redondeadas 170" o:spid="_x0000_s1048" type="#_x0000_t62" style="position:absolute;left:0;text-align:left;margin-left:324pt;margin-top:132.8pt;width:79.6pt;height:35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" adj="-7502,-10128" fillcolor="#ffed9f" stroked="f" strokeweight="2pt">
                <v:textbox>
                  <w:txbxContent>
                    <w:p w14:paraId="66011896" w14:textId="77777777" w:rsidR="00404BE4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53192FD9" w14:textId="07E6E9AC" w:rsidR="00404BE4" w:rsidRPr="008A43D3" w:rsidRDefault="00404BE4" w:rsidP="00F769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Cancelar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685F7A83" wp14:editId="236DE05D">
            <wp:extent cx="4495800" cy="219405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14" cy="21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E2A1" w14:textId="12ED9C93" w:rsidR="00A51CCF" w:rsidRPr="005B1AA4" w:rsidRDefault="0014620E" w:rsidP="005B1AA4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Mensaje de confirmación en la sección de </w:t>
      </w:r>
      <w:r w:rsidR="005A397D">
        <w:rPr>
          <w:i/>
          <w:iCs/>
          <w:sz w:val="20"/>
          <w:szCs w:val="16"/>
        </w:rPr>
        <w:t>Premios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708E9B01" w14:textId="7A1F922B" w:rsidR="00145FE2" w:rsidRPr="006269BC" w:rsidRDefault="00145FE2" w:rsidP="00145FE2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3" w:name="_Toc51925273"/>
      <w:r>
        <w:rPr>
          <w:color w:val="AF1280"/>
          <w:sz w:val="28"/>
          <w:szCs w:val="20"/>
        </w:rPr>
        <w:lastRenderedPageBreak/>
        <w:t xml:space="preserve">Administrar </w:t>
      </w:r>
      <w:r w:rsidR="005A397D">
        <w:rPr>
          <w:color w:val="AF1280"/>
          <w:sz w:val="28"/>
          <w:szCs w:val="20"/>
        </w:rPr>
        <w:t>Registro de Ventas</w:t>
      </w:r>
      <w:bookmarkEnd w:id="13"/>
    </w:p>
    <w:p w14:paraId="29DD7498" w14:textId="1B5742E1" w:rsidR="00145FE2" w:rsidRDefault="00145FE2" w:rsidP="00145FE2">
      <w:pPr>
        <w:ind w:left="691"/>
        <w:jc w:val="both"/>
      </w:pPr>
      <w:r>
        <w:t>Nuestro sitio web pone a disposición del administrador la funcionalidad de crear</w:t>
      </w:r>
      <w:r w:rsidR="005A397D">
        <w:t>, visualizar</w:t>
      </w:r>
      <w:r>
        <w:t xml:space="preserve"> y eliminar las </w:t>
      </w:r>
      <w:r w:rsidR="005A397D">
        <w:t>ventas</w:t>
      </w:r>
      <w:r>
        <w:t xml:space="preserve"> que estarán disponibles en nuestro sitio web.</w:t>
      </w:r>
    </w:p>
    <w:p w14:paraId="2FCEAF2E" w14:textId="77777777" w:rsidR="00145FE2" w:rsidRDefault="00145FE2" w:rsidP="00145FE2">
      <w:pPr>
        <w:pStyle w:val="Listaconvietas"/>
        <w:numPr>
          <w:ilvl w:val="0"/>
          <w:numId w:val="0"/>
        </w:numPr>
        <w:ind w:left="692"/>
      </w:pPr>
    </w:p>
    <w:p w14:paraId="272347E3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</w:pPr>
      <w:proofErr w:type="gramStart"/>
      <w:r>
        <w:t>Los pasos a seguir</w:t>
      </w:r>
      <w:proofErr w:type="gramEnd"/>
      <w:r>
        <w:t xml:space="preserve"> son los siguientes:</w:t>
      </w:r>
    </w:p>
    <w:p w14:paraId="0F899095" w14:textId="564BB598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Ubicar el puntero del </w:t>
      </w:r>
      <w:proofErr w:type="gramStart"/>
      <w:r>
        <w:t>mouse</w:t>
      </w:r>
      <w:proofErr w:type="gramEnd"/>
      <w:r>
        <w:t xml:space="preserve"> en la barra lateral izquierda para desdoblar el menú desplegable, sobre este hacer clic izquierdo en </w:t>
      </w:r>
      <w:r w:rsidR="005A397D">
        <w:t>Registros</w:t>
      </w:r>
      <w:r>
        <w:t>, tal como se muestra en la imagen:</w:t>
      </w:r>
    </w:p>
    <w:p w14:paraId="2B7C51B0" w14:textId="637627CB" w:rsidR="00145FE2" w:rsidRDefault="00145FE2" w:rsidP="00145FE2">
      <w:pPr>
        <w:pStyle w:val="Listaconvietas"/>
        <w:numPr>
          <w:ilvl w:val="0"/>
          <w:numId w:val="0"/>
        </w:numPr>
        <w:ind w:left="1052"/>
      </w:pPr>
    </w:p>
    <w:p w14:paraId="5B569132" w14:textId="453331CD" w:rsidR="00145FE2" w:rsidRDefault="005A397D" w:rsidP="00145FE2">
      <w:pPr>
        <w:pStyle w:val="Listaconvietas"/>
        <w:numPr>
          <w:ilvl w:val="0"/>
          <w:numId w:val="0"/>
        </w:numPr>
        <w:ind w:left="1052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E5C58E" wp14:editId="7C0EDA52">
                <wp:simplePos x="0" y="0"/>
                <wp:positionH relativeFrom="column">
                  <wp:posOffset>3958590</wp:posOffset>
                </wp:positionH>
                <wp:positionV relativeFrom="paragraph">
                  <wp:posOffset>3810</wp:posOffset>
                </wp:positionV>
                <wp:extent cx="1011555" cy="594995"/>
                <wp:effectExtent l="0" t="0" r="0" b="224155"/>
                <wp:wrapNone/>
                <wp:docPr id="199" name="Bocadillo: rectángulo con esquinas redondeada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594995"/>
                        </a:xfrm>
                        <a:prstGeom prst="wedgeRoundRectCallout">
                          <a:avLst>
                            <a:gd name="adj1" fmla="val -46379"/>
                            <a:gd name="adj2" fmla="val 86171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9AB0C" w14:textId="77777777" w:rsidR="00404BE4" w:rsidRDefault="00404BE4" w:rsidP="00644449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18A3ABA7" w14:textId="1C598929" w:rsidR="00404BE4" w:rsidRPr="008A43D3" w:rsidRDefault="00404BE4" w:rsidP="00644449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Registros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5C58E" id="Bocadillo: rectángulo con esquinas redondeadas 199" o:spid="_x0000_s1049" type="#_x0000_t62" style="position:absolute;left:0;text-align:left;margin-left:311.7pt;margin-top:.3pt;width:79.65pt;height:46.8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" adj="782,29413" fillcolor="#ffed9f" stroked="f" strokeweight="2pt">
                <v:textbox>
                  <w:txbxContent>
                    <w:p w14:paraId="2A79AB0C" w14:textId="77777777" w:rsidR="00404BE4" w:rsidRDefault="00404BE4" w:rsidP="00644449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18A3ABA7" w14:textId="1C598929" w:rsidR="00404BE4" w:rsidRPr="008A43D3" w:rsidRDefault="00404BE4" w:rsidP="00644449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Registros</w:t>
                      </w:r>
                    </w:p>
                  </w:txbxContent>
                </v:textbox>
              </v:shape>
            </w:pict>
          </mc:Fallback>
        </mc:AlternateContent>
      </w:r>
    </w:p>
    <w:p w14:paraId="5342FC33" w14:textId="455EE6D4" w:rsidR="00644449" w:rsidRDefault="005A397D" w:rsidP="00644449">
      <w:pPr>
        <w:pStyle w:val="Listaconvietas"/>
        <w:numPr>
          <w:ilvl w:val="0"/>
          <w:numId w:val="0"/>
        </w:numPr>
        <w:ind w:left="1052"/>
        <w:jc w:val="right"/>
      </w:pPr>
      <w:r>
        <w:rPr>
          <w:noProof/>
          <w:lang w:val="es-PE" w:eastAsia="es-PE"/>
        </w:rPr>
        <w:drawing>
          <wp:inline distT="0" distB="0" distL="0" distR="0" wp14:anchorId="00918E7A" wp14:editId="024FAAFA">
            <wp:extent cx="4389120" cy="2285067"/>
            <wp:effectExtent l="0" t="0" r="0" b="127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87" cy="230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1874" w14:textId="3E1BA47E" w:rsidR="00644449" w:rsidRPr="00443BFC" w:rsidRDefault="00644449" w:rsidP="00644449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554BB17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</w:pPr>
    </w:p>
    <w:p w14:paraId="7E9A3DE3" w14:textId="2ED479AC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Al dar clic izquierdo sobre la opción de </w:t>
      </w:r>
      <w:r w:rsidR="005A397D">
        <w:t>Registros</w:t>
      </w:r>
      <w:r>
        <w:t xml:space="preserve"> nos cargará una ventana nueva en el tablero donde podremos visualizar </w:t>
      </w:r>
      <w:r w:rsidR="005A397D">
        <w:t xml:space="preserve">el témplate de registro de ventas </w:t>
      </w:r>
      <w:r>
        <w:t xml:space="preserve">en la plataforma. Para </w:t>
      </w:r>
      <w:r w:rsidR="005A397D">
        <w:t xml:space="preserve">subir un nuevo </w:t>
      </w:r>
      <w:proofErr w:type="spellStart"/>
      <w:r w:rsidR="005A397D">
        <w:t>csv</w:t>
      </w:r>
      <w:proofErr w:type="spellEnd"/>
      <w:r w:rsidR="005A397D">
        <w:t xml:space="preserve"> sobre el registro de ventas</w:t>
      </w:r>
      <w:r>
        <w:t xml:space="preserve">, nos ubicamos en el botón </w:t>
      </w:r>
      <w:r w:rsidR="005A397D">
        <w:t>Subir Data</w:t>
      </w:r>
      <w:r>
        <w:t xml:space="preserve"> en la parte superior</w:t>
      </w:r>
      <w:r w:rsidR="005A397D">
        <w:t xml:space="preserve"> derecha</w:t>
      </w:r>
      <w:r>
        <w:t xml:space="preserve"> de la ventana.</w:t>
      </w:r>
    </w:p>
    <w:p w14:paraId="7E453A2D" w14:textId="439A18AD" w:rsidR="00145FE2" w:rsidRDefault="005A397D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40CE295" wp14:editId="7DF6079E">
                <wp:simplePos x="0" y="0"/>
                <wp:positionH relativeFrom="column">
                  <wp:posOffset>3931920</wp:posOffset>
                </wp:positionH>
                <wp:positionV relativeFrom="paragraph">
                  <wp:posOffset>155575</wp:posOffset>
                </wp:positionV>
                <wp:extent cx="1011555" cy="492760"/>
                <wp:effectExtent l="0" t="0" r="398145" b="2540"/>
                <wp:wrapNone/>
                <wp:docPr id="178" name="Bocadillo: rectángulo con esquinas redondeada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88549"/>
                            <a:gd name="adj2" fmla="val 1011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9ED0C" w14:textId="77777777" w:rsidR="00404BE4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0D7A5B8" w14:textId="69F6FECE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Subir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E295" id="Bocadillo: rectángulo con esquinas redondeadas 178" o:spid="_x0000_s1050" type="#_x0000_t62" style="position:absolute;left:0;text-align:left;margin-left:309.6pt;margin-top:12.25pt;width:79.65pt;height:38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" adj="29927,12985" fillcolor="#ffed9f" stroked="f" strokeweight="2pt">
                <v:textbox>
                  <w:txbxContent>
                    <w:p w14:paraId="2D09ED0C" w14:textId="77777777" w:rsidR="00404BE4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0D7A5B8" w14:textId="69F6FECE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Subir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4605789B" wp14:editId="0B18985B">
            <wp:extent cx="4497277" cy="217932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87" cy="218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D558" w14:textId="0C413AF4" w:rsidR="00145FE2" w:rsidRPr="00443BFC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Registro de Ventas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6667AB1" w14:textId="40D4DCB1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412351AF" w14:textId="77777777" w:rsidR="009D7EB9" w:rsidRDefault="009D7EB9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047DBD75" w14:textId="6B0D915C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lastRenderedPageBreak/>
        <w:t xml:space="preserve">Al dar </w:t>
      </w:r>
      <w:proofErr w:type="spellStart"/>
      <w:r>
        <w:t>clic</w:t>
      </w:r>
      <w:r w:rsidR="005A397D">
        <w:t>k</w:t>
      </w:r>
      <w:proofErr w:type="spellEnd"/>
      <w:r>
        <w:t xml:space="preserve"> izquierdo sobre la opción de </w:t>
      </w:r>
      <w:r w:rsidR="005A397D">
        <w:t xml:space="preserve">Subir Data </w:t>
      </w:r>
      <w:r>
        <w:t xml:space="preserve">nos cargará una </w:t>
      </w:r>
      <w:proofErr w:type="gramStart"/>
      <w:r w:rsidR="005A397D">
        <w:t xml:space="preserve">sub </w:t>
      </w:r>
      <w:r>
        <w:t>ventana</w:t>
      </w:r>
      <w:proofErr w:type="gramEnd"/>
      <w:r>
        <w:t xml:space="preserve"> nueva en el tablero donde tendremos que </w:t>
      </w:r>
      <w:r w:rsidR="005A397D">
        <w:t xml:space="preserve">subir el archivo en </w:t>
      </w:r>
      <w:proofErr w:type="spellStart"/>
      <w:r w:rsidR="005A397D">
        <w:t>fomato</w:t>
      </w:r>
      <w:proofErr w:type="spellEnd"/>
      <w:r w:rsidR="005A397D">
        <w:t xml:space="preserve"> </w:t>
      </w:r>
      <w:proofErr w:type="spellStart"/>
      <w:r w:rsidR="005A397D">
        <w:t>csv</w:t>
      </w:r>
      <w:proofErr w:type="spellEnd"/>
      <w:r>
        <w:t xml:space="preserve"> para </w:t>
      </w:r>
      <w:r w:rsidR="005A397D">
        <w:t xml:space="preserve">guardar </w:t>
      </w:r>
      <w:r>
        <w:t>e</w:t>
      </w:r>
      <w:r w:rsidR="005A397D">
        <w:t>l nuevo registro de ventas</w:t>
      </w:r>
      <w:r>
        <w:t xml:space="preserve">, posterior a ello nos ubicamos en el botón </w:t>
      </w:r>
      <w:r w:rsidR="005A397D">
        <w:t>Enviar</w:t>
      </w:r>
      <w:r>
        <w:t xml:space="preserve"> en la parte </w:t>
      </w:r>
      <w:r w:rsidR="005A397D">
        <w:t>superior</w:t>
      </w:r>
      <w:r>
        <w:t xml:space="preserve"> de la </w:t>
      </w:r>
      <w:r w:rsidR="005A397D">
        <w:t xml:space="preserve">sub </w:t>
      </w:r>
      <w:r>
        <w:t>ventana.</w:t>
      </w:r>
    </w:p>
    <w:p w14:paraId="66D9ED38" w14:textId="5F41BE16" w:rsidR="00145FE2" w:rsidRDefault="005A397D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B461426" wp14:editId="2EAA9B5D">
                <wp:simplePos x="0" y="0"/>
                <wp:positionH relativeFrom="column">
                  <wp:posOffset>1706880</wp:posOffset>
                </wp:positionH>
                <wp:positionV relativeFrom="paragraph">
                  <wp:posOffset>652780</wp:posOffset>
                </wp:positionV>
                <wp:extent cx="1034415" cy="492760"/>
                <wp:effectExtent l="0" t="228600" r="280035" b="2540"/>
                <wp:wrapNone/>
                <wp:docPr id="179" name="Bocadillo: rectángulo con esquinas redondeada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492760"/>
                        </a:xfrm>
                        <a:prstGeom prst="wedgeRoundRectCallout">
                          <a:avLst>
                            <a:gd name="adj1" fmla="val 76017"/>
                            <a:gd name="adj2" fmla="val -9449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AB03D" w14:textId="55F3AE11" w:rsidR="00404BE4" w:rsidRPr="008A43D3" w:rsidRDefault="00404BE4" w:rsidP="005A397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Seleccionar Archivo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1426" id="Bocadillo: rectángulo con esquinas redondeadas 179" o:spid="_x0000_s1051" type="#_x0000_t62" style="position:absolute;left:0;text-align:left;margin-left:134.4pt;margin-top:51.4pt;width:81.45pt;height:38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" adj="27220,-9612" fillcolor="#ffed9f" stroked="f" strokeweight="2pt">
                <v:textbox>
                  <w:txbxContent>
                    <w:p w14:paraId="67EAB03D" w14:textId="55F3AE11" w:rsidR="00404BE4" w:rsidRPr="008A43D3" w:rsidRDefault="00404BE4" w:rsidP="005A397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Seleccionar Archivo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F237A1B" wp14:editId="5F097265">
                <wp:simplePos x="0" y="0"/>
                <wp:positionH relativeFrom="column">
                  <wp:posOffset>4799965</wp:posOffset>
                </wp:positionH>
                <wp:positionV relativeFrom="paragraph">
                  <wp:posOffset>83185</wp:posOffset>
                </wp:positionV>
                <wp:extent cx="866775" cy="492760"/>
                <wp:effectExtent l="781050" t="0" r="9525" b="2540"/>
                <wp:wrapNone/>
                <wp:docPr id="180" name="Bocadillo: rectángulo con esquinas redondeada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92760"/>
                        </a:xfrm>
                        <a:prstGeom prst="wedgeRoundRectCallout">
                          <a:avLst>
                            <a:gd name="adj1" fmla="val -137916"/>
                            <a:gd name="adj2" fmla="val 1389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3B6A8" w14:textId="77777777" w:rsidR="00404BE4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0BF32F70" w14:textId="5F328D64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37A1B" id="Bocadillo: rectángulo con esquinas redondeadas 180" o:spid="_x0000_s1052" type="#_x0000_t62" style="position:absolute;left:0;text-align:left;margin-left:377.95pt;margin-top:6.55pt;width:68.25pt;height:38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" adj="-18990,13801" fillcolor="#ffed9f" stroked="f" strokeweight="2pt">
                <v:textbox>
                  <w:txbxContent>
                    <w:p w14:paraId="6533B6A8" w14:textId="77777777" w:rsidR="00404BE4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0BF32F70" w14:textId="5F328D64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Enviar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30EF3B97" wp14:editId="33AEFE44">
            <wp:extent cx="4625463" cy="2116190"/>
            <wp:effectExtent l="0" t="0" r="381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05" cy="212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74A1" w14:textId="4AF65F02" w:rsidR="00145FE2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Añadir </w:t>
      </w:r>
      <w:r w:rsidR="005A397D">
        <w:rPr>
          <w:i/>
          <w:iCs/>
          <w:sz w:val="20"/>
          <w:szCs w:val="16"/>
        </w:rPr>
        <w:t>Archivo CSV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>de</w:t>
      </w:r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8A7B58D" w14:textId="77777777" w:rsidR="005A397D" w:rsidRPr="00443BFC" w:rsidRDefault="005A397D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</w:p>
    <w:p w14:paraId="7CFE42CE" w14:textId="150D9E7D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Al dar clic izquierdo </w:t>
      </w:r>
      <w:r w:rsidR="002C310D">
        <w:t>en</w:t>
      </w:r>
      <w:r>
        <w:t xml:space="preserve"> la opción </w:t>
      </w:r>
      <w:r w:rsidR="005A397D">
        <w:t>Enviar</w:t>
      </w:r>
      <w:r>
        <w:t xml:space="preserve"> nos cargará nuevamente la ventana de </w:t>
      </w:r>
      <w:r w:rsidR="005A397D">
        <w:t>Registro de Ventas</w:t>
      </w:r>
      <w:r>
        <w:t>, visualizaremos un mensaje indicando que nuestr</w:t>
      </w:r>
      <w:r w:rsidR="005A397D">
        <w:t xml:space="preserve">o Registro </w:t>
      </w:r>
      <w:r>
        <w:t>fue añadid</w:t>
      </w:r>
      <w:r w:rsidR="005A397D">
        <w:t>o</w:t>
      </w:r>
      <w:r>
        <w:t xml:space="preserve"> satisfactoriamente y </w:t>
      </w:r>
      <w:r w:rsidR="002C310D">
        <w:t xml:space="preserve">la </w:t>
      </w:r>
      <w:r>
        <w:t>visualizar</w:t>
      </w:r>
      <w:r w:rsidR="002C310D">
        <w:t>emos</w:t>
      </w:r>
      <w:r>
        <w:t xml:space="preserve"> en la primera fila.</w:t>
      </w:r>
    </w:p>
    <w:p w14:paraId="4155C735" w14:textId="01B5EAC9" w:rsidR="00145FE2" w:rsidRDefault="005A397D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AFCCBF4" wp14:editId="32DAB023">
                <wp:simplePos x="0" y="0"/>
                <wp:positionH relativeFrom="column">
                  <wp:posOffset>2057400</wp:posOffset>
                </wp:positionH>
                <wp:positionV relativeFrom="paragraph">
                  <wp:posOffset>1200150</wp:posOffset>
                </wp:positionV>
                <wp:extent cx="3169920" cy="236220"/>
                <wp:effectExtent l="0" t="0" r="11430" b="11430"/>
                <wp:wrapNone/>
                <wp:docPr id="249" name="Rectángulo: esquinas redondeadas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CE5F42" id="Rectángulo: esquinas redondeadas 249" o:spid="_x0000_s1026" style="position:absolute;margin-left:162pt;margin-top:94.5pt;width:249.6pt;height:18.6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" filled="f" strokecolor="#00b050" strokeweight="2pt"/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14598760" wp14:editId="2D4B018D">
            <wp:extent cx="4664710" cy="2162324"/>
            <wp:effectExtent l="0" t="0" r="2540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09" cy="216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052A" w14:textId="4998EA97" w:rsidR="00145FE2" w:rsidRPr="00443BFC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Registro de Ventas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1E7AC59F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66FC226D" w14:textId="4C17233F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Al mismo tiempo, la sección de </w:t>
      </w:r>
      <w:r w:rsidR="005A397D">
        <w:t>Registro de Ventas</w:t>
      </w:r>
      <w:r>
        <w:t xml:space="preserve"> posee un botón por cada </w:t>
      </w:r>
      <w:r w:rsidR="005A397D">
        <w:t xml:space="preserve">registro de venta </w:t>
      </w:r>
      <w:r>
        <w:t xml:space="preserve">existen una serie de tres botones: </w:t>
      </w:r>
      <w:r w:rsidR="005A397D">
        <w:t>Procesar Datos de Archivo</w:t>
      </w:r>
      <w:r>
        <w:t xml:space="preserve">, Eliminar </w:t>
      </w:r>
      <w:r w:rsidR="005A397D">
        <w:t xml:space="preserve">Archivo </w:t>
      </w:r>
      <w:r>
        <w:t>y Ver</w:t>
      </w:r>
      <w:r w:rsidR="005A397D">
        <w:t xml:space="preserve"> Archivo</w:t>
      </w:r>
      <w:r>
        <w:t>.</w:t>
      </w:r>
    </w:p>
    <w:p w14:paraId="71C19C3E" w14:textId="7E416801" w:rsidR="00145FE2" w:rsidRDefault="00145FE2" w:rsidP="009D7EB9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D56850" wp14:editId="489E5C22">
                <wp:simplePos x="0" y="0"/>
                <wp:positionH relativeFrom="column">
                  <wp:posOffset>2947670</wp:posOffset>
                </wp:positionH>
                <wp:positionV relativeFrom="paragraph">
                  <wp:posOffset>1397000</wp:posOffset>
                </wp:positionV>
                <wp:extent cx="962025" cy="492760"/>
                <wp:effectExtent l="0" t="209550" r="790575" b="2540"/>
                <wp:wrapNone/>
                <wp:docPr id="181" name="Bocadillo: rectángulo con esquinas redondeada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492760"/>
                        </a:xfrm>
                        <a:prstGeom prst="wedgeRoundRectCallout">
                          <a:avLst>
                            <a:gd name="adj1" fmla="val 129391"/>
                            <a:gd name="adj2" fmla="val -9183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E758C" w14:textId="77777777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Conjunto de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6850" id="Bocadillo: rectángulo con esquinas redondeadas 181" o:spid="_x0000_s1053" type="#_x0000_t62" style="position:absolute;left:0;text-align:left;margin-left:232.1pt;margin-top:110pt;width:75.75pt;height:38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" adj="38748,-9037" fillcolor="#ffed9f" stroked="f" strokeweight="2pt">
                <v:textbox>
                  <w:txbxContent>
                    <w:p w14:paraId="541E758C" w14:textId="77777777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Conjunto de opciones</w:t>
                      </w:r>
                    </w:p>
                  </w:txbxContent>
                </v:textbox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0FE91E38" wp14:editId="2E3FDE88">
            <wp:extent cx="4664710" cy="2162324"/>
            <wp:effectExtent l="0" t="0" r="2540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09" cy="216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DEE6" w14:textId="7421310F" w:rsidR="00145FE2" w:rsidRPr="00443BFC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Registro de Ventas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2DAF871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0579ED8E" w14:textId="202C3ECE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Al dar clic izquierdo sobre el botón </w:t>
      </w:r>
      <w:r w:rsidR="005A397D">
        <w:t>Procesar datos del archivo</w:t>
      </w:r>
      <w:r>
        <w:t xml:space="preserve">, </w:t>
      </w:r>
      <w:r w:rsidR="005A397D">
        <w:t xml:space="preserve">el estado del archivo cambiará a activo y pasará a desbloquearse el botón de procesar archivo. </w:t>
      </w:r>
    </w:p>
    <w:p w14:paraId="319B26A5" w14:textId="2D3BFA19" w:rsidR="00145FE2" w:rsidRDefault="005A397D" w:rsidP="009D7EB9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20E1D42" wp14:editId="060C9EFD">
                <wp:simplePos x="0" y="0"/>
                <wp:positionH relativeFrom="column">
                  <wp:posOffset>3710940</wp:posOffset>
                </wp:positionH>
                <wp:positionV relativeFrom="paragraph">
                  <wp:posOffset>1651635</wp:posOffset>
                </wp:positionV>
                <wp:extent cx="937260" cy="445770"/>
                <wp:effectExtent l="0" t="247650" r="110490" b="0"/>
                <wp:wrapNone/>
                <wp:docPr id="183" name="Bocadillo: rectángulo con esquinas redondeadas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445770"/>
                        </a:xfrm>
                        <a:prstGeom prst="wedgeRoundRectCallout">
                          <a:avLst>
                            <a:gd name="adj1" fmla="val 62237"/>
                            <a:gd name="adj2" fmla="val -105753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2AE2A" w14:textId="13F59B27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Botón desactivado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E1D42" id="Bocadillo: rectángulo con esquinas redondeadas 183" o:spid="_x0000_s1054" type="#_x0000_t62" style="position:absolute;left:0;text-align:left;margin-left:292.2pt;margin-top:130.05pt;width:73.8pt;height:35.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" adj="24243,-12043" fillcolor="#ffed9f" stroked="f" strokeweight="2pt">
                <v:textbox>
                  <w:txbxContent>
                    <w:p w14:paraId="56C2AE2A" w14:textId="13F59B27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Botón desactivado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B0B396" wp14:editId="72EE0F5C">
                <wp:simplePos x="0" y="0"/>
                <wp:positionH relativeFrom="column">
                  <wp:posOffset>3695700</wp:posOffset>
                </wp:positionH>
                <wp:positionV relativeFrom="paragraph">
                  <wp:posOffset>120015</wp:posOffset>
                </wp:positionV>
                <wp:extent cx="762000" cy="445770"/>
                <wp:effectExtent l="190500" t="0" r="0" b="659130"/>
                <wp:wrapNone/>
                <wp:docPr id="252" name="Bocadillo: rectángulo con esquinas redondeada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45770"/>
                        </a:xfrm>
                        <a:prstGeom prst="wedgeRoundRectCallout">
                          <a:avLst>
                            <a:gd name="adj1" fmla="val -74271"/>
                            <a:gd name="adj2" fmla="val 198521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FEC57" w14:textId="5A21A232" w:rsidR="00404BE4" w:rsidRDefault="00404BE4" w:rsidP="005A397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Estado:</w:t>
                            </w:r>
                          </w:p>
                          <w:p w14:paraId="57583380" w14:textId="31CA5766" w:rsidR="00404BE4" w:rsidRPr="008A43D3" w:rsidRDefault="00404BE4" w:rsidP="005A397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Activo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0B396" id="Bocadillo: rectángulo con esquinas redondeadas 252" o:spid="_x0000_s1055" type="#_x0000_t62" style="position:absolute;left:0;text-align:left;margin-left:291pt;margin-top:9.45pt;width:60pt;height:35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" adj="-5243,53681" fillcolor="#ffed9f" stroked="f" strokeweight="2pt">
                <v:textbox>
                  <w:txbxContent>
                    <w:p w14:paraId="790FEC57" w14:textId="5A21A232" w:rsidR="00404BE4" w:rsidRDefault="00404BE4" w:rsidP="005A397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Estado:</w:t>
                      </w:r>
                    </w:p>
                    <w:p w14:paraId="57583380" w14:textId="31CA5766" w:rsidR="00404BE4" w:rsidRPr="008A43D3" w:rsidRDefault="00404BE4" w:rsidP="005A397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Activo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EB23BCB" wp14:editId="54663F7D">
            <wp:extent cx="4712081" cy="220980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617" cy="221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5B6A" w14:textId="52A6BA8E" w:rsidR="00145FE2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5A397D">
        <w:rPr>
          <w:i/>
          <w:iCs/>
          <w:sz w:val="20"/>
          <w:szCs w:val="16"/>
        </w:rPr>
        <w:t>Procesar Archivo</w:t>
      </w:r>
      <w:r>
        <w:rPr>
          <w:i/>
          <w:iCs/>
          <w:sz w:val="20"/>
          <w:szCs w:val="16"/>
        </w:rPr>
        <w:t xml:space="preserve"> </w:t>
      </w:r>
      <w:r w:rsidR="005A397D">
        <w:rPr>
          <w:i/>
          <w:iCs/>
          <w:sz w:val="20"/>
          <w:szCs w:val="16"/>
        </w:rPr>
        <w:t>de las Ventas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14FBC44" w14:textId="77777777" w:rsidR="005A397D" w:rsidRDefault="005A397D" w:rsidP="00145FE2">
      <w:pPr>
        <w:pStyle w:val="Listaconnmeros"/>
        <w:numPr>
          <w:ilvl w:val="0"/>
          <w:numId w:val="0"/>
        </w:numPr>
        <w:ind w:left="692"/>
        <w:jc w:val="center"/>
      </w:pPr>
    </w:p>
    <w:p w14:paraId="628DB252" w14:textId="5869E4E7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 xml:space="preserve">Al dar clic izquierdo sobre el botón Eliminar, se nos superpondrá una ventana para confirmar si queremos borrar </w:t>
      </w:r>
      <w:r w:rsidR="005A397D">
        <w:t>el archivo</w:t>
      </w:r>
      <w:r>
        <w:t xml:space="preserve"> en específico. Al dar </w:t>
      </w:r>
      <w:r w:rsidR="004C2B0A">
        <w:t>clic izquierdo en “Sí, continuar</w:t>
      </w:r>
      <w:r>
        <w:t xml:space="preserve">” </w:t>
      </w:r>
      <w:r w:rsidR="005A397D">
        <w:t>el archivo</w:t>
      </w:r>
      <w:r>
        <w:t xml:space="preserve"> será eliminad</w:t>
      </w:r>
      <w:r w:rsidR="005A397D">
        <w:t>o</w:t>
      </w:r>
      <w:r w:rsidR="004C2B0A">
        <w:t>;</w:t>
      </w:r>
      <w:r>
        <w:t xml:space="preserve"> pero si damos clic izquierdo en </w:t>
      </w:r>
      <w:r w:rsidR="004C2B0A">
        <w:t>“</w:t>
      </w:r>
      <w:r>
        <w:t>Cancelar</w:t>
      </w:r>
      <w:r w:rsidR="004C2B0A">
        <w:t>”</w:t>
      </w:r>
      <w:r>
        <w:t>, la acción será omitida.</w:t>
      </w:r>
    </w:p>
    <w:p w14:paraId="70FED232" w14:textId="7D0F0458" w:rsidR="00145FE2" w:rsidRDefault="009D7EB9" w:rsidP="009D7EB9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D02884F" wp14:editId="3725C518">
                <wp:simplePos x="0" y="0"/>
                <wp:positionH relativeFrom="column">
                  <wp:posOffset>3771900</wp:posOffset>
                </wp:positionH>
                <wp:positionV relativeFrom="paragraph">
                  <wp:posOffset>1641475</wp:posOffset>
                </wp:positionV>
                <wp:extent cx="1010920" cy="445770"/>
                <wp:effectExtent l="76200" t="190500" r="0" b="0"/>
                <wp:wrapNone/>
                <wp:docPr id="184" name="Bocadillo: rectángulo con esquinas redondeadas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445770"/>
                        </a:xfrm>
                        <a:prstGeom prst="wedgeRoundRectCallout">
                          <a:avLst>
                            <a:gd name="adj1" fmla="val -56090"/>
                            <a:gd name="adj2" fmla="val -91760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D1D2A" w14:textId="77777777" w:rsidR="00404BE4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3624CE51" w14:textId="77777777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2884F" id="Bocadillo: rectángulo con esquinas redondeadas 184" o:spid="_x0000_s1056" type="#_x0000_t62" style="position:absolute;left:0;text-align:left;margin-left:297pt;margin-top:129.25pt;width:79.6pt;height:35.1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" adj="-1315,-9020" fillcolor="#ffed9f" stroked="f" strokeweight="2pt">
                <v:textbox>
                  <w:txbxContent>
                    <w:p w14:paraId="740D1D2A" w14:textId="77777777" w:rsidR="00404BE4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3624CE51" w14:textId="77777777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Cancelar</w:t>
                      </w:r>
                    </w:p>
                  </w:txbxContent>
                </v:textbox>
              </v:shape>
            </w:pict>
          </mc:Fallback>
        </mc:AlternateContent>
      </w:r>
      <w:r w:rsidR="005A397D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D2ABA72" wp14:editId="7A2FF6DC">
                <wp:simplePos x="0" y="0"/>
                <wp:positionH relativeFrom="column">
                  <wp:posOffset>2068830</wp:posOffset>
                </wp:positionH>
                <wp:positionV relativeFrom="paragraph">
                  <wp:posOffset>1697355</wp:posOffset>
                </wp:positionV>
                <wp:extent cx="1010920" cy="445770"/>
                <wp:effectExtent l="0" t="190500" r="36830" b="0"/>
                <wp:wrapNone/>
                <wp:docPr id="185" name="Bocadillo: rectángulo con esquinas redondeadas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445770"/>
                        </a:xfrm>
                        <a:prstGeom prst="wedgeRoundRectCallout">
                          <a:avLst>
                            <a:gd name="adj1" fmla="val 53120"/>
                            <a:gd name="adj2" fmla="val -9231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19705D" w14:textId="77777777" w:rsidR="00404BE4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2FF84B2C" w14:textId="77777777" w:rsidR="00404BE4" w:rsidRPr="008A43D3" w:rsidRDefault="00404BE4" w:rsidP="00145FE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Sí, ¡Bórralo!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ABA72" id="Bocadillo: rectángulo con esquinas redondeadas 185" o:spid="_x0000_s1057" type="#_x0000_t62" style="position:absolute;left:0;text-align:left;margin-left:162.9pt;margin-top:133.65pt;width:79.6pt;height:35.1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" adj="22274,-9140" fillcolor="#ffed9f" stroked="f" strokeweight="2pt">
                <v:textbox>
                  <w:txbxContent>
                    <w:p w14:paraId="0919705D" w14:textId="77777777" w:rsidR="00404BE4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2FF84B2C" w14:textId="77777777" w:rsidR="00404BE4" w:rsidRPr="008A43D3" w:rsidRDefault="00404BE4" w:rsidP="00145FE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Sí, ¡Bórralo!</w:t>
                      </w:r>
                    </w:p>
                  </w:txbxContent>
                </v:textbox>
              </v:shape>
            </w:pict>
          </mc:Fallback>
        </mc:AlternateContent>
      </w:r>
      <w:r w:rsidR="005A397D">
        <w:rPr>
          <w:noProof/>
          <w:lang w:val="es-PE" w:eastAsia="es-PE"/>
        </w:rPr>
        <w:drawing>
          <wp:inline distT="0" distB="0" distL="0" distR="0" wp14:anchorId="0645CA4A" wp14:editId="2C5651D4">
            <wp:extent cx="4641806" cy="2148322"/>
            <wp:effectExtent l="0" t="0" r="6985" b="444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31" cy="215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C345" w14:textId="7B482E22" w:rsidR="00145FE2" w:rsidRPr="00443BFC" w:rsidRDefault="00145FE2" w:rsidP="00145FE2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Mensaje de confirmación en la sección de </w:t>
      </w:r>
      <w:r w:rsidR="005A397D">
        <w:rPr>
          <w:i/>
          <w:iCs/>
          <w:sz w:val="20"/>
          <w:szCs w:val="16"/>
        </w:rPr>
        <w:t>Ventas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029A18B2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6CB2040E" w14:textId="0BE983A2" w:rsidR="00145FE2" w:rsidRDefault="00145FE2" w:rsidP="00145FE2">
      <w:pPr>
        <w:pStyle w:val="Listaconvietas"/>
        <w:numPr>
          <w:ilvl w:val="0"/>
          <w:numId w:val="25"/>
        </w:numPr>
        <w:spacing w:before="0" w:after="0" w:line="360" w:lineRule="auto"/>
        <w:contextualSpacing w:val="0"/>
        <w:jc w:val="both"/>
      </w:pPr>
      <w:r>
        <w:t>Al dar clic izquierdo sobre el b</w:t>
      </w:r>
      <w:r w:rsidR="004C2B0A">
        <w:t>otón Ver, cargará la ventana de</w:t>
      </w:r>
      <w:r w:rsidR="005A397D">
        <w:t xml:space="preserve"> las Ventas Registradas</w:t>
      </w:r>
      <w:r>
        <w:t xml:space="preserve"> para visualizar </w:t>
      </w:r>
      <w:r w:rsidR="005A397D">
        <w:t xml:space="preserve">la información </w:t>
      </w:r>
      <w:r>
        <w:t>de</w:t>
      </w:r>
      <w:r w:rsidR="005A397D">
        <w:t xml:space="preserve"> los clientes.</w:t>
      </w:r>
    </w:p>
    <w:p w14:paraId="0452916A" w14:textId="7FB6B73E" w:rsidR="00145FE2" w:rsidRDefault="005A397D" w:rsidP="00145FE2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w:drawing>
          <wp:inline distT="0" distB="0" distL="0" distR="0" wp14:anchorId="05D93F8D" wp14:editId="3623350B">
            <wp:extent cx="5053330" cy="2375097"/>
            <wp:effectExtent l="0" t="0" r="0" b="63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009" cy="237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E06D" w14:textId="280F55A8" w:rsidR="00D914DB" w:rsidRDefault="00D914DB" w:rsidP="00D914DB">
      <w:pPr>
        <w:pStyle w:val="Listaconnmeros"/>
        <w:numPr>
          <w:ilvl w:val="0"/>
          <w:numId w:val="0"/>
        </w:numPr>
        <w:ind w:left="692"/>
        <w:jc w:val="center"/>
      </w:pPr>
      <w:r>
        <w:rPr>
          <w:i/>
          <w:iCs/>
          <w:sz w:val="20"/>
          <w:szCs w:val="16"/>
        </w:rPr>
        <w:t>Sección de V</w:t>
      </w:r>
      <w:r w:rsidR="005A397D">
        <w:rPr>
          <w:i/>
          <w:iCs/>
          <w:sz w:val="20"/>
          <w:szCs w:val="16"/>
        </w:rPr>
        <w:t>entas Registradas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 w:rsidR="005A397D">
        <w:rPr>
          <w:i/>
          <w:iCs/>
          <w:sz w:val="20"/>
          <w:szCs w:val="16"/>
        </w:rPr>
        <w:t>Points</w:t>
      </w:r>
      <w:proofErr w:type="spellEnd"/>
      <w:r w:rsidR="005A397D">
        <w:rPr>
          <w:i/>
          <w:iCs/>
          <w:sz w:val="20"/>
          <w:szCs w:val="16"/>
        </w:rPr>
        <w:t xml:space="preserve"> </w:t>
      </w:r>
      <w:proofErr w:type="spellStart"/>
      <w:r w:rsidR="005A397D">
        <w:rPr>
          <w:i/>
          <w:iCs/>
          <w:sz w:val="20"/>
          <w:szCs w:val="16"/>
        </w:rPr>
        <w:t>Pixie</w:t>
      </w:r>
      <w:proofErr w:type="spellEnd"/>
    </w:p>
    <w:p w14:paraId="6EA15184" w14:textId="77777777" w:rsidR="00145FE2" w:rsidRDefault="00145FE2" w:rsidP="00145FE2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73E071AD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3D23272C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5EEBD8E7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58E6E6E9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71345605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25A3DFB6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54368A82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1B8DD3F0" w14:textId="46E4096E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354A9063" w14:textId="0891EE20" w:rsidR="005B1AA4" w:rsidRDefault="005B1AA4" w:rsidP="005B1AA4"/>
    <w:p w14:paraId="6168F207" w14:textId="44269B08" w:rsidR="005B1AA4" w:rsidRDefault="005B1AA4" w:rsidP="005B1AA4"/>
    <w:p w14:paraId="18164D83" w14:textId="1D7F3686" w:rsidR="009D7EB9" w:rsidRDefault="009D7EB9" w:rsidP="005B1AA4"/>
    <w:p w14:paraId="345B809B" w14:textId="3561908D" w:rsidR="009D7EB9" w:rsidRDefault="009D7EB9" w:rsidP="005B1AA4"/>
    <w:p w14:paraId="7AF34DAE" w14:textId="62F811F5" w:rsidR="009D7EB9" w:rsidRDefault="009D7EB9" w:rsidP="005B1AA4"/>
    <w:p w14:paraId="61D5C6AF" w14:textId="613409E1" w:rsidR="009D7EB9" w:rsidRDefault="009D7EB9" w:rsidP="005B1AA4"/>
    <w:p w14:paraId="246BE291" w14:textId="59DFA8BE" w:rsidR="009D7EB9" w:rsidRDefault="009D7EB9" w:rsidP="005B1AA4"/>
    <w:p w14:paraId="74597995" w14:textId="279A2CEF" w:rsidR="009D7EB9" w:rsidRDefault="009D7EB9" w:rsidP="005B1AA4"/>
    <w:p w14:paraId="60BAA490" w14:textId="73481D0C" w:rsidR="009D7EB9" w:rsidRDefault="009D7EB9" w:rsidP="005B1AA4"/>
    <w:p w14:paraId="308F556A" w14:textId="05CC8752" w:rsidR="009D7EB9" w:rsidRDefault="009D7EB9" w:rsidP="005B1AA4"/>
    <w:p w14:paraId="12701707" w14:textId="47AEE44C" w:rsidR="009D7EB9" w:rsidRDefault="009D7EB9" w:rsidP="005B1AA4"/>
    <w:p w14:paraId="1B7914E6" w14:textId="0F237481" w:rsidR="006C2E23" w:rsidRDefault="006C2E23" w:rsidP="005B1AA4"/>
    <w:p w14:paraId="5E392E23" w14:textId="77777777" w:rsidR="006C2E23" w:rsidRPr="005B1AA4" w:rsidRDefault="006C2E23" w:rsidP="005B1AA4"/>
    <w:p w14:paraId="78A7BEA2" w14:textId="77777777" w:rsidR="005B1AA4" w:rsidRDefault="005B1AA4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</w:p>
    <w:p w14:paraId="4A999D9E" w14:textId="56495299" w:rsidR="005B1AA4" w:rsidRPr="005B1AA4" w:rsidRDefault="00D914DB" w:rsidP="005B1AA4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4" w:name="_Toc51925274"/>
      <w:r>
        <w:rPr>
          <w:color w:val="AF1280"/>
          <w:sz w:val="28"/>
          <w:szCs w:val="20"/>
        </w:rPr>
        <w:t xml:space="preserve">Administrar </w:t>
      </w:r>
      <w:r w:rsidR="005A397D">
        <w:rPr>
          <w:color w:val="AF1280"/>
          <w:sz w:val="28"/>
          <w:szCs w:val="20"/>
        </w:rPr>
        <w:t>Clientes</w:t>
      </w:r>
      <w:bookmarkEnd w:id="14"/>
    </w:p>
    <w:p w14:paraId="1371DB3A" w14:textId="04AE9717" w:rsidR="00D914DB" w:rsidRDefault="00D914DB" w:rsidP="00D914DB">
      <w:pPr>
        <w:ind w:left="691"/>
        <w:jc w:val="both"/>
      </w:pPr>
      <w:r>
        <w:t xml:space="preserve">Nuestro sitio web pone a disposición del administrador la funcionalidad de </w:t>
      </w:r>
      <w:r w:rsidR="004C2B0A">
        <w:t xml:space="preserve">mostrar la lista de los clientes y su respectivo estado </w:t>
      </w:r>
      <w:r>
        <w:t>en nuestro sitio web.</w:t>
      </w:r>
    </w:p>
    <w:p w14:paraId="11F3EF34" w14:textId="77777777" w:rsidR="00D914DB" w:rsidRDefault="00D914DB" w:rsidP="00D914DB">
      <w:pPr>
        <w:pStyle w:val="Listaconvietas"/>
        <w:numPr>
          <w:ilvl w:val="0"/>
          <w:numId w:val="0"/>
        </w:numPr>
        <w:ind w:left="692"/>
      </w:pPr>
    </w:p>
    <w:p w14:paraId="59DD3069" w14:textId="77777777" w:rsidR="00AD2ACD" w:rsidRDefault="00D914DB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</w:pPr>
      <w:proofErr w:type="gramStart"/>
      <w:r>
        <w:t>Los pasos a seguir</w:t>
      </w:r>
      <w:proofErr w:type="gramEnd"/>
      <w:r>
        <w:t xml:space="preserve"> son los siguientes:</w:t>
      </w:r>
    </w:p>
    <w:p w14:paraId="53503193" w14:textId="599F49FF" w:rsidR="00D914DB" w:rsidRDefault="00D914DB" w:rsidP="00A4330A">
      <w:pPr>
        <w:pStyle w:val="Listaconvietas"/>
        <w:numPr>
          <w:ilvl w:val="0"/>
          <w:numId w:val="27"/>
        </w:numPr>
        <w:spacing w:before="0" w:after="0" w:line="360" w:lineRule="auto"/>
        <w:contextualSpacing w:val="0"/>
        <w:jc w:val="both"/>
      </w:pPr>
      <w:r>
        <w:t xml:space="preserve">Ubicar el puntero del </w:t>
      </w:r>
      <w:proofErr w:type="gramStart"/>
      <w:r>
        <w:t>mouse</w:t>
      </w:r>
      <w:proofErr w:type="gramEnd"/>
      <w:r>
        <w:t xml:space="preserve"> en la barra lateral izquierda para desdoblar el menú desplegable, sobre este hacer clic izquierdo en </w:t>
      </w:r>
      <w:r w:rsidR="00A4330A">
        <w:t>Clientes</w:t>
      </w:r>
      <w:r>
        <w:t xml:space="preserve"> y luego </w:t>
      </w:r>
      <w:r w:rsidR="00A4330A">
        <w:t xml:space="preserve">se </w:t>
      </w:r>
      <w:r w:rsidR="00AE121C">
        <w:t>desplegará</w:t>
      </w:r>
      <w:r w:rsidR="00A4330A">
        <w:t xml:space="preserve"> los 2 estados que son: activo</w:t>
      </w:r>
      <w:r w:rsidR="00AE121C">
        <w:t>,</w:t>
      </w:r>
      <w:r w:rsidR="00A4330A">
        <w:t xml:space="preserve"> inactivo y los clientes totales. Otra forma es haciéndole clic </w:t>
      </w:r>
      <w:r w:rsidR="002C0ABC">
        <w:t xml:space="preserve">izquierdo </w:t>
      </w:r>
      <w:r w:rsidR="00A4330A">
        <w:t xml:space="preserve">en la opción clientes dentro del </w:t>
      </w:r>
      <w:proofErr w:type="spellStart"/>
      <w:r w:rsidR="00A4330A">
        <w:t>Dashboard</w:t>
      </w:r>
      <w:proofErr w:type="spellEnd"/>
      <w:r w:rsidR="00A4330A">
        <w:t>,</w:t>
      </w:r>
      <w:r>
        <w:t xml:space="preserve"> tal como se muestra en la imagen:</w:t>
      </w:r>
    </w:p>
    <w:p w14:paraId="468AACBE" w14:textId="64A8710D" w:rsidR="00D914DB" w:rsidRDefault="00A4330A" w:rsidP="00D914DB">
      <w:pPr>
        <w:pStyle w:val="Listaconvietas"/>
        <w:numPr>
          <w:ilvl w:val="0"/>
          <w:numId w:val="0"/>
        </w:numPr>
        <w:ind w:left="1052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C10DF79" wp14:editId="7387245F">
                <wp:simplePos x="0" y="0"/>
                <wp:positionH relativeFrom="margin">
                  <wp:align>right</wp:align>
                </wp:positionH>
                <wp:positionV relativeFrom="paragraph">
                  <wp:posOffset>100721</wp:posOffset>
                </wp:positionV>
                <wp:extent cx="1111885" cy="492760"/>
                <wp:effectExtent l="400050" t="0" r="0" b="459740"/>
                <wp:wrapNone/>
                <wp:docPr id="208" name="Bocadillo: rectángulo con esquinas redondeada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20862" y="5820508"/>
                          <a:ext cx="1111885" cy="492760"/>
                        </a:xfrm>
                        <a:prstGeom prst="wedgeRoundRectCallout">
                          <a:avLst>
                            <a:gd name="adj1" fmla="val -86165"/>
                            <a:gd name="adj2" fmla="val 141450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31868" w14:textId="53844448" w:rsidR="00404BE4" w:rsidRPr="008A43D3" w:rsidRDefault="00404BE4" w:rsidP="004C2B0A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 Clientes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DF79" id="Bocadillo: rectángulo con esquinas redondeadas 208" o:spid="_x0000_s1058" type="#_x0000_t62" style="position:absolute;left:0;text-align:left;margin-left:36.35pt;margin-top:7.95pt;width:87.55pt;height:38.8pt;z-index:251836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" adj="-7812,41353" fillcolor="#ffed9f" stroked="f" strokeweight="2pt">
                <v:textbox>
                  <w:txbxContent>
                    <w:p w14:paraId="43A31868" w14:textId="53844448" w:rsidR="00404BE4" w:rsidRPr="008A43D3" w:rsidRDefault="00404BE4" w:rsidP="004C2B0A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 Clientes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8430E78" wp14:editId="2D05F55D">
                <wp:simplePos x="0" y="0"/>
                <wp:positionH relativeFrom="column">
                  <wp:posOffset>-373966</wp:posOffset>
                </wp:positionH>
                <wp:positionV relativeFrom="paragraph">
                  <wp:posOffset>124509</wp:posOffset>
                </wp:positionV>
                <wp:extent cx="1011555" cy="467360"/>
                <wp:effectExtent l="0" t="0" r="969645" b="8890"/>
                <wp:wrapNone/>
                <wp:docPr id="210" name="Bocadillo: rectángulo con esquinas redondeada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67360"/>
                        </a:xfrm>
                        <a:prstGeom prst="wedgeRoundRectCallout">
                          <a:avLst>
                            <a:gd name="adj1" fmla="val 146804"/>
                            <a:gd name="adj2" fmla="val -2041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369E8" w14:textId="25523297" w:rsidR="00404BE4" w:rsidRPr="008A43D3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Menú Desplegable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0E78" id="Bocadillo: rectángulo con esquinas redondeadas 210" o:spid="_x0000_s1059" type="#_x0000_t62" style="position:absolute;left:0;text-align:left;margin-left:-29.45pt;margin-top:9.8pt;width:79.65pt;height:36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" adj="42510,10359" fillcolor="#ffed9f" stroked="f" strokeweight="2pt">
                <v:textbox>
                  <w:txbxContent>
                    <w:p w14:paraId="6E1369E8" w14:textId="25523297" w:rsidR="00404BE4" w:rsidRPr="008A43D3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Menú Desplegable</w:t>
                      </w:r>
                    </w:p>
                  </w:txbxContent>
                </v:textbox>
              </v:shape>
            </w:pict>
          </mc:Fallback>
        </mc:AlternateContent>
      </w:r>
    </w:p>
    <w:p w14:paraId="5111D4C8" w14:textId="5069E853" w:rsidR="00D914DB" w:rsidRDefault="00A4330A" w:rsidP="00D914DB">
      <w:pPr>
        <w:pStyle w:val="Listaconvietas"/>
        <w:numPr>
          <w:ilvl w:val="0"/>
          <w:numId w:val="0"/>
        </w:numPr>
        <w:ind w:left="1052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8BF8143" wp14:editId="11571B8C">
                <wp:simplePos x="0" y="0"/>
                <wp:positionH relativeFrom="column">
                  <wp:posOffset>-256735</wp:posOffset>
                </wp:positionH>
                <wp:positionV relativeFrom="paragraph">
                  <wp:posOffset>831899</wp:posOffset>
                </wp:positionV>
                <wp:extent cx="708660" cy="454025"/>
                <wp:effectExtent l="0" t="0" r="281940" b="3175"/>
                <wp:wrapNone/>
                <wp:docPr id="209" name="Bocadillo: rectángulo con esquinas redondeadas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454025"/>
                        </a:xfrm>
                        <a:prstGeom prst="wedgeRoundRectCallout">
                          <a:avLst>
                            <a:gd name="adj1" fmla="val 89261"/>
                            <a:gd name="adj2" fmla="val 3328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AB870" w14:textId="77777777" w:rsidR="00404BE4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19729474" w14:textId="4689B787" w:rsidR="00404BE4" w:rsidRPr="008A43D3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Clientess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8143" id="Bocadillo: rectángulo con esquinas redondeadas 209" o:spid="_x0000_s1060" type="#_x0000_t62" style="position:absolute;left:0;text-align:left;margin-left:-20.2pt;margin-top:65.5pt;width:55.8pt;height:35.7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" adj="30080,17990" fillcolor="#ffed9f" stroked="f" strokeweight="2pt">
                <v:textbox>
                  <w:txbxContent>
                    <w:p w14:paraId="7DAAB870" w14:textId="77777777" w:rsidR="00404BE4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19729474" w14:textId="4689B787" w:rsidR="00404BE4" w:rsidRPr="008A43D3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proofErr w:type="spellStart"/>
                      <w:r>
                        <w:rPr>
                          <w:sz w:val="20"/>
                          <w:szCs w:val="16"/>
                          <w:lang w:val="es-PE"/>
                        </w:rPr>
                        <w:t>Clientess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53942DAD" wp14:editId="6FAE7C8C">
            <wp:extent cx="5565487" cy="2707542"/>
            <wp:effectExtent l="0" t="0" r="0" b="508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863" b="5649"/>
                    <a:stretch/>
                  </pic:blipFill>
                  <pic:spPr bwMode="auto">
                    <a:xfrm>
                      <a:off x="0" y="0"/>
                      <a:ext cx="5565487" cy="270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DBBE" w14:textId="77777777" w:rsidR="00D914DB" w:rsidRPr="00443BFC" w:rsidRDefault="00D914DB" w:rsidP="00D914DB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>de La Lista</w:t>
      </w:r>
    </w:p>
    <w:p w14:paraId="5226CEC1" w14:textId="77777777" w:rsidR="00D914DB" w:rsidRDefault="00D914DB" w:rsidP="00D914DB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</w:pPr>
    </w:p>
    <w:p w14:paraId="35D6ADF0" w14:textId="4EE6AC41" w:rsidR="00D914DB" w:rsidRDefault="00D914DB" w:rsidP="00AD2ACD">
      <w:pPr>
        <w:pStyle w:val="Listaconvietas"/>
        <w:numPr>
          <w:ilvl w:val="0"/>
          <w:numId w:val="27"/>
        </w:numPr>
        <w:spacing w:before="0" w:after="0" w:line="360" w:lineRule="auto"/>
        <w:contextualSpacing w:val="0"/>
        <w:jc w:val="both"/>
      </w:pPr>
      <w:r>
        <w:t>Al dar cl</w:t>
      </w:r>
      <w:r w:rsidR="002C0ABC">
        <w:t>ic izquierdo sobre la opción Clientes,</w:t>
      </w:r>
      <w:r>
        <w:t xml:space="preserve"> nos cargará una ventana nueva en el tablero donde podremos visualizar </w:t>
      </w:r>
      <w:r w:rsidR="00EA1B0E">
        <w:t>l</w:t>
      </w:r>
      <w:r w:rsidR="002C0ABC">
        <w:t>a lista de clientes e</w:t>
      </w:r>
      <w:r>
        <w:t xml:space="preserve">n la plataforma. </w:t>
      </w:r>
      <w:r w:rsidR="002C0ABC">
        <w:t>Nos mostrará el DNI, nombre completo, puntos y el respectivo estado</w:t>
      </w:r>
      <w:r>
        <w:t>.</w:t>
      </w:r>
      <w:r w:rsidR="002C0ABC">
        <w:t xml:space="preserve"> Si queremos regresar al </w:t>
      </w:r>
      <w:proofErr w:type="spellStart"/>
      <w:r w:rsidR="002C0ABC">
        <w:t>Dashboard</w:t>
      </w:r>
      <w:proofErr w:type="spellEnd"/>
      <w:r w:rsidR="002C0ABC">
        <w:t>, solo debemos de dar clic izquierdo en Inicio</w:t>
      </w:r>
      <w:r w:rsidR="007E0672">
        <w:t xml:space="preserve"> como se muestra en la imagen.</w:t>
      </w:r>
    </w:p>
    <w:p w14:paraId="07DB9247" w14:textId="1F971889" w:rsidR="00D914DB" w:rsidRDefault="007E0672" w:rsidP="00D914DB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right"/>
      </w:pPr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6E05247" wp14:editId="176230C9">
                <wp:simplePos x="0" y="0"/>
                <wp:positionH relativeFrom="column">
                  <wp:posOffset>534035</wp:posOffset>
                </wp:positionH>
                <wp:positionV relativeFrom="paragraph">
                  <wp:posOffset>1329055</wp:posOffset>
                </wp:positionV>
                <wp:extent cx="866775" cy="492760"/>
                <wp:effectExtent l="0" t="0" r="771525" b="2540"/>
                <wp:wrapNone/>
                <wp:docPr id="212" name="Bocadillo: rectángulo con esquinas redondeadas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92760"/>
                        </a:xfrm>
                        <a:prstGeom prst="wedgeRoundRectCallout">
                          <a:avLst>
                            <a:gd name="adj1" fmla="val 135932"/>
                            <a:gd name="adj2" fmla="val 1779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B1547" w14:textId="7560B6E8" w:rsidR="00404BE4" w:rsidRPr="008A43D3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Campos rellenados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05247" id="Bocadillo: rectángulo con esquinas redondeadas 212" o:spid="_x0000_s1061" type="#_x0000_t62" style="position:absolute;left:0;text-align:left;margin-left:42.05pt;margin-top:104.65pt;width:68.25pt;height:38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" adj="40161,14643" fillcolor="#ffed9f" stroked="f" strokeweight="2pt">
                <v:textbox>
                  <w:txbxContent>
                    <w:p w14:paraId="067B1547" w14:textId="7560B6E8" w:rsidR="00404BE4" w:rsidRPr="008A43D3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Campos rellenados</w:t>
                      </w:r>
                    </w:p>
                  </w:txbxContent>
                </v:textbox>
              </v:shape>
            </w:pict>
          </mc:Fallback>
        </mc:AlternateContent>
      </w:r>
      <w:r w:rsidR="00D914D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14830A" wp14:editId="3947D575">
                <wp:simplePos x="0" y="0"/>
                <wp:positionH relativeFrom="column">
                  <wp:posOffset>3647049</wp:posOffset>
                </wp:positionH>
                <wp:positionV relativeFrom="paragraph">
                  <wp:posOffset>250776</wp:posOffset>
                </wp:positionV>
                <wp:extent cx="1011555" cy="492760"/>
                <wp:effectExtent l="0" t="0" r="1102995" b="2540"/>
                <wp:wrapNone/>
                <wp:docPr id="211" name="Bocadillo: rectángulo con esquinas redondeadas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158837"/>
                            <a:gd name="adj2" fmla="val -3805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60DDD" w14:textId="77777777" w:rsidR="00404BE4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6DEEACED" w14:textId="2C2D7CC2" w:rsidR="00404BE4" w:rsidRPr="008A43D3" w:rsidRDefault="00404BE4" w:rsidP="00D914D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830A" id="Bocadillo: rectángulo con esquinas redondeadas 211" o:spid="_x0000_s1062" type="#_x0000_t62" style="position:absolute;left:0;text-align:left;margin-left:287.15pt;margin-top:19.75pt;width:79.65pt;height:38.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" adj="45109,2579" fillcolor="#ffed9f" stroked="f" strokeweight="2pt">
                <v:textbox>
                  <w:txbxContent>
                    <w:p w14:paraId="2B260DDD" w14:textId="77777777" w:rsidR="00404BE4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6DEEACED" w14:textId="2C2D7CC2" w:rsidR="00404BE4" w:rsidRPr="008A43D3" w:rsidRDefault="00404BE4" w:rsidP="00D914D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Inicio</w:t>
                      </w:r>
                    </w:p>
                  </w:txbxContent>
                </v:textbox>
              </v:shape>
            </w:pict>
          </mc:Fallback>
        </mc:AlternateContent>
      </w:r>
      <w:r w:rsidR="002C0ABC">
        <w:rPr>
          <w:noProof/>
          <w:lang w:val="es-PE" w:eastAsia="es-PE"/>
        </w:rPr>
        <w:drawing>
          <wp:inline distT="0" distB="0" distL="0" distR="0" wp14:anchorId="401D6565" wp14:editId="4B01E9D0">
            <wp:extent cx="5677233" cy="2778076"/>
            <wp:effectExtent l="0" t="0" r="0" b="381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032" b="4972"/>
                    <a:stretch/>
                  </pic:blipFill>
                  <pic:spPr bwMode="auto">
                    <a:xfrm>
                      <a:off x="0" y="0"/>
                      <a:ext cx="5685096" cy="278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937" w14:textId="5AAC4056" w:rsidR="00D914DB" w:rsidRPr="00443BFC" w:rsidRDefault="00D914DB" w:rsidP="00D914DB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7E0672">
        <w:rPr>
          <w:i/>
          <w:iCs/>
          <w:sz w:val="20"/>
          <w:szCs w:val="16"/>
        </w:rPr>
        <w:t>la lista de clientes</w:t>
      </w:r>
      <w:r>
        <w:rPr>
          <w:i/>
          <w:iCs/>
          <w:sz w:val="20"/>
          <w:szCs w:val="16"/>
        </w:rPr>
        <w:t xml:space="preserve"> de</w:t>
      </w:r>
      <w:r w:rsidR="007E0672">
        <w:rPr>
          <w:i/>
          <w:iCs/>
          <w:sz w:val="20"/>
          <w:szCs w:val="16"/>
        </w:rPr>
        <w:t xml:space="preserve">l Panel administrativo </w:t>
      </w:r>
      <w:r w:rsidRPr="002F3753">
        <w:rPr>
          <w:i/>
          <w:iCs/>
          <w:sz w:val="20"/>
          <w:szCs w:val="16"/>
        </w:rPr>
        <w:t xml:space="preserve">de </w:t>
      </w:r>
      <w:r w:rsidR="007E0672">
        <w:rPr>
          <w:i/>
          <w:iCs/>
          <w:sz w:val="20"/>
          <w:szCs w:val="16"/>
        </w:rPr>
        <w:t>PIXIE</w:t>
      </w:r>
    </w:p>
    <w:p w14:paraId="1EDC1808" w14:textId="77777777" w:rsidR="00D914DB" w:rsidRDefault="00D914DB" w:rsidP="00D914DB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7C92B575" w14:textId="026B13AE" w:rsidR="00D914DB" w:rsidRDefault="009F4C05" w:rsidP="00AD2ACD">
      <w:pPr>
        <w:pStyle w:val="Listaconvietas"/>
        <w:numPr>
          <w:ilvl w:val="0"/>
          <w:numId w:val="27"/>
        </w:numPr>
        <w:spacing w:before="0" w:after="0" w:line="360" w:lineRule="auto"/>
        <w:contextualSpacing w:val="0"/>
        <w:jc w:val="both"/>
      </w:pPr>
      <w:r>
        <w:t>Podemos navegar por las diferentes listas de clientes a</w:t>
      </w:r>
      <w:r w:rsidR="00D914DB">
        <w:t>l da</w:t>
      </w:r>
      <w:r>
        <w:t>r clic izquierdo sobre las opciones: “Anterior” y “Siguiente”; así como los números si la lista contiene una cantidad grande clientes. Si queremos ver solo a los clientes activos o inactivos basta con darle clic a la opción respectiva en el menú desplegable de la parte izquierda, específicamente debajo de la opción Clientes.</w:t>
      </w:r>
      <w:r w:rsidR="00D914DB">
        <w:t xml:space="preserve"> </w:t>
      </w:r>
    </w:p>
    <w:p w14:paraId="23483F71" w14:textId="4E38DBB6" w:rsidR="00D914DB" w:rsidRDefault="009F4C05" w:rsidP="00D914DB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651AD4E" wp14:editId="50E6D14E">
                <wp:simplePos x="0" y="0"/>
                <wp:positionH relativeFrom="column">
                  <wp:posOffset>-420858</wp:posOffset>
                </wp:positionH>
                <wp:positionV relativeFrom="paragraph">
                  <wp:posOffset>1271025</wp:posOffset>
                </wp:positionV>
                <wp:extent cx="854710" cy="1055077"/>
                <wp:effectExtent l="0" t="0" r="288290" b="0"/>
                <wp:wrapNone/>
                <wp:docPr id="255" name="Bocadillo: rectángulo con esquinas redondeadas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710" cy="1055077"/>
                        </a:xfrm>
                        <a:prstGeom prst="wedgeRoundRectCallout">
                          <a:avLst>
                            <a:gd name="adj1" fmla="val 81349"/>
                            <a:gd name="adj2" fmla="val -22334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8B0993" w14:textId="5CE92CC1" w:rsidR="00404BE4" w:rsidRPr="008A43D3" w:rsidRDefault="00404BE4" w:rsidP="009F4C0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Opciones de Clientes: Activos, Inactivos y Totales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AD4E" id="Bocadillo: rectángulo con esquinas redondeadas 213" o:spid="_x0000_s1063" type="#_x0000_t62" style="position:absolute;left:0;text-align:left;margin-left:-33.15pt;margin-top:100.1pt;width:67.3pt;height:83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" adj="28371,5976" fillcolor="#ffed9f" stroked="f" strokeweight="2pt">
                <v:textbox>
                  <w:txbxContent>
                    <w:p w14:paraId="678B0993" w14:textId="5CE92CC1" w:rsidR="00404BE4" w:rsidRPr="008A43D3" w:rsidRDefault="00404BE4" w:rsidP="009F4C0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Opciones de Clientes: Activos, Inactivos y Totales</w:t>
                      </w:r>
                    </w:p>
                  </w:txbxContent>
                </v:textbox>
              </v:shape>
            </w:pict>
          </mc:Fallback>
        </mc:AlternateContent>
      </w:r>
      <w:r w:rsidR="007E0672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C644F2" wp14:editId="4C5FCBAE">
                <wp:simplePos x="0" y="0"/>
                <wp:positionH relativeFrom="column">
                  <wp:posOffset>3658528</wp:posOffset>
                </wp:positionH>
                <wp:positionV relativeFrom="paragraph">
                  <wp:posOffset>2051734</wp:posOffset>
                </wp:positionV>
                <wp:extent cx="855052" cy="633047"/>
                <wp:effectExtent l="0" t="0" r="593090" b="0"/>
                <wp:wrapNone/>
                <wp:docPr id="213" name="Bocadillo: rectángulo con esquinas redondeadas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52" cy="633047"/>
                        </a:xfrm>
                        <a:prstGeom prst="wedgeRoundRectCallout">
                          <a:avLst>
                            <a:gd name="adj1" fmla="val 118382"/>
                            <a:gd name="adj2" fmla="val -1584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9D72B" w14:textId="5E1F8574" w:rsidR="00404BE4" w:rsidRPr="008A43D3" w:rsidRDefault="00404BE4" w:rsidP="007E0672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Opciones: anterior y siguiente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44F2" id="_x0000_s1064" type="#_x0000_t62" style="position:absolute;left:0;text-align:left;margin-left:288.05pt;margin-top:161.55pt;width:67.35pt;height:49.8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" adj="36371,7377" fillcolor="#ffed9f" stroked="f" strokeweight="2pt">
                <v:textbox>
                  <w:txbxContent>
                    <w:p w14:paraId="0FA9D72B" w14:textId="5E1F8574" w:rsidR="00404BE4" w:rsidRPr="008A43D3" w:rsidRDefault="00404BE4" w:rsidP="007E0672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Opciones: anterior y siguiente</w:t>
                      </w:r>
                    </w:p>
                  </w:txbxContent>
                </v:textbox>
              </v:shape>
            </w:pict>
          </mc:Fallback>
        </mc:AlternateContent>
      </w:r>
      <w:r w:rsidR="007E0672">
        <w:rPr>
          <w:noProof/>
          <w:lang w:val="es-PE" w:eastAsia="es-PE"/>
        </w:rPr>
        <w:drawing>
          <wp:inline distT="0" distB="0" distL="0" distR="0" wp14:anchorId="081D3164" wp14:editId="14F51E2B">
            <wp:extent cx="5507406" cy="2684552"/>
            <wp:effectExtent l="0" t="0" r="0" b="190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46" b="4796"/>
                    <a:stretch/>
                  </pic:blipFill>
                  <pic:spPr bwMode="auto">
                    <a:xfrm>
                      <a:off x="0" y="0"/>
                      <a:ext cx="5526242" cy="269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6A84C" w14:textId="787C6274" w:rsidR="00D914DB" w:rsidRDefault="00D914DB" w:rsidP="00D914DB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</w:t>
      </w:r>
      <w:r w:rsidR="009F4C05">
        <w:rPr>
          <w:i/>
          <w:iCs/>
          <w:sz w:val="20"/>
          <w:szCs w:val="16"/>
        </w:rPr>
        <w:t>la Lista de clientes del</w:t>
      </w:r>
      <w:r>
        <w:rPr>
          <w:i/>
          <w:iCs/>
          <w:sz w:val="20"/>
          <w:szCs w:val="16"/>
        </w:rPr>
        <w:t xml:space="preserve"> Panel Administrativo </w:t>
      </w:r>
      <w:r w:rsidR="009F4C05">
        <w:rPr>
          <w:i/>
          <w:iCs/>
          <w:sz w:val="20"/>
          <w:szCs w:val="16"/>
        </w:rPr>
        <w:t>de PIXIE</w:t>
      </w:r>
    </w:p>
    <w:p w14:paraId="3E66B9EF" w14:textId="545DD988" w:rsidR="00636746" w:rsidRPr="00443BFC" w:rsidRDefault="00636746" w:rsidP="00D914DB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</w:p>
    <w:p w14:paraId="28A3262A" w14:textId="1219DD6C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05503AC6" w14:textId="71EB7CCB" w:rsidR="005B1AA4" w:rsidRDefault="005B1AA4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721F60CB" w14:textId="493C5058" w:rsidR="005B1AA4" w:rsidRDefault="005B1AA4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29E3165D" w14:textId="75AD0B50" w:rsidR="005B1AA4" w:rsidRDefault="005B1AA4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0A97F6B9" w14:textId="77777777" w:rsidR="005B1AA4" w:rsidRDefault="005B1AA4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  <w:jc w:val="center"/>
      </w:pPr>
    </w:p>
    <w:p w14:paraId="15FBD102" w14:textId="45429192" w:rsidR="00AD2ACD" w:rsidRPr="006269BC" w:rsidRDefault="00AD2ACD" w:rsidP="00AD2ACD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5" w:name="_Toc51925275"/>
      <w:r>
        <w:rPr>
          <w:color w:val="AF1280"/>
          <w:sz w:val="28"/>
          <w:szCs w:val="20"/>
        </w:rPr>
        <w:lastRenderedPageBreak/>
        <w:t xml:space="preserve">Administrar </w:t>
      </w:r>
      <w:r w:rsidR="007375CA">
        <w:rPr>
          <w:color w:val="AF1280"/>
          <w:sz w:val="28"/>
          <w:szCs w:val="20"/>
        </w:rPr>
        <w:t>Concursos</w:t>
      </w:r>
      <w:bookmarkEnd w:id="15"/>
    </w:p>
    <w:p w14:paraId="788DF298" w14:textId="12F4C8AA" w:rsidR="00AD2ACD" w:rsidRDefault="00AD2ACD" w:rsidP="00AD2ACD">
      <w:pPr>
        <w:ind w:left="691"/>
        <w:jc w:val="both"/>
      </w:pPr>
      <w:r>
        <w:t xml:space="preserve">Nuestro sitio web pone a disposición del administrador la funcionalidad de </w:t>
      </w:r>
      <w:r w:rsidR="00D0436C">
        <w:t>gestionar los</w:t>
      </w:r>
      <w:r>
        <w:t xml:space="preserve"> </w:t>
      </w:r>
      <w:r w:rsidR="001D1D0D">
        <w:t>concursos</w:t>
      </w:r>
      <w:r>
        <w:t xml:space="preserve"> que </w:t>
      </w:r>
      <w:r w:rsidR="00D0436C">
        <w:t>se realicen</w:t>
      </w:r>
      <w:r>
        <w:t xml:space="preserve"> en nuestro sitio web.</w:t>
      </w:r>
    </w:p>
    <w:p w14:paraId="78A0AC3F" w14:textId="77777777" w:rsidR="00AD2ACD" w:rsidRDefault="00AD2ACD" w:rsidP="00AD2ACD">
      <w:pPr>
        <w:pStyle w:val="Listaconvietas"/>
        <w:numPr>
          <w:ilvl w:val="0"/>
          <w:numId w:val="0"/>
        </w:numPr>
        <w:ind w:left="692"/>
      </w:pPr>
    </w:p>
    <w:p w14:paraId="46FCF6FB" w14:textId="77777777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692"/>
        <w:contextualSpacing w:val="0"/>
      </w:pPr>
      <w:proofErr w:type="gramStart"/>
      <w:r>
        <w:t>Los pasos a seguir</w:t>
      </w:r>
      <w:proofErr w:type="gramEnd"/>
      <w:r>
        <w:t xml:space="preserve"> son los siguientes:</w:t>
      </w:r>
    </w:p>
    <w:p w14:paraId="719BCC07" w14:textId="0141EC8D" w:rsidR="00AD2ACD" w:rsidRDefault="00AD2ACD" w:rsidP="0050074E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 xml:space="preserve">Ubicar el puntero del </w:t>
      </w:r>
      <w:proofErr w:type="gramStart"/>
      <w:r>
        <w:t>mouse</w:t>
      </w:r>
      <w:proofErr w:type="gramEnd"/>
      <w:r>
        <w:t xml:space="preserve"> en la barra lateral izquierda para desdoblar el menú desplegable, sobre este hacer clic izquierdo en </w:t>
      </w:r>
      <w:r w:rsidR="00C17726">
        <w:t>Concursos,</w:t>
      </w:r>
      <w:r>
        <w:t xml:space="preserve"> luego en </w:t>
      </w:r>
      <w:r w:rsidR="00C17726">
        <w:t>Concurso simple y finalmente en</w:t>
      </w:r>
      <w:r>
        <w:t xml:space="preserve"> </w:t>
      </w:r>
      <w:r w:rsidR="00C17726">
        <w:t xml:space="preserve">Ver concurso; o también podemos dar </w:t>
      </w:r>
      <w:r w:rsidR="00AE121C">
        <w:t>clic</w:t>
      </w:r>
      <w:r w:rsidR="00C17726">
        <w:t xml:space="preserve"> </w:t>
      </w:r>
      <w:r w:rsidR="00AE121C">
        <w:t>izquierdo</w:t>
      </w:r>
      <w:r w:rsidR="00C17726">
        <w:t xml:space="preserve"> en la opción Concurso dentro del </w:t>
      </w:r>
      <w:proofErr w:type="spellStart"/>
      <w:r w:rsidR="00C17726">
        <w:t>Dashboard</w:t>
      </w:r>
      <w:proofErr w:type="spellEnd"/>
      <w:r w:rsidR="00C17726">
        <w:t xml:space="preserve"> como se muestra en la imagen</w:t>
      </w:r>
      <w:r w:rsidR="00CF2298">
        <w:t>.</w:t>
      </w:r>
    </w:p>
    <w:p w14:paraId="00EF2860" w14:textId="5EF57E63" w:rsidR="00AD2ACD" w:rsidRDefault="00C17726" w:rsidP="00AD2ACD">
      <w:pPr>
        <w:pStyle w:val="Listaconvietas"/>
        <w:numPr>
          <w:ilvl w:val="0"/>
          <w:numId w:val="0"/>
        </w:numPr>
        <w:ind w:left="1052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B07BBFC" wp14:editId="6E7D95A2">
                <wp:simplePos x="0" y="0"/>
                <wp:positionH relativeFrom="column">
                  <wp:posOffset>112932</wp:posOffset>
                </wp:positionH>
                <wp:positionV relativeFrom="paragraph">
                  <wp:posOffset>174479</wp:posOffset>
                </wp:positionV>
                <wp:extent cx="1011555" cy="467833"/>
                <wp:effectExtent l="0" t="0" r="512445" b="8890"/>
                <wp:wrapNone/>
                <wp:docPr id="282" name="Bocadillo: rectángulo con esquinas redondeada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67833"/>
                        </a:xfrm>
                        <a:prstGeom prst="wedgeRoundRectCallout">
                          <a:avLst>
                            <a:gd name="adj1" fmla="val 99288"/>
                            <a:gd name="adj2" fmla="val -2210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11BF8" w14:textId="77777777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Menú desplegable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7BBFC" id="Bocadillo: rectángulo con esquinas redondeadas 282" o:spid="_x0000_s1065" type="#_x0000_t62" style="position:absolute;left:0;text-align:left;margin-left:8.9pt;margin-top:13.75pt;width:79.65pt;height:36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" adj="32246,6025" fillcolor="#ffed9f" stroked="f" strokeweight="2pt">
                <v:textbox>
                  <w:txbxContent>
                    <w:p w14:paraId="17F11BF8" w14:textId="77777777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Menú desplegable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1EC99DA" w14:textId="3A03607A" w:rsidR="00AD2ACD" w:rsidRDefault="00C17726" w:rsidP="00AD2ACD">
      <w:pPr>
        <w:pStyle w:val="Listaconvietas"/>
        <w:numPr>
          <w:ilvl w:val="0"/>
          <w:numId w:val="0"/>
        </w:numPr>
        <w:ind w:left="1052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9759CC5" wp14:editId="57A3EBCA">
                <wp:simplePos x="0" y="0"/>
                <wp:positionH relativeFrom="column">
                  <wp:posOffset>3693942</wp:posOffset>
                </wp:positionH>
                <wp:positionV relativeFrom="paragraph">
                  <wp:posOffset>1100455</wp:posOffset>
                </wp:positionV>
                <wp:extent cx="1111885" cy="492760"/>
                <wp:effectExtent l="0" t="209550" r="431165" b="2540"/>
                <wp:wrapNone/>
                <wp:docPr id="280" name="Bocadillo: rectángulo con esquinas redondeada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492760"/>
                        </a:xfrm>
                        <a:prstGeom prst="wedgeRoundRectCallout">
                          <a:avLst>
                            <a:gd name="adj1" fmla="val 88465"/>
                            <a:gd name="adj2" fmla="val -8967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A413F" w14:textId="77777777" w:rsidR="00404BE4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1005EB53" w14:textId="5941F74E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Concurso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59CC5" id="Bocadillo: rectángulo con esquinas redondeadas 280" o:spid="_x0000_s1066" type="#_x0000_t62" style="position:absolute;left:0;text-align:left;margin-left:290.85pt;margin-top:86.65pt;width:87.55pt;height:38.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" adj="29908,-8571" fillcolor="#ffed9f" stroked="f" strokeweight="2pt">
                <v:textbox>
                  <w:txbxContent>
                    <w:p w14:paraId="40DA413F" w14:textId="77777777" w:rsidR="00404BE4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1005EB53" w14:textId="5941F74E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Concurso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6B12669" wp14:editId="65A0D871">
                <wp:simplePos x="0" y="0"/>
                <wp:positionH relativeFrom="column">
                  <wp:posOffset>-461889</wp:posOffset>
                </wp:positionH>
                <wp:positionV relativeFrom="paragraph">
                  <wp:posOffset>1774532</wp:posOffset>
                </wp:positionV>
                <wp:extent cx="1011555" cy="594995"/>
                <wp:effectExtent l="0" t="400050" r="112395" b="0"/>
                <wp:wrapNone/>
                <wp:docPr id="281" name="Bocadillo: rectángulo con esquinas redondeada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594995"/>
                        </a:xfrm>
                        <a:prstGeom prst="wedgeRoundRectCallout">
                          <a:avLst>
                            <a:gd name="adj1" fmla="val 60895"/>
                            <a:gd name="adj2" fmla="val -11711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219609" w14:textId="77777777" w:rsidR="00404BE4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985AAA9" w14:textId="12B6AF66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Concursos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2669" id="Bocadillo: rectángulo con esquinas redondeadas 281" o:spid="_x0000_s1067" type="#_x0000_t62" style="position:absolute;left:0;text-align:left;margin-left:-36.35pt;margin-top:139.75pt;width:79.65pt;height:46.8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" adj="23953,-14496" fillcolor="#ffed9f" stroked="f" strokeweight="2pt">
                <v:textbox>
                  <w:txbxContent>
                    <w:p w14:paraId="4E219609" w14:textId="77777777" w:rsidR="00404BE4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985AAA9" w14:textId="12B6AF66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Concursos</w:t>
                      </w:r>
                    </w:p>
                  </w:txbxContent>
                </v:textbox>
              </v:shape>
            </w:pict>
          </mc:Fallback>
        </mc:AlternateContent>
      </w:r>
      <w:r w:rsidR="00C15420">
        <w:rPr>
          <w:noProof/>
          <w:lang w:val="es-PE" w:eastAsia="es-PE"/>
        </w:rPr>
        <w:drawing>
          <wp:inline distT="0" distB="0" distL="0" distR="0" wp14:anchorId="6869F725" wp14:editId="545F6BF9">
            <wp:extent cx="5484727" cy="2684292"/>
            <wp:effectExtent l="0" t="0" r="1905" b="190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02" b="4788"/>
                    <a:stretch/>
                  </pic:blipFill>
                  <pic:spPr bwMode="auto">
                    <a:xfrm>
                      <a:off x="0" y="0"/>
                      <a:ext cx="5506689" cy="269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73C21" w14:textId="32DC10A6" w:rsidR="00AD2ACD" w:rsidRPr="00443BFC" w:rsidRDefault="00AD2ACD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 Tablero del Panel Administrativo </w:t>
      </w:r>
      <w:r w:rsidRPr="002F3753">
        <w:rPr>
          <w:i/>
          <w:iCs/>
          <w:sz w:val="20"/>
          <w:szCs w:val="16"/>
        </w:rPr>
        <w:t xml:space="preserve">de </w:t>
      </w:r>
      <w:r w:rsidR="00C17726">
        <w:rPr>
          <w:i/>
          <w:iCs/>
          <w:sz w:val="20"/>
          <w:szCs w:val="16"/>
        </w:rPr>
        <w:t>PIXIE</w:t>
      </w:r>
    </w:p>
    <w:p w14:paraId="082A8DA4" w14:textId="77777777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</w:pPr>
    </w:p>
    <w:p w14:paraId="63888346" w14:textId="1EAF3015" w:rsidR="00AD2ACD" w:rsidRDefault="00CF2298" w:rsidP="00AD2ACD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>Podemos ver la presentación del Concurso Simple. A</w:t>
      </w:r>
      <w:r w:rsidR="00AD2ACD">
        <w:t xml:space="preserve">l dar clic izquierdo sobre la opción de </w:t>
      </w:r>
      <w:r>
        <w:t>Activar, iniciaremos dicho concurso. En la parte derecha y arriba del botón, podemos apreciar información importante sobre el concurso.</w:t>
      </w:r>
      <w:r w:rsidR="00AD2ACD">
        <w:t xml:space="preserve"> </w:t>
      </w:r>
    </w:p>
    <w:p w14:paraId="07210533" w14:textId="6A9AC812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6C1168" wp14:editId="30DC8B86">
                <wp:simplePos x="0" y="0"/>
                <wp:positionH relativeFrom="column">
                  <wp:posOffset>-121920</wp:posOffset>
                </wp:positionH>
                <wp:positionV relativeFrom="paragraph">
                  <wp:posOffset>1856300</wp:posOffset>
                </wp:positionV>
                <wp:extent cx="1011555" cy="492760"/>
                <wp:effectExtent l="0" t="0" r="760095" b="2540"/>
                <wp:wrapNone/>
                <wp:docPr id="283" name="Bocadillo: rectángulo con esquinas redondeadas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92760"/>
                        </a:xfrm>
                        <a:prstGeom prst="wedgeRoundRectCallout">
                          <a:avLst>
                            <a:gd name="adj1" fmla="val 124070"/>
                            <a:gd name="adj2" fmla="val -3924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AB544" w14:textId="77777777" w:rsidR="00404BE4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56989FB5" w14:textId="1A763F5A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Activar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1168" id="Bocadillo: rectángulo con esquinas redondeadas 283" o:spid="_x0000_s1068" type="#_x0000_t62" style="position:absolute;left:0;text-align:left;margin-left:-9.6pt;margin-top:146.15pt;width:79.65pt;height:38.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" adj="37599,2322" fillcolor="#ffed9f" stroked="f" strokeweight="2pt">
                <v:textbox>
                  <w:txbxContent>
                    <w:p w14:paraId="17CAB544" w14:textId="77777777" w:rsidR="00404BE4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56989FB5" w14:textId="1A763F5A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Activar</w:t>
                      </w:r>
                    </w:p>
                  </w:txbxContent>
                </v:textbox>
              </v:shape>
            </w:pict>
          </mc:Fallback>
        </mc:AlternateContent>
      </w:r>
      <w:r w:rsidR="00C17726">
        <w:rPr>
          <w:noProof/>
          <w:lang w:val="es-PE" w:eastAsia="es-PE"/>
        </w:rPr>
        <w:drawing>
          <wp:inline distT="0" distB="0" distL="0" distR="0" wp14:anchorId="4EFA3BB8" wp14:editId="22F0ACF4">
            <wp:extent cx="5508680" cy="269601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02" b="4788"/>
                    <a:stretch/>
                  </pic:blipFill>
                  <pic:spPr bwMode="auto">
                    <a:xfrm>
                      <a:off x="0" y="0"/>
                      <a:ext cx="5528891" cy="270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372B" w14:textId="3A9D70B0" w:rsidR="00AD2ACD" w:rsidRPr="00443BFC" w:rsidRDefault="00CF2298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del Concurso Simple </w:t>
      </w:r>
      <w:r w:rsidR="00AD2ACD">
        <w:rPr>
          <w:i/>
          <w:iCs/>
          <w:sz w:val="20"/>
          <w:szCs w:val="16"/>
        </w:rPr>
        <w:t xml:space="preserve">del Panel Administrativo </w:t>
      </w:r>
      <w:r>
        <w:rPr>
          <w:i/>
          <w:iCs/>
          <w:sz w:val="20"/>
          <w:szCs w:val="16"/>
        </w:rPr>
        <w:t>de PIXIE</w:t>
      </w:r>
    </w:p>
    <w:p w14:paraId="2D3E2498" w14:textId="77777777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440EA8FF" w14:textId="4A131FB7" w:rsidR="00AD2ACD" w:rsidRDefault="00AD2ACD" w:rsidP="00AD2ACD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 xml:space="preserve">Al dar clic izquierdo sobre la opción de </w:t>
      </w:r>
      <w:r w:rsidR="005047E9">
        <w:t>Acciones, podemos realizar diferentes cambios al concurso o eliminarlo con los respectivos botones como se puede apreciar en la siguiente imagen, los cuales no se podrán seleccionar si es que el concurso sigue en estado activo:</w:t>
      </w:r>
    </w:p>
    <w:p w14:paraId="017606F2" w14:textId="17E3C06C" w:rsidR="00AD2ACD" w:rsidRDefault="005047E9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EE4BB0C" wp14:editId="77B166A5">
                <wp:simplePos x="0" y="0"/>
                <wp:positionH relativeFrom="column">
                  <wp:posOffset>1302434</wp:posOffset>
                </wp:positionH>
                <wp:positionV relativeFrom="paragraph">
                  <wp:posOffset>1011066</wp:posOffset>
                </wp:positionV>
                <wp:extent cx="866775" cy="615461"/>
                <wp:effectExtent l="0" t="190500" r="962025" b="0"/>
                <wp:wrapNone/>
                <wp:docPr id="235" name="Bocadillo: rectángulo con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615461"/>
                        </a:xfrm>
                        <a:prstGeom prst="wedgeRoundRectCallout">
                          <a:avLst>
                            <a:gd name="adj1" fmla="val 157571"/>
                            <a:gd name="adj2" fmla="val -8093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081A7" w14:textId="08A64797" w:rsidR="00404BE4" w:rsidRPr="008A43D3" w:rsidRDefault="00404BE4" w:rsidP="005047E9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 Editar concurso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BB0C" id="Bocadillo: rectángulo con esquinas redondeadas 284" o:spid="_x0000_s1069" type="#_x0000_t62" style="position:absolute;left:0;text-align:left;margin-left:102.55pt;margin-top:79.6pt;width:68.25pt;height:48.4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" adj="44835,-6683" fillcolor="#ffed9f" stroked="f" strokeweight="2pt">
                <v:textbox>
                  <w:txbxContent>
                    <w:p w14:paraId="771081A7" w14:textId="08A64797" w:rsidR="00404BE4" w:rsidRPr="008A43D3" w:rsidRDefault="00404BE4" w:rsidP="005047E9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 Editar concurso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AA8F61D" wp14:editId="6EAB2BBD">
                <wp:simplePos x="0" y="0"/>
                <wp:positionH relativeFrom="column">
                  <wp:posOffset>5686865</wp:posOffset>
                </wp:positionH>
                <wp:positionV relativeFrom="paragraph">
                  <wp:posOffset>1503436</wp:posOffset>
                </wp:positionV>
                <wp:extent cx="866775" cy="597535"/>
                <wp:effectExtent l="19050" t="685800" r="9525" b="0"/>
                <wp:wrapNone/>
                <wp:docPr id="285" name="Bocadillo: rectángulo con esquinas redondeadas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597535"/>
                        </a:xfrm>
                        <a:prstGeom prst="wedgeRoundRectCallout">
                          <a:avLst>
                            <a:gd name="adj1" fmla="val -52033"/>
                            <a:gd name="adj2" fmla="val -164221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F01F9" w14:textId="77777777" w:rsidR="00404BE4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245B86B3" w14:textId="388D1AD6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Eliminar </w:t>
                            </w:r>
                            <w:proofErr w:type="spellStart"/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Concruso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F61D" id="Bocadillo: rectángulo con esquinas redondeadas 285" o:spid="_x0000_s1070" type="#_x0000_t62" style="position:absolute;left:0;text-align:left;margin-left:447.8pt;margin-top:118.4pt;width:68.25pt;height:47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" adj="-439,-24672" fillcolor="#ffed9f" stroked="f" strokeweight="2pt">
                <v:textbox>
                  <w:txbxContent>
                    <w:p w14:paraId="36DF01F9" w14:textId="77777777" w:rsidR="00404BE4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245B86B3" w14:textId="388D1AD6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Eliminar </w:t>
                      </w:r>
                      <w:proofErr w:type="spellStart"/>
                      <w:r>
                        <w:rPr>
                          <w:sz w:val="20"/>
                          <w:szCs w:val="16"/>
                          <w:lang w:val="es-PE"/>
                        </w:rPr>
                        <w:t>Concruso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F0B40E" wp14:editId="7174B22C">
                <wp:simplePos x="0" y="0"/>
                <wp:positionH relativeFrom="column">
                  <wp:posOffset>1454834</wp:posOffset>
                </wp:positionH>
                <wp:positionV relativeFrom="paragraph">
                  <wp:posOffset>372159</wp:posOffset>
                </wp:positionV>
                <wp:extent cx="866775" cy="492760"/>
                <wp:effectExtent l="0" t="171450" r="962025" b="2540"/>
                <wp:wrapNone/>
                <wp:docPr id="284" name="Bocadillo: rectángulo con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92760"/>
                        </a:xfrm>
                        <a:prstGeom prst="wedgeRoundRectCallout">
                          <a:avLst>
                            <a:gd name="adj1" fmla="val 157571"/>
                            <a:gd name="adj2" fmla="val -8093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3D0D3" w14:textId="5B60BE23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0B40E" id="_x0000_s1071" type="#_x0000_t62" style="position:absolute;left:0;text-align:left;margin-left:114.55pt;margin-top:29.3pt;width:68.25pt;height:38.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" adj="44835,-6683" fillcolor="#ffed9f" stroked="f" strokeweight="2pt">
                <v:textbox>
                  <w:txbxContent>
                    <w:p w14:paraId="3833D0D3" w14:textId="5B60BE23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 Acciones</w:t>
                      </w:r>
                    </w:p>
                  </w:txbxContent>
                </v:textbox>
              </v:shape>
            </w:pict>
          </mc:Fallback>
        </mc:AlternateContent>
      </w:r>
      <w:r w:rsidR="00CF2298">
        <w:rPr>
          <w:noProof/>
          <w:lang w:val="es-PE" w:eastAsia="es-PE"/>
        </w:rPr>
        <w:drawing>
          <wp:inline distT="0" distB="0" distL="0" distR="0" wp14:anchorId="43A4683A" wp14:editId="05B6012C">
            <wp:extent cx="5540937" cy="2695819"/>
            <wp:effectExtent l="0" t="0" r="3175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5300"/>
                    <a:stretch/>
                  </pic:blipFill>
                  <pic:spPr bwMode="auto">
                    <a:xfrm>
                      <a:off x="0" y="0"/>
                      <a:ext cx="5549357" cy="269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3042" w14:textId="16C21CFA" w:rsidR="00AD2ACD" w:rsidRDefault="005047E9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>Sección de Acciones del Concurso</w:t>
      </w:r>
      <w:r w:rsidR="00AD2ACD">
        <w:rPr>
          <w:i/>
          <w:iCs/>
          <w:sz w:val="20"/>
          <w:szCs w:val="16"/>
        </w:rPr>
        <w:t xml:space="preserve"> del Panel Administrativo </w:t>
      </w:r>
      <w:r>
        <w:rPr>
          <w:i/>
          <w:iCs/>
          <w:sz w:val="20"/>
          <w:szCs w:val="16"/>
        </w:rPr>
        <w:t>de PIXIE</w:t>
      </w:r>
    </w:p>
    <w:p w14:paraId="04490C41" w14:textId="77777777" w:rsidR="00AD2ACD" w:rsidRPr="00443BFC" w:rsidRDefault="00AD2ACD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</w:p>
    <w:p w14:paraId="0167C20B" w14:textId="70E51D76" w:rsidR="00AD2ACD" w:rsidRDefault="00AD2ACD" w:rsidP="00AD2ACD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 xml:space="preserve">Al dar clic izquierdo en la opción </w:t>
      </w:r>
      <w:r w:rsidR="005047E9">
        <w:t>Logo,</w:t>
      </w:r>
      <w:r>
        <w:t xml:space="preserve"> </w:t>
      </w:r>
      <w:r w:rsidR="005047E9">
        <w:t>podemos subir un logo de nuestro gusto para el respectivo concurso</w:t>
      </w:r>
      <w:r>
        <w:t>.</w:t>
      </w:r>
      <w:r w:rsidR="005047E9">
        <w:t xml:space="preserve"> Para subir el logo, tenemos que dar clic en la opción </w:t>
      </w:r>
      <w:proofErr w:type="spellStart"/>
      <w:r w:rsidR="005047E9">
        <w:t>Browse</w:t>
      </w:r>
      <w:proofErr w:type="spellEnd"/>
      <w:r w:rsidR="00372A1C">
        <w:t>.</w:t>
      </w:r>
    </w:p>
    <w:p w14:paraId="048BC01B" w14:textId="1F1D27CE" w:rsidR="00AD2ACD" w:rsidRDefault="00372A1C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C8CC8ED" wp14:editId="72DC51AA">
                <wp:simplePos x="0" y="0"/>
                <wp:positionH relativeFrom="column">
                  <wp:posOffset>5024511</wp:posOffset>
                </wp:positionH>
                <wp:positionV relativeFrom="paragraph">
                  <wp:posOffset>1722315</wp:posOffset>
                </wp:positionV>
                <wp:extent cx="731520" cy="492760"/>
                <wp:effectExtent l="0" t="838200" r="0" b="2540"/>
                <wp:wrapNone/>
                <wp:docPr id="256" name="Bocadillo: rectángulo con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492760"/>
                        </a:xfrm>
                        <a:prstGeom prst="wedgeRoundRectCallout">
                          <a:avLst>
                            <a:gd name="adj1" fmla="val 44590"/>
                            <a:gd name="adj2" fmla="val -217735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30333" w14:textId="73324E25" w:rsidR="00404BE4" w:rsidRPr="008A43D3" w:rsidRDefault="00404BE4" w:rsidP="00372A1C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  <w:proofErr w:type="spellStart"/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Browse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CC8ED" id="_x0000_s1072" type="#_x0000_t62" style="position:absolute;left:0;text-align:left;margin-left:395.65pt;margin-top:135.6pt;width:57.6pt;height:38.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" adj="20431,-36231" fillcolor="#ffed9f" stroked="f" strokeweight="2pt">
                <v:textbox>
                  <w:txbxContent>
                    <w:p w14:paraId="11C30333" w14:textId="73324E25" w:rsidR="00404BE4" w:rsidRPr="008A43D3" w:rsidRDefault="00404BE4" w:rsidP="00372A1C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  <w:proofErr w:type="spellStart"/>
                      <w:r>
                        <w:rPr>
                          <w:sz w:val="20"/>
                          <w:szCs w:val="16"/>
                          <w:lang w:val="es-PE"/>
                        </w:rPr>
                        <w:t>Browse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BB8DC11" wp14:editId="0920E714">
                <wp:simplePos x="0" y="0"/>
                <wp:positionH relativeFrom="column">
                  <wp:posOffset>2023403</wp:posOffset>
                </wp:positionH>
                <wp:positionV relativeFrom="paragraph">
                  <wp:posOffset>743438</wp:posOffset>
                </wp:positionV>
                <wp:extent cx="731520" cy="492760"/>
                <wp:effectExtent l="0" t="171450" r="906780" b="2540"/>
                <wp:wrapNone/>
                <wp:docPr id="237" name="Bocadillo: rectángulo con esquinas redondeada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492760"/>
                        </a:xfrm>
                        <a:prstGeom prst="wedgeRoundRectCallout">
                          <a:avLst>
                            <a:gd name="adj1" fmla="val 174398"/>
                            <a:gd name="adj2" fmla="val -8093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16C42" w14:textId="1250386F" w:rsidR="00404BE4" w:rsidRPr="008A43D3" w:rsidRDefault="00404BE4" w:rsidP="00372A1C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DC11" id="_x0000_s1073" type="#_x0000_t62" style="position:absolute;left:0;text-align:left;margin-left:159.3pt;margin-top:58.55pt;width:57.6pt;height:38.8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" adj="48470,-6683" fillcolor="#ffed9f" stroked="f" strokeweight="2pt">
                <v:textbox>
                  <w:txbxContent>
                    <w:p w14:paraId="2D116C42" w14:textId="1250386F" w:rsidR="00404BE4" w:rsidRPr="008A43D3" w:rsidRDefault="00404BE4" w:rsidP="00372A1C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 Logo</w:t>
                      </w:r>
                    </w:p>
                  </w:txbxContent>
                </v:textbox>
              </v:shape>
            </w:pict>
          </mc:Fallback>
        </mc:AlternateContent>
      </w:r>
      <w:r w:rsidR="005047E9">
        <w:rPr>
          <w:noProof/>
          <w:lang w:val="es-PE" w:eastAsia="es-PE"/>
        </w:rPr>
        <w:drawing>
          <wp:inline distT="0" distB="0" distL="0" distR="0" wp14:anchorId="71B81913" wp14:editId="33C6D98F">
            <wp:extent cx="5533292" cy="269210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203" b="5300"/>
                    <a:stretch/>
                  </pic:blipFill>
                  <pic:spPr bwMode="auto">
                    <a:xfrm>
                      <a:off x="0" y="0"/>
                      <a:ext cx="5542514" cy="269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8C11" w14:textId="287DC630" w:rsidR="00AD2ACD" w:rsidRPr="00443BFC" w:rsidRDefault="00372A1C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</w:t>
      </w:r>
      <w:r w:rsidR="002832D4">
        <w:rPr>
          <w:i/>
          <w:iCs/>
          <w:sz w:val="20"/>
          <w:szCs w:val="16"/>
        </w:rPr>
        <w:t xml:space="preserve">Logo </w:t>
      </w:r>
      <w:r>
        <w:rPr>
          <w:i/>
          <w:iCs/>
          <w:sz w:val="20"/>
          <w:szCs w:val="16"/>
        </w:rPr>
        <w:t>del Concurso Simple</w:t>
      </w:r>
      <w:r w:rsidR="00AD2ACD">
        <w:rPr>
          <w:i/>
          <w:iCs/>
          <w:sz w:val="20"/>
          <w:szCs w:val="16"/>
        </w:rPr>
        <w:t xml:space="preserve"> del Panel Administrativo </w:t>
      </w:r>
      <w:r>
        <w:rPr>
          <w:i/>
          <w:iCs/>
          <w:sz w:val="20"/>
          <w:szCs w:val="16"/>
        </w:rPr>
        <w:t>de PIXIE</w:t>
      </w:r>
    </w:p>
    <w:p w14:paraId="6CEB0AA3" w14:textId="77777777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1003F6B6" w14:textId="63B53B78" w:rsidR="00AD2ACD" w:rsidRDefault="002832D4" w:rsidP="00AD2ACD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 xml:space="preserve">Al dar clic en la opción </w:t>
      </w:r>
      <w:r w:rsidR="00AE121C">
        <w:t>Seleccionar Archivo</w:t>
      </w:r>
      <w:r>
        <w:t>, tendremos que elegir la imagen respectiva desde nuestro ordenador y luego darle clic en la opción Abrir.</w:t>
      </w:r>
    </w:p>
    <w:p w14:paraId="031C50B4" w14:textId="7D5C1475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678EC4B" wp14:editId="6FD966BA">
                <wp:simplePos x="0" y="0"/>
                <wp:positionH relativeFrom="column">
                  <wp:posOffset>3072033</wp:posOffset>
                </wp:positionH>
                <wp:positionV relativeFrom="paragraph">
                  <wp:posOffset>1899529</wp:posOffset>
                </wp:positionV>
                <wp:extent cx="704117" cy="492760"/>
                <wp:effectExtent l="0" t="209550" r="572770" b="2540"/>
                <wp:wrapNone/>
                <wp:docPr id="286" name="Bocadillo: rectángulo con esquinas redondeada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17" cy="492760"/>
                        </a:xfrm>
                        <a:prstGeom prst="wedgeRoundRectCallout">
                          <a:avLst>
                            <a:gd name="adj1" fmla="val 129391"/>
                            <a:gd name="adj2" fmla="val -9183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B4150" w14:textId="3164E964" w:rsidR="00404BE4" w:rsidRPr="008A43D3" w:rsidRDefault="00404BE4" w:rsidP="00AD2A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 Abrir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EC4B" id="Bocadillo: rectángulo con esquinas redondeadas 286" o:spid="_x0000_s1074" type="#_x0000_t62" style="position:absolute;left:0;text-align:left;margin-left:241.9pt;margin-top:149.55pt;width:55.45pt;height:38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" adj="38748,-9037" fillcolor="#ffed9f" stroked="f" strokeweight="2pt">
                <v:textbox>
                  <w:txbxContent>
                    <w:p w14:paraId="664B4150" w14:textId="3164E964" w:rsidR="00404BE4" w:rsidRPr="008A43D3" w:rsidRDefault="00404BE4" w:rsidP="00AD2ACD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 Abrir</w:t>
                      </w:r>
                    </w:p>
                  </w:txbxContent>
                </v:textbox>
              </v:shape>
            </w:pict>
          </mc:Fallback>
        </mc:AlternateContent>
      </w:r>
      <w:r w:rsidR="00372A1C">
        <w:rPr>
          <w:noProof/>
          <w:lang w:val="es-PE" w:eastAsia="es-PE"/>
        </w:rPr>
        <w:drawing>
          <wp:inline distT="0" distB="0" distL="0" distR="0" wp14:anchorId="27B3AA1B" wp14:editId="0A70110E">
            <wp:extent cx="5437660" cy="2660845"/>
            <wp:effectExtent l="0" t="0" r="0" b="635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032" b="4972"/>
                    <a:stretch/>
                  </pic:blipFill>
                  <pic:spPr bwMode="auto">
                    <a:xfrm>
                      <a:off x="0" y="0"/>
                      <a:ext cx="5446757" cy="266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BFC9" w14:textId="1946D647" w:rsidR="00AD2ACD" w:rsidRPr="00443BFC" w:rsidRDefault="00AD2ACD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</w:t>
      </w:r>
      <w:r w:rsidR="002832D4">
        <w:rPr>
          <w:i/>
          <w:iCs/>
          <w:sz w:val="20"/>
          <w:szCs w:val="16"/>
        </w:rPr>
        <w:t>Logo del Concurso Simple</w:t>
      </w:r>
      <w:r>
        <w:rPr>
          <w:i/>
          <w:iCs/>
          <w:sz w:val="20"/>
          <w:szCs w:val="16"/>
        </w:rPr>
        <w:t xml:space="preserve"> del Panel Administrativo </w:t>
      </w:r>
      <w:r w:rsidRPr="002F3753">
        <w:rPr>
          <w:i/>
          <w:iCs/>
          <w:sz w:val="20"/>
          <w:szCs w:val="16"/>
        </w:rPr>
        <w:t xml:space="preserve">de </w:t>
      </w:r>
      <w:r w:rsidR="002832D4">
        <w:rPr>
          <w:i/>
          <w:iCs/>
          <w:sz w:val="20"/>
          <w:szCs w:val="16"/>
        </w:rPr>
        <w:t>PIXIE</w:t>
      </w:r>
    </w:p>
    <w:p w14:paraId="64DA7D47" w14:textId="77777777" w:rsidR="00AD2ACD" w:rsidRDefault="00AD2ACD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both"/>
      </w:pPr>
    </w:p>
    <w:p w14:paraId="2D04F5EB" w14:textId="3AB7560B" w:rsidR="00AD2ACD" w:rsidRDefault="002832D4" w:rsidP="00AD2ACD">
      <w:pPr>
        <w:pStyle w:val="Listaconvietas"/>
        <w:numPr>
          <w:ilvl w:val="0"/>
          <w:numId w:val="28"/>
        </w:numPr>
        <w:spacing w:before="0" w:after="0" w:line="360" w:lineRule="auto"/>
        <w:contextualSpacing w:val="0"/>
        <w:jc w:val="both"/>
      </w:pPr>
      <w:r>
        <w:t>Se nos mostrará una vista previa del logo y luego dar clic en la opción Enviar para que se nos actualice el logo del concurso.</w:t>
      </w:r>
    </w:p>
    <w:p w14:paraId="325B0C24" w14:textId="5089BB06" w:rsidR="00AD2ACD" w:rsidRDefault="002832D4" w:rsidP="00AD2ACD">
      <w:pPr>
        <w:pStyle w:val="Listaconvietas"/>
        <w:numPr>
          <w:ilvl w:val="0"/>
          <w:numId w:val="0"/>
        </w:numPr>
        <w:spacing w:before="0" w:after="0" w:line="360" w:lineRule="auto"/>
        <w:ind w:left="1052"/>
        <w:contextualSpacing w:val="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34FDF76" wp14:editId="6ABC68CA">
                <wp:simplePos x="0" y="0"/>
                <wp:positionH relativeFrom="column">
                  <wp:posOffset>5516880</wp:posOffset>
                </wp:positionH>
                <wp:positionV relativeFrom="paragraph">
                  <wp:posOffset>1443208</wp:posOffset>
                </wp:positionV>
                <wp:extent cx="703580" cy="492760"/>
                <wp:effectExtent l="0" t="609600" r="1270" b="2540"/>
                <wp:wrapNone/>
                <wp:docPr id="259" name="Bocadillo: rectángulo con esquinas redondeada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492760"/>
                        </a:xfrm>
                        <a:prstGeom prst="wedgeRoundRectCallout">
                          <a:avLst>
                            <a:gd name="adj1" fmla="val 13590"/>
                            <a:gd name="adj2" fmla="val -17153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D6F7A" w14:textId="3538734E" w:rsidR="00404BE4" w:rsidRPr="008A43D3" w:rsidRDefault="00404BE4" w:rsidP="002832D4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 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DF76" id="_x0000_s1075" type="#_x0000_t62" style="position:absolute;left:0;text-align:left;margin-left:434.4pt;margin-top:113.65pt;width:55.4pt;height:38.8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" adj="13735,-26252" fillcolor="#ffed9f" stroked="f" strokeweight="2pt">
                <v:textbox>
                  <w:txbxContent>
                    <w:p w14:paraId="778D6F7A" w14:textId="3538734E" w:rsidR="00404BE4" w:rsidRPr="008A43D3" w:rsidRDefault="00404BE4" w:rsidP="002832D4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 Enviar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215DA63A" wp14:editId="280AC00B">
            <wp:extent cx="5545015" cy="2697678"/>
            <wp:effectExtent l="0" t="0" r="0" b="762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375" b="5134"/>
                    <a:stretch/>
                  </pic:blipFill>
                  <pic:spPr bwMode="auto">
                    <a:xfrm>
                      <a:off x="0" y="0"/>
                      <a:ext cx="5629195" cy="273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9DC3" w14:textId="2B8905D7" w:rsidR="00AD2ACD" w:rsidRDefault="00AD2ACD" w:rsidP="00AD2ACD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Sección </w:t>
      </w:r>
      <w:r w:rsidR="002832D4">
        <w:rPr>
          <w:i/>
          <w:iCs/>
          <w:sz w:val="20"/>
          <w:szCs w:val="16"/>
        </w:rPr>
        <w:t xml:space="preserve">Logo del Concurso Simple </w:t>
      </w:r>
      <w:r>
        <w:rPr>
          <w:i/>
          <w:iCs/>
          <w:sz w:val="20"/>
          <w:szCs w:val="16"/>
        </w:rPr>
        <w:t xml:space="preserve">del Panel Administrativo </w:t>
      </w:r>
      <w:r w:rsidR="002832D4">
        <w:rPr>
          <w:i/>
          <w:iCs/>
          <w:sz w:val="20"/>
          <w:szCs w:val="16"/>
        </w:rPr>
        <w:t>de PIXIE</w:t>
      </w:r>
    </w:p>
    <w:p w14:paraId="5BCA3621" w14:textId="46F72300" w:rsidR="00AD2ACD" w:rsidRDefault="00AD2ACD" w:rsidP="00AD2ACD">
      <w:pPr>
        <w:pStyle w:val="Listaconnmeros"/>
        <w:numPr>
          <w:ilvl w:val="0"/>
          <w:numId w:val="0"/>
        </w:numPr>
        <w:ind w:left="692"/>
        <w:jc w:val="center"/>
      </w:pPr>
    </w:p>
    <w:p w14:paraId="2D74F2B5" w14:textId="2B4F5B1E" w:rsidR="0013167A" w:rsidRDefault="0013167A">
      <w:pPr>
        <w:spacing w:after="180" w:line="336" w:lineRule="auto"/>
        <w:contextualSpacing w:val="0"/>
      </w:pPr>
      <w:r>
        <w:br w:type="page"/>
      </w:r>
    </w:p>
    <w:p w14:paraId="02FE5EF1" w14:textId="3BF1A9D7" w:rsidR="004C4C93" w:rsidRPr="006269BC" w:rsidRDefault="004C4C93" w:rsidP="004C4C93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6" w:name="_Toc51925276"/>
      <w:r>
        <w:rPr>
          <w:color w:val="AF1280"/>
          <w:sz w:val="28"/>
          <w:szCs w:val="20"/>
        </w:rPr>
        <w:lastRenderedPageBreak/>
        <w:t>Cerrar Sesión</w:t>
      </w:r>
      <w:bookmarkEnd w:id="16"/>
    </w:p>
    <w:p w14:paraId="738CEA23" w14:textId="0570BF91" w:rsidR="004C4C93" w:rsidRDefault="004C4C93" w:rsidP="004C4C93">
      <w:pPr>
        <w:ind w:left="691"/>
        <w:jc w:val="both"/>
      </w:pPr>
      <w:r>
        <w:t xml:space="preserve">Nuestro sitio web pone a disposición del usuario la </w:t>
      </w:r>
      <w:r w:rsidR="00CE0EED">
        <w:t>funcionalidad de salir de su cuenta iniciada en nuestra plataforma web</w:t>
      </w:r>
      <w:r>
        <w:t>.</w:t>
      </w:r>
    </w:p>
    <w:p w14:paraId="7FFF2F75" w14:textId="77777777" w:rsidR="004C4C93" w:rsidRDefault="004C4C93" w:rsidP="004C4C93">
      <w:pPr>
        <w:ind w:left="691"/>
        <w:jc w:val="both"/>
      </w:pPr>
    </w:p>
    <w:p w14:paraId="7BCC9E40" w14:textId="759A691F" w:rsidR="004C4C93" w:rsidRDefault="004C4C93" w:rsidP="004C4C93">
      <w:pPr>
        <w:ind w:left="691"/>
        <w:jc w:val="both"/>
      </w:pPr>
      <w:proofErr w:type="gramStart"/>
      <w:r>
        <w:t>Los pasos a seguir</w:t>
      </w:r>
      <w:proofErr w:type="gramEnd"/>
      <w:r>
        <w:t xml:space="preserve"> para </w:t>
      </w:r>
      <w:r w:rsidR="00E9227B">
        <w:t>salir de la cuenta iniciada</w:t>
      </w:r>
      <w:r>
        <w:t xml:space="preserve"> son los siguientes:</w:t>
      </w:r>
    </w:p>
    <w:p w14:paraId="73476AF6" w14:textId="02F9A9B2" w:rsidR="00E9227B" w:rsidRDefault="00E9227B" w:rsidP="00852339">
      <w:pPr>
        <w:pStyle w:val="Prrafodelista"/>
        <w:numPr>
          <w:ilvl w:val="0"/>
          <w:numId w:val="22"/>
        </w:numPr>
        <w:jc w:val="both"/>
      </w:pPr>
      <w:r>
        <w:t xml:space="preserve">Ubicar la opción </w:t>
      </w:r>
      <w:r w:rsidR="009D7EB9">
        <w:t>Salir</w:t>
      </w:r>
      <w:r>
        <w:t xml:space="preserve"> </w:t>
      </w:r>
      <w:r w:rsidR="009D7EB9">
        <w:t>ubicada</w:t>
      </w:r>
      <w:r>
        <w:t xml:space="preserve"> en la parte superior </w:t>
      </w:r>
      <w:r w:rsidR="009D7EB9">
        <w:t>derecha</w:t>
      </w:r>
      <w:r>
        <w:t xml:space="preserve"> de la página principal del sitio web.</w:t>
      </w:r>
    </w:p>
    <w:p w14:paraId="15DF5276" w14:textId="06C36EAD" w:rsidR="00E9227B" w:rsidRDefault="00E9227B" w:rsidP="00E9227B">
      <w:pPr>
        <w:pStyle w:val="Prrafodelista"/>
        <w:ind w:left="1051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869F89F" wp14:editId="05C58D1E">
                <wp:simplePos x="0" y="0"/>
                <wp:positionH relativeFrom="margin">
                  <wp:posOffset>4686300</wp:posOffset>
                </wp:positionH>
                <wp:positionV relativeFrom="paragraph">
                  <wp:posOffset>1028700</wp:posOffset>
                </wp:positionV>
                <wp:extent cx="862330" cy="499110"/>
                <wp:effectExtent l="0" t="933450" r="471170" b="0"/>
                <wp:wrapNone/>
                <wp:docPr id="140" name="Bocadillo: rectángulo con esquinas redondeada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499110"/>
                        </a:xfrm>
                        <a:prstGeom prst="wedgeRoundRectCallout">
                          <a:avLst>
                            <a:gd name="adj1" fmla="val 104251"/>
                            <a:gd name="adj2" fmla="val -23462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C4EA0" w14:textId="05F4113E" w:rsidR="00404BE4" w:rsidRDefault="00404BE4" w:rsidP="00E9227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Opción:</w:t>
                            </w:r>
                          </w:p>
                          <w:p w14:paraId="7F462A19" w14:textId="14B9015A" w:rsidR="00404BE4" w:rsidRPr="008A43D3" w:rsidRDefault="00404BE4" w:rsidP="00E9227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Salir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9F89F" id="Bocadillo: rectángulo con esquinas redondeadas 140" o:spid="_x0000_s1076" type="#_x0000_t62" style="position:absolute;left:0;text-align:left;margin-left:369pt;margin-top:81pt;width:67.9pt;height:39.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" adj="33318,-39879" fillcolor="#ffed9f" stroked="f" strokeweight="2pt">
                <v:textbox>
                  <w:txbxContent>
                    <w:p w14:paraId="1CBC4EA0" w14:textId="05F4113E" w:rsidR="00404BE4" w:rsidRDefault="00404BE4" w:rsidP="00E9227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Opción:</w:t>
                      </w:r>
                    </w:p>
                    <w:p w14:paraId="7F462A19" w14:textId="14B9015A" w:rsidR="00404BE4" w:rsidRPr="008A43D3" w:rsidRDefault="00404BE4" w:rsidP="00E9227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Salir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EB9">
        <w:rPr>
          <w:noProof/>
        </w:rPr>
        <w:drawing>
          <wp:inline distT="0" distB="0" distL="0" distR="0" wp14:anchorId="66DFB579" wp14:editId="6BEB2C62">
            <wp:extent cx="4959963" cy="2298669"/>
            <wp:effectExtent l="0" t="0" r="0" b="698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73" cy="23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2C58" w14:textId="77777777" w:rsidR="00E9227B" w:rsidRDefault="00E9227B" w:rsidP="00E9227B">
      <w:pPr>
        <w:pStyle w:val="Listaconnmeros"/>
        <w:numPr>
          <w:ilvl w:val="0"/>
          <w:numId w:val="0"/>
        </w:numPr>
        <w:ind w:left="1049"/>
        <w:jc w:val="center"/>
      </w:pPr>
      <w:r>
        <w:rPr>
          <w:i/>
          <w:iCs/>
          <w:sz w:val="20"/>
          <w:szCs w:val="16"/>
        </w:rPr>
        <w:t>Vista simplificada de la página principal</w:t>
      </w:r>
      <w:r w:rsidRPr="002F3753">
        <w:rPr>
          <w:i/>
          <w:iCs/>
          <w:sz w:val="20"/>
          <w:szCs w:val="16"/>
        </w:rPr>
        <w:t xml:space="preserve"> de La Lista</w:t>
      </w:r>
    </w:p>
    <w:p w14:paraId="3190FDA4" w14:textId="77777777" w:rsidR="00E9227B" w:rsidRDefault="00E9227B" w:rsidP="00E9227B">
      <w:pPr>
        <w:pStyle w:val="Prrafodelista"/>
        <w:ind w:left="1051"/>
        <w:jc w:val="both"/>
      </w:pPr>
    </w:p>
    <w:p w14:paraId="225F55F8" w14:textId="2F75F8A1" w:rsidR="00E9227B" w:rsidRDefault="00E9227B" w:rsidP="00852339">
      <w:pPr>
        <w:pStyle w:val="Prrafodelista"/>
        <w:numPr>
          <w:ilvl w:val="0"/>
          <w:numId w:val="22"/>
        </w:numPr>
        <w:jc w:val="both"/>
      </w:pPr>
      <w:r>
        <w:t xml:space="preserve">Al dar clic izquierdo sobre </w:t>
      </w:r>
      <w:r w:rsidR="009D7EB9">
        <w:t>el botón salir nos superpondrá una ventana donde confirmaremos la función si queremos salir</w:t>
      </w:r>
      <w:r>
        <w:t xml:space="preserve"> de</w:t>
      </w:r>
      <w:r w:rsidR="009D7EB9">
        <w:t xml:space="preserve"> la página principal.</w:t>
      </w:r>
    </w:p>
    <w:p w14:paraId="3E71D952" w14:textId="2EF93271" w:rsidR="00E9227B" w:rsidRDefault="009D7EB9" w:rsidP="009D7EB9">
      <w:pPr>
        <w:pStyle w:val="Prrafodelista"/>
        <w:ind w:left="1051"/>
        <w:jc w:val="right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910EEFF" wp14:editId="71A586D0">
                <wp:simplePos x="0" y="0"/>
                <wp:positionH relativeFrom="column">
                  <wp:posOffset>1988820</wp:posOffset>
                </wp:positionH>
                <wp:positionV relativeFrom="paragraph">
                  <wp:posOffset>1817370</wp:posOffset>
                </wp:positionV>
                <wp:extent cx="982980" cy="503555"/>
                <wp:effectExtent l="0" t="266700" r="217170" b="0"/>
                <wp:wrapNone/>
                <wp:docPr id="270" name="Bocadillo: rectángulo con esquinas redondeada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69557"/>
                            <a:gd name="adj2" fmla="val -10270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BD2F" w14:textId="77777777" w:rsidR="00404BE4" w:rsidRDefault="00404BE4" w:rsidP="009D7EB9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750A80B9" w14:textId="4A5DD5F3" w:rsidR="00404BE4" w:rsidRPr="008A43D3" w:rsidRDefault="00404BE4" w:rsidP="009D7EB9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Si Continuar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EEFF" id="Bocadillo: rectángulo con esquinas redondeadas 270" o:spid="_x0000_s1077" type="#_x0000_t62" style="position:absolute;left:0;text-align:left;margin-left:156.6pt;margin-top:143.1pt;width:77.4pt;height:39.6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" adj="25824,-11385" fillcolor="#ffed9f" stroked="f" strokeweight="2pt">
                <v:textbox>
                  <w:txbxContent>
                    <w:p w14:paraId="11F4BD2F" w14:textId="77777777" w:rsidR="00404BE4" w:rsidRDefault="00404BE4" w:rsidP="009D7EB9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750A80B9" w14:textId="4A5DD5F3" w:rsidR="00404BE4" w:rsidRPr="008A43D3" w:rsidRDefault="00404BE4" w:rsidP="009D7EB9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Si Continuar</w:t>
                      </w:r>
                    </w:p>
                  </w:txbxContent>
                </v:textbox>
              </v:shape>
            </w:pict>
          </mc:Fallback>
        </mc:AlternateContent>
      </w:r>
      <w:r w:rsidR="00E9227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AD4413" wp14:editId="45370DAC">
                <wp:simplePos x="0" y="0"/>
                <wp:positionH relativeFrom="column">
                  <wp:posOffset>4152900</wp:posOffset>
                </wp:positionH>
                <wp:positionV relativeFrom="paragraph">
                  <wp:posOffset>1729740</wp:posOffset>
                </wp:positionV>
                <wp:extent cx="982980" cy="503555"/>
                <wp:effectExtent l="152400" t="133350" r="7620" b="0"/>
                <wp:wrapNone/>
                <wp:docPr id="141" name="Bocadillo: rectángulo con esquinas redondeadas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FCCF8" w14:textId="77777777" w:rsidR="00404BE4" w:rsidRDefault="00404BE4" w:rsidP="00E9227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57971FA2" w14:textId="5D1A5C17" w:rsidR="00404BE4" w:rsidRPr="008A43D3" w:rsidRDefault="00404BE4" w:rsidP="00E9227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No 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D4413" id="Bocadillo: rectángulo con esquinas redondeadas 141" o:spid="_x0000_s1078" type="#_x0000_t62" style="position:absolute;left:0;text-align:left;margin-left:327pt;margin-top:136.2pt;width:77.4pt;height:39.6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" adj="-2976,-5174" fillcolor="#ffed9f" stroked="f" strokeweight="2pt">
                <v:textbox>
                  <w:txbxContent>
                    <w:p w14:paraId="31EFCCF8" w14:textId="77777777" w:rsidR="00404BE4" w:rsidRDefault="00404BE4" w:rsidP="00E9227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57971FA2" w14:textId="5D1A5C17" w:rsidR="00404BE4" w:rsidRPr="008A43D3" w:rsidRDefault="00404BE4" w:rsidP="00E9227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No Cancelar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284B79" wp14:editId="0A947B3C">
            <wp:extent cx="4975436" cy="2315170"/>
            <wp:effectExtent l="0" t="0" r="0" b="95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332" cy="23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EA8B" w14:textId="77777777" w:rsidR="00E9227B" w:rsidRDefault="00E9227B" w:rsidP="00E9227B">
      <w:pPr>
        <w:pStyle w:val="Listaconnmeros"/>
        <w:numPr>
          <w:ilvl w:val="0"/>
          <w:numId w:val="0"/>
        </w:numPr>
        <w:ind w:left="1049"/>
        <w:jc w:val="center"/>
      </w:pPr>
      <w:r>
        <w:rPr>
          <w:i/>
          <w:iCs/>
          <w:sz w:val="20"/>
          <w:szCs w:val="16"/>
        </w:rPr>
        <w:t>Menú desplegable de la página principal</w:t>
      </w:r>
      <w:r w:rsidRPr="002F3753">
        <w:rPr>
          <w:i/>
          <w:iCs/>
          <w:sz w:val="20"/>
          <w:szCs w:val="16"/>
        </w:rPr>
        <w:t xml:space="preserve"> de La Lista</w:t>
      </w:r>
    </w:p>
    <w:p w14:paraId="27F4A27A" w14:textId="6C82D8AF" w:rsidR="00E9227B" w:rsidRDefault="00E9227B" w:rsidP="00E9227B">
      <w:pPr>
        <w:pStyle w:val="Prrafodelista"/>
        <w:ind w:left="1051"/>
        <w:jc w:val="both"/>
      </w:pPr>
    </w:p>
    <w:p w14:paraId="72BFA496" w14:textId="3D1A07CD" w:rsidR="009D7EB9" w:rsidRDefault="009D7EB9" w:rsidP="00E9227B">
      <w:pPr>
        <w:pStyle w:val="Prrafodelista"/>
        <w:ind w:left="1051"/>
        <w:jc w:val="both"/>
      </w:pPr>
    </w:p>
    <w:p w14:paraId="2AAA204F" w14:textId="5BA6528F" w:rsidR="009D7EB9" w:rsidRDefault="009D7EB9" w:rsidP="00E9227B">
      <w:pPr>
        <w:pStyle w:val="Prrafodelista"/>
        <w:ind w:left="1051"/>
        <w:jc w:val="both"/>
      </w:pPr>
    </w:p>
    <w:p w14:paraId="16BA2C51" w14:textId="7F42D645" w:rsidR="009D7EB9" w:rsidRDefault="009D7EB9" w:rsidP="00E9227B">
      <w:pPr>
        <w:pStyle w:val="Prrafodelista"/>
        <w:ind w:left="1051"/>
        <w:jc w:val="both"/>
      </w:pPr>
    </w:p>
    <w:p w14:paraId="422313C5" w14:textId="77777777" w:rsidR="009D7EB9" w:rsidRDefault="009D7EB9" w:rsidP="00E9227B">
      <w:pPr>
        <w:pStyle w:val="Prrafodelista"/>
        <w:ind w:left="1051"/>
        <w:jc w:val="both"/>
      </w:pPr>
    </w:p>
    <w:p w14:paraId="7AA86C15" w14:textId="76AD2C21" w:rsidR="00915BBB" w:rsidRDefault="00E9227B" w:rsidP="00852339">
      <w:pPr>
        <w:pStyle w:val="Prrafodelista"/>
        <w:numPr>
          <w:ilvl w:val="0"/>
          <w:numId w:val="22"/>
        </w:numPr>
        <w:jc w:val="both"/>
      </w:pPr>
      <w:r>
        <w:lastRenderedPageBreak/>
        <w:t>Al dar clic izquierdo a la opción</w:t>
      </w:r>
      <w:r w:rsidR="009D7EB9">
        <w:t xml:space="preserve"> Si continuar</w:t>
      </w:r>
      <w:r>
        <w:t>,</w:t>
      </w:r>
      <w:r w:rsidR="009D7EB9">
        <w:t xml:space="preserve"> nos recargara la página de </w:t>
      </w:r>
      <w:proofErr w:type="spellStart"/>
      <w:r w:rsidR="009D7EB9">
        <w:t>login</w:t>
      </w:r>
      <w:proofErr w:type="spellEnd"/>
      <w:r w:rsidR="009D7EB9">
        <w:t xml:space="preserve"> del administrador.</w:t>
      </w:r>
    </w:p>
    <w:p w14:paraId="7ED3BA26" w14:textId="1E57F3DD" w:rsidR="00E9227B" w:rsidRDefault="009D7EB9" w:rsidP="00E9227B">
      <w:pPr>
        <w:ind w:left="1134"/>
        <w:jc w:val="center"/>
      </w:pPr>
      <w:r>
        <w:rPr>
          <w:noProof/>
          <w:lang w:val="es-PE" w:eastAsia="es-PE"/>
        </w:rPr>
        <w:drawing>
          <wp:inline distT="0" distB="0" distL="0" distR="0" wp14:anchorId="2F0D36CE" wp14:editId="2F333A41">
            <wp:extent cx="4343193" cy="2232660"/>
            <wp:effectExtent l="0" t="0" r="635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86" cy="223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B217" w14:textId="77777777" w:rsidR="009D7EB9" w:rsidRDefault="009D7EB9" w:rsidP="009D7EB9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 xml:space="preserve">Página de Panel Administrativo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056ADFD7" w14:textId="07606AA5" w:rsidR="00415921" w:rsidRPr="00EB76DA" w:rsidRDefault="00415921" w:rsidP="00415921">
      <w:pPr>
        <w:pStyle w:val="Ttulo2"/>
        <w:rPr>
          <w:rFonts w:eastAsiaTheme="minorEastAsia" w:cstheme="minorBidi"/>
          <w:szCs w:val="28"/>
        </w:rPr>
      </w:pPr>
      <w:bookmarkStart w:id="17" w:name="_Toc51925277"/>
      <w:r w:rsidRPr="00EB76DA">
        <w:rPr>
          <w:rFonts w:eastAsiaTheme="minorEastAsia" w:cstheme="minorBidi"/>
          <w:szCs w:val="28"/>
        </w:rPr>
        <w:t xml:space="preserve">COMO </w:t>
      </w:r>
      <w:r w:rsidR="00DF5B47">
        <w:rPr>
          <w:rFonts w:eastAsiaTheme="minorEastAsia" w:cstheme="minorBidi"/>
          <w:szCs w:val="28"/>
        </w:rPr>
        <w:t>USUARIO</w:t>
      </w:r>
      <w:bookmarkEnd w:id="17"/>
    </w:p>
    <w:p w14:paraId="2AAC1DA7" w14:textId="79D73608" w:rsidR="00411616" w:rsidRDefault="00651149" w:rsidP="00651149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8" w:name="_Toc51925278"/>
      <w:r>
        <w:rPr>
          <w:color w:val="AF1280"/>
          <w:sz w:val="28"/>
          <w:szCs w:val="20"/>
        </w:rPr>
        <w:t>Registrar</w:t>
      </w:r>
      <w:r w:rsidR="00DF5B47">
        <w:rPr>
          <w:color w:val="AF1280"/>
          <w:sz w:val="28"/>
          <w:szCs w:val="20"/>
        </w:rPr>
        <w:t>se en la pagina</w:t>
      </w:r>
      <w:bookmarkEnd w:id="18"/>
    </w:p>
    <w:p w14:paraId="2DDF7182" w14:textId="70125A32" w:rsidR="00BC0361" w:rsidRDefault="00BC0361" w:rsidP="00BC0361">
      <w:pPr>
        <w:pStyle w:val="Prrafodelista"/>
        <w:numPr>
          <w:ilvl w:val="0"/>
          <w:numId w:val="30"/>
        </w:numPr>
        <w:jc w:val="both"/>
      </w:pPr>
      <w:r>
        <w:t>Abrir nuestro explorador y escribir en la barra de direcciones el siguiente enlace:</w:t>
      </w:r>
    </w:p>
    <w:p w14:paraId="0B1B256E" w14:textId="45569B67" w:rsidR="00BC0361" w:rsidRPr="00672525" w:rsidRDefault="00672525" w:rsidP="00672525">
      <w:pPr>
        <w:pStyle w:val="Prrafodelista"/>
        <w:ind w:left="1080" w:firstLine="360"/>
        <w:jc w:val="both"/>
        <w:rPr>
          <w:color w:val="7DC6F3" w:themeColor="accent2"/>
        </w:rPr>
      </w:pPr>
      <w:r w:rsidRPr="00672525">
        <w:rPr>
          <w:color w:val="7DC6F3" w:themeColor="accent2"/>
        </w:rPr>
        <w:t>https://pixie-puntos.herokuapp.com/login</w:t>
      </w:r>
    </w:p>
    <w:p w14:paraId="5040BDA0" w14:textId="53BF3398" w:rsidR="00DF5B47" w:rsidRDefault="00BC5779" w:rsidP="00BC0361">
      <w:pPr>
        <w:pStyle w:val="Prrafodelista"/>
        <w:numPr>
          <w:ilvl w:val="0"/>
          <w:numId w:val="30"/>
        </w:numPr>
      </w:pPr>
      <w:r>
        <w:t xml:space="preserve">Una vez estamos en la </w:t>
      </w:r>
      <w:proofErr w:type="spellStart"/>
      <w:r>
        <w:t>pagina</w:t>
      </w:r>
      <w:proofErr w:type="spellEnd"/>
      <w:r>
        <w:t xml:space="preserve"> hacemos </w:t>
      </w:r>
      <w:proofErr w:type="spellStart"/>
      <w:proofErr w:type="gramStart"/>
      <w:r>
        <w:t>click</w:t>
      </w:r>
      <w:proofErr w:type="spellEnd"/>
      <w:proofErr w:type="gramEnd"/>
      <w:r>
        <w:t xml:space="preserve"> en crear una cuenta.</w:t>
      </w:r>
    </w:p>
    <w:p w14:paraId="35FD19DF" w14:textId="79B68C48" w:rsidR="00BC0361" w:rsidRDefault="007372E7" w:rsidP="00DF5B47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309965" wp14:editId="1A6AEC36">
                <wp:simplePos x="0" y="0"/>
                <wp:positionH relativeFrom="column">
                  <wp:posOffset>243840</wp:posOffset>
                </wp:positionH>
                <wp:positionV relativeFrom="paragraph">
                  <wp:posOffset>2083435</wp:posOffset>
                </wp:positionV>
                <wp:extent cx="1005840" cy="651510"/>
                <wp:effectExtent l="0" t="0" r="422910" b="0"/>
                <wp:wrapNone/>
                <wp:docPr id="287" name="Bocadillo: rectángulo con esquinas redondeada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651510"/>
                        </a:xfrm>
                        <a:prstGeom prst="wedgeRoundRectCallout">
                          <a:avLst>
                            <a:gd name="adj1" fmla="val 90769"/>
                            <a:gd name="adj2" fmla="val -48225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E8567" w14:textId="77777777" w:rsidR="00404BE4" w:rsidRDefault="00404BE4" w:rsidP="007372E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25F09251" w14:textId="520DAF64" w:rsidR="00404BE4" w:rsidRPr="008A43D3" w:rsidRDefault="00404BE4" w:rsidP="007372E7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Crear una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9965" id="Bocadillo: rectángulo con esquinas redondeadas 287" o:spid="_x0000_s1079" type="#_x0000_t62" style="position:absolute;margin-left:19.2pt;margin-top:164.05pt;width:79.2pt;height:51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" adj="30406,383" fillcolor="#ffed9f" stroked="f" strokeweight="2pt">
                <v:textbox>
                  <w:txbxContent>
                    <w:p w14:paraId="581E8567" w14:textId="77777777" w:rsidR="00404BE4" w:rsidRDefault="00404BE4" w:rsidP="007372E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25F09251" w14:textId="520DAF64" w:rsidR="00404BE4" w:rsidRPr="008A43D3" w:rsidRDefault="00404BE4" w:rsidP="007372E7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Crear una Cuenta</w:t>
                      </w:r>
                    </w:p>
                  </w:txbxContent>
                </v:textbox>
              </v:shape>
            </w:pict>
          </mc:Fallback>
        </mc:AlternateContent>
      </w:r>
      <w:r w:rsidR="00415F0C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EFB4A07" wp14:editId="0C1E74CC">
                <wp:simplePos x="0" y="0"/>
                <wp:positionH relativeFrom="margin">
                  <wp:posOffset>5349240</wp:posOffset>
                </wp:positionH>
                <wp:positionV relativeFrom="paragraph">
                  <wp:posOffset>1755775</wp:posOffset>
                </wp:positionV>
                <wp:extent cx="1112520" cy="609600"/>
                <wp:effectExtent l="342900" t="0" r="0" b="0"/>
                <wp:wrapNone/>
                <wp:docPr id="279" name="Bocadillo: rectángulo con esquinas redondeadas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609600"/>
                        </a:xfrm>
                        <a:prstGeom prst="wedgeRoundRectCallout">
                          <a:avLst>
                            <a:gd name="adj1" fmla="val -80055"/>
                            <a:gd name="adj2" fmla="val 624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7C571" w14:textId="77777777" w:rsidR="00404BE4" w:rsidRDefault="00404BE4" w:rsidP="00415F0C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71BE881E" w14:textId="6782C389" w:rsidR="00404BE4" w:rsidRPr="008A43D3" w:rsidRDefault="00404BE4" w:rsidP="00415F0C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Iniciar </w:t>
                            </w:r>
                            <w:proofErr w:type="spellStart"/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Sesion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4A07" id="Bocadillo: rectángulo con esquinas redondeadas 279" o:spid="_x0000_s1080" type="#_x0000_t62" style="position:absolute;margin-left:421.2pt;margin-top:138.25pt;width:87.6pt;height:48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" adj="-6492,12149" fillcolor="#ffed9f" stroked="f" strokeweight="2pt">
                <v:textbox>
                  <w:txbxContent>
                    <w:p w14:paraId="75D7C571" w14:textId="77777777" w:rsidR="00404BE4" w:rsidRDefault="00404BE4" w:rsidP="00415F0C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71BE881E" w14:textId="6782C389" w:rsidR="00404BE4" w:rsidRPr="008A43D3" w:rsidRDefault="00404BE4" w:rsidP="00415F0C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Iniciar </w:t>
                      </w:r>
                      <w:proofErr w:type="spellStart"/>
                      <w:r>
                        <w:rPr>
                          <w:sz w:val="20"/>
                          <w:szCs w:val="16"/>
                          <w:lang w:val="es-PE"/>
                        </w:rPr>
                        <w:t>Sesion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C0361">
        <w:tab/>
      </w:r>
      <w:r w:rsidR="00BC0361">
        <w:rPr>
          <w:noProof/>
        </w:rPr>
        <w:drawing>
          <wp:inline distT="0" distB="0" distL="0" distR="0" wp14:anchorId="44F9CB91" wp14:editId="6B88EDA9">
            <wp:extent cx="5547892" cy="29946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346" cy="29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7AE7" w14:textId="12F488AB" w:rsidR="00D22100" w:rsidRDefault="00D22100" w:rsidP="00D22100">
      <w:pPr>
        <w:pStyle w:val="Listaconnmeros"/>
        <w:numPr>
          <w:ilvl w:val="0"/>
          <w:numId w:val="0"/>
        </w:numPr>
        <w:ind w:left="692"/>
        <w:jc w:val="center"/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>Página de Princip</w:t>
      </w:r>
      <w:r w:rsidR="00415F0C">
        <w:rPr>
          <w:i/>
          <w:iCs/>
          <w:sz w:val="20"/>
          <w:szCs w:val="16"/>
        </w:rPr>
        <w:t>al</w:t>
      </w:r>
      <w:r>
        <w:rPr>
          <w:i/>
          <w:iCs/>
          <w:sz w:val="20"/>
          <w:szCs w:val="16"/>
        </w:rPr>
        <w:t xml:space="preserve"> </w:t>
      </w:r>
      <w:r w:rsidRPr="002F3753">
        <w:rPr>
          <w:i/>
          <w:iCs/>
          <w:sz w:val="20"/>
          <w:szCs w:val="16"/>
        </w:rPr>
        <w:t xml:space="preserve">de </w:t>
      </w:r>
      <w:proofErr w:type="spellStart"/>
      <w:r>
        <w:rPr>
          <w:i/>
          <w:iCs/>
          <w:sz w:val="20"/>
          <w:szCs w:val="16"/>
        </w:rPr>
        <w:t>Points</w:t>
      </w:r>
      <w:proofErr w:type="spellEnd"/>
      <w:r>
        <w:rPr>
          <w:i/>
          <w:iCs/>
          <w:sz w:val="20"/>
          <w:szCs w:val="16"/>
        </w:rPr>
        <w:t xml:space="preserve"> </w:t>
      </w:r>
      <w:proofErr w:type="spellStart"/>
      <w:r>
        <w:rPr>
          <w:i/>
          <w:iCs/>
          <w:sz w:val="20"/>
          <w:szCs w:val="16"/>
        </w:rPr>
        <w:t>Pixie</w:t>
      </w:r>
      <w:proofErr w:type="spellEnd"/>
    </w:p>
    <w:p w14:paraId="35405338" w14:textId="7155E131" w:rsidR="00BC5779" w:rsidRDefault="00BC5779" w:rsidP="00D22100">
      <w:pPr>
        <w:jc w:val="center"/>
      </w:pPr>
    </w:p>
    <w:p w14:paraId="06AD0CFD" w14:textId="7B6DB0B6" w:rsidR="00F05655" w:rsidRDefault="00D22100" w:rsidP="00DF5B47">
      <w:r>
        <w:tab/>
      </w:r>
    </w:p>
    <w:p w14:paraId="758C855B" w14:textId="2AE4E6ED" w:rsidR="00F05655" w:rsidRDefault="00F05655" w:rsidP="00DF5B47"/>
    <w:p w14:paraId="2A7BD71C" w14:textId="6BF80BCF" w:rsidR="00F05655" w:rsidRDefault="00F05655" w:rsidP="00DF5B47"/>
    <w:p w14:paraId="25E9FEB5" w14:textId="1CDD3EFF" w:rsidR="00F05655" w:rsidRDefault="00F05655" w:rsidP="00DF5B47"/>
    <w:p w14:paraId="6EC67CEC" w14:textId="4FB36417" w:rsidR="00F05655" w:rsidRDefault="00F05655" w:rsidP="00DF5B47"/>
    <w:p w14:paraId="3013B806" w14:textId="77777777" w:rsidR="00F05655" w:rsidRDefault="00F05655" w:rsidP="00DF5B47"/>
    <w:p w14:paraId="7C706E48" w14:textId="29C5AA25" w:rsidR="00BC5779" w:rsidRDefault="00F05655" w:rsidP="00F05655">
      <w:pPr>
        <w:pStyle w:val="Prrafodelista"/>
        <w:numPr>
          <w:ilvl w:val="0"/>
          <w:numId w:val="30"/>
        </w:numPr>
      </w:pPr>
      <w:r>
        <w:t xml:space="preserve">Para registrarnos nos pedirá nuestro DNI, debido al API de la RENIEC, se </w:t>
      </w:r>
      <w:r w:rsidR="005059AD">
        <w:t>generará</w:t>
      </w:r>
      <w:r>
        <w:t xml:space="preserve"> automáticamente nuestro nombre</w:t>
      </w:r>
      <w:r w:rsidR="000252D9">
        <w:t>, tan solo habrá que agregar una cuenta de correo y contraseña</w:t>
      </w:r>
    </w:p>
    <w:p w14:paraId="53E46BAF" w14:textId="5A225293" w:rsidR="00F05655" w:rsidRDefault="00665E7E" w:rsidP="00F05655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1C6A804" wp14:editId="10015136">
                <wp:simplePos x="0" y="0"/>
                <wp:positionH relativeFrom="column">
                  <wp:posOffset>5334000</wp:posOffset>
                </wp:positionH>
                <wp:positionV relativeFrom="paragraph">
                  <wp:posOffset>1412240</wp:posOffset>
                </wp:positionV>
                <wp:extent cx="1112520" cy="503555"/>
                <wp:effectExtent l="152400" t="133350" r="0" b="0"/>
                <wp:wrapNone/>
                <wp:docPr id="129" name="Bocadillo: rectángulo con esquinas redondeada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503555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56865" w14:textId="77777777" w:rsidR="00404BE4" w:rsidRDefault="00404BE4" w:rsidP="00665E7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0AD2F589" w14:textId="6783A755" w:rsidR="00404BE4" w:rsidRPr="008A43D3" w:rsidRDefault="00404BE4" w:rsidP="00665E7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Registrar DNI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6A804" id="Bocadillo: rectángulo con esquinas redondeadas 129" o:spid="_x0000_s1081" type="#_x0000_t62" style="position:absolute;left:0;text-align:left;margin-left:420pt;margin-top:111.2pt;width:87.6pt;height:39.6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" adj="-2976,-5174" fillcolor="#ffed9f" stroked="f" strokeweight="2pt">
                <v:textbox>
                  <w:txbxContent>
                    <w:p w14:paraId="7C956865" w14:textId="77777777" w:rsidR="00404BE4" w:rsidRDefault="00404BE4" w:rsidP="00665E7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0AD2F589" w14:textId="6783A755" w:rsidR="00404BE4" w:rsidRPr="008A43D3" w:rsidRDefault="00404BE4" w:rsidP="00665E7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Registrar DNI</w:t>
                      </w:r>
                    </w:p>
                  </w:txbxContent>
                </v:textbox>
              </v:shape>
            </w:pict>
          </mc:Fallback>
        </mc:AlternateContent>
      </w:r>
      <w:r w:rsidR="00F05655">
        <w:rPr>
          <w:noProof/>
        </w:rPr>
        <w:drawing>
          <wp:inline distT="0" distB="0" distL="0" distR="0" wp14:anchorId="1104791A" wp14:editId="5D8C7AF5">
            <wp:extent cx="6097270" cy="32613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74AD" w14:textId="4E1F0F88" w:rsidR="000252D9" w:rsidRDefault="00CF2B3B" w:rsidP="00F05655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8A3A9FA" wp14:editId="5D354447">
                <wp:simplePos x="0" y="0"/>
                <wp:positionH relativeFrom="column">
                  <wp:posOffset>2987040</wp:posOffset>
                </wp:positionH>
                <wp:positionV relativeFrom="paragraph">
                  <wp:posOffset>1664970</wp:posOffset>
                </wp:positionV>
                <wp:extent cx="1143000" cy="693420"/>
                <wp:effectExtent l="0" t="0" r="381000" b="0"/>
                <wp:wrapNone/>
                <wp:docPr id="131" name="Bocadillo: rectángulo con esquinas redondeadas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93420"/>
                        </a:xfrm>
                        <a:prstGeom prst="wedgeRoundRectCallout">
                          <a:avLst>
                            <a:gd name="adj1" fmla="val 81898"/>
                            <a:gd name="adj2" fmla="val 41663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AA684" w14:textId="3135265D" w:rsidR="00404BE4" w:rsidRDefault="00404BE4" w:rsidP="00CF2B3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Campo: </w:t>
                            </w:r>
                          </w:p>
                          <w:p w14:paraId="7882E6CC" w14:textId="4AC96C07" w:rsidR="00404BE4" w:rsidRPr="008A43D3" w:rsidRDefault="00404BE4" w:rsidP="00CF2B3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Ingresamos electrónico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A9FA" id="Bocadillo: rectángulo con esquinas redondeadas 131" o:spid="_x0000_s1082" type="#_x0000_t62" style="position:absolute;left:0;text-align:left;margin-left:235.2pt;margin-top:131.1pt;width:90pt;height:54.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" adj="28490,19799" fillcolor="#ffed9f" stroked="f" strokeweight="2pt">
                <v:textbox>
                  <w:txbxContent>
                    <w:p w14:paraId="4A6AA684" w14:textId="3135265D" w:rsidR="00404BE4" w:rsidRDefault="00404BE4" w:rsidP="00CF2B3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Campo: </w:t>
                      </w:r>
                    </w:p>
                    <w:p w14:paraId="7882E6CC" w14:textId="4AC96C07" w:rsidR="00404BE4" w:rsidRPr="008A43D3" w:rsidRDefault="00404BE4" w:rsidP="00CF2B3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Ingresamos electrónico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D7D70E3" wp14:editId="08556AA5">
                <wp:simplePos x="0" y="0"/>
                <wp:positionH relativeFrom="column">
                  <wp:posOffset>3048000</wp:posOffset>
                </wp:positionH>
                <wp:positionV relativeFrom="paragraph">
                  <wp:posOffset>2548890</wp:posOffset>
                </wp:positionV>
                <wp:extent cx="975360" cy="624840"/>
                <wp:effectExtent l="0" t="0" r="567690" b="3810"/>
                <wp:wrapNone/>
                <wp:docPr id="130" name="Bocadillo: rectángulo con esquinas redondeada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624840"/>
                        </a:xfrm>
                        <a:prstGeom prst="wedgeRoundRectCallout">
                          <a:avLst>
                            <a:gd name="adj1" fmla="val 108317"/>
                            <a:gd name="adj2" fmla="val -2704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52CDB" w14:textId="657853F5" w:rsidR="00404BE4" w:rsidRDefault="00404BE4" w:rsidP="00CF2B3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Campo: </w:t>
                            </w:r>
                          </w:p>
                          <w:p w14:paraId="7EE695C9" w14:textId="652A40CF" w:rsidR="00404BE4" w:rsidRPr="008A43D3" w:rsidRDefault="00404BE4" w:rsidP="00CF2B3B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Ingresamos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D70E3" id="Bocadillo: rectángulo con esquinas redondeadas 130" o:spid="_x0000_s1083" type="#_x0000_t62" style="position:absolute;left:0;text-align:left;margin-left:240pt;margin-top:200.7pt;width:76.8pt;height:49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" adj="34196,4958" fillcolor="#ffed9f" stroked="f" strokeweight="2pt">
                <v:textbox>
                  <w:txbxContent>
                    <w:p w14:paraId="1D952CDB" w14:textId="657853F5" w:rsidR="00404BE4" w:rsidRDefault="00404BE4" w:rsidP="00CF2B3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Campo: </w:t>
                      </w:r>
                    </w:p>
                    <w:p w14:paraId="7EE695C9" w14:textId="652A40CF" w:rsidR="00404BE4" w:rsidRPr="008A43D3" w:rsidRDefault="00404BE4" w:rsidP="00CF2B3B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Ingresamos contraseña</w:t>
                      </w:r>
                    </w:p>
                  </w:txbxContent>
                </v:textbox>
              </v:shape>
            </w:pict>
          </mc:Fallback>
        </mc:AlternateContent>
      </w:r>
      <w:r w:rsidR="000252D9">
        <w:rPr>
          <w:noProof/>
        </w:rPr>
        <w:drawing>
          <wp:inline distT="0" distB="0" distL="0" distR="0" wp14:anchorId="06EA7C48" wp14:editId="12E5F749">
            <wp:extent cx="6097270" cy="33947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264B" w14:textId="0F0C6FB6" w:rsidR="0060466A" w:rsidRDefault="005059AD" w:rsidP="005059AD">
      <w:pPr>
        <w:pStyle w:val="Prrafodelista"/>
        <w:numPr>
          <w:ilvl w:val="0"/>
          <w:numId w:val="30"/>
        </w:numPr>
      </w:pPr>
      <w:r>
        <w:t>La cuenta se habrá creado con éxito.</w:t>
      </w:r>
    </w:p>
    <w:p w14:paraId="3A849D55" w14:textId="3AE8BCBA" w:rsidR="005059AD" w:rsidRDefault="005059AD" w:rsidP="005059AD">
      <w:pPr>
        <w:pStyle w:val="Prrafodelista"/>
        <w:ind w:left="1080"/>
      </w:pPr>
    </w:p>
    <w:p w14:paraId="0D9CF647" w14:textId="59A0B8F0" w:rsidR="005059AD" w:rsidRDefault="005059AD" w:rsidP="005059AD">
      <w:pPr>
        <w:pStyle w:val="Prrafodelista"/>
        <w:ind w:left="1080"/>
      </w:pPr>
    </w:p>
    <w:p w14:paraId="05E3C368" w14:textId="0DCC15B2" w:rsidR="005059AD" w:rsidRDefault="005059AD" w:rsidP="005059AD">
      <w:pPr>
        <w:pStyle w:val="Prrafodelista"/>
        <w:ind w:left="1080"/>
      </w:pPr>
    </w:p>
    <w:p w14:paraId="696907E2" w14:textId="7D60481B" w:rsidR="005059AD" w:rsidRDefault="005059AD" w:rsidP="005059AD">
      <w:pPr>
        <w:pStyle w:val="Prrafodelista"/>
        <w:ind w:left="1080"/>
      </w:pPr>
    </w:p>
    <w:p w14:paraId="71BB404C" w14:textId="379E93A1" w:rsidR="005059AD" w:rsidRDefault="005059AD" w:rsidP="005059AD">
      <w:pPr>
        <w:pStyle w:val="Prrafodelista"/>
        <w:ind w:left="1080"/>
      </w:pPr>
    </w:p>
    <w:p w14:paraId="5992503E" w14:textId="5D1D42AC" w:rsidR="005059AD" w:rsidRDefault="005059AD" w:rsidP="005059AD">
      <w:pPr>
        <w:pStyle w:val="Prrafodelista"/>
        <w:ind w:left="1080"/>
      </w:pPr>
    </w:p>
    <w:p w14:paraId="230AD293" w14:textId="31069B16" w:rsidR="005059AD" w:rsidRDefault="00DA436E" w:rsidP="005059AD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19" w:name="_Toc51925279"/>
      <w:r>
        <w:rPr>
          <w:color w:val="AF1280"/>
          <w:sz w:val="28"/>
          <w:szCs w:val="20"/>
        </w:rPr>
        <w:t>Administrar perfil</w:t>
      </w:r>
      <w:bookmarkEnd w:id="19"/>
    </w:p>
    <w:p w14:paraId="733EC024" w14:textId="0343BDA1" w:rsidR="005059AD" w:rsidRDefault="00C7788A" w:rsidP="005059AD">
      <w:pPr>
        <w:pStyle w:val="Prrafodelista"/>
        <w:numPr>
          <w:ilvl w:val="0"/>
          <w:numId w:val="31"/>
        </w:numPr>
      </w:pPr>
      <w:r>
        <w:t xml:space="preserve">Ingresamos a la </w:t>
      </w:r>
      <w:proofErr w:type="spellStart"/>
      <w:r>
        <w:t>pagina</w:t>
      </w:r>
      <w:proofErr w:type="spellEnd"/>
      <w:r>
        <w:t xml:space="preserve"> y colocamos nuestro correo con el cual nos registramos y nuestra contraseña</w:t>
      </w:r>
    </w:p>
    <w:p w14:paraId="58CE8EA5" w14:textId="71A17E25" w:rsidR="00C7788A" w:rsidRDefault="00214F56" w:rsidP="00C7788A">
      <w:pPr>
        <w:pStyle w:val="Prrafodelista"/>
        <w:ind w:left="1080"/>
      </w:pPr>
      <w:r>
        <w:rPr>
          <w:noProof/>
        </w:rPr>
        <w:drawing>
          <wp:inline distT="0" distB="0" distL="0" distR="0" wp14:anchorId="3810107D" wp14:editId="7C9434AF">
            <wp:extent cx="6097270" cy="33007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5637" w14:textId="19B6E7EB" w:rsidR="00650E62" w:rsidRDefault="00DA3671" w:rsidP="00650E62">
      <w:pPr>
        <w:pStyle w:val="Prrafodelista"/>
        <w:numPr>
          <w:ilvl w:val="0"/>
          <w:numId w:val="31"/>
        </w:numPr>
      </w:pPr>
      <w:r>
        <w:t xml:space="preserve">En la </w:t>
      </w:r>
      <w:proofErr w:type="spellStart"/>
      <w:r>
        <w:t>pagina</w:t>
      </w:r>
      <w:proofErr w:type="spellEnd"/>
      <w:r>
        <w:t xml:space="preserve"> principal tendremos la opción de ver las tiendas asociadas al cliente y los datos de la cuenta, en este caso s</w:t>
      </w:r>
      <w:r w:rsidR="00650E62">
        <w:t xml:space="preserve">eleccionamos la opción </w:t>
      </w:r>
      <w:r w:rsidR="00DA436E">
        <w:t>Mi Cuenta</w:t>
      </w:r>
    </w:p>
    <w:p w14:paraId="4BE32E53" w14:textId="1E16DDF0" w:rsidR="00650E62" w:rsidRDefault="0032566E" w:rsidP="00650E62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E4D10BC" wp14:editId="496FD22D">
                <wp:simplePos x="0" y="0"/>
                <wp:positionH relativeFrom="column">
                  <wp:posOffset>2019300</wp:posOffset>
                </wp:positionH>
                <wp:positionV relativeFrom="paragraph">
                  <wp:posOffset>2635885</wp:posOffset>
                </wp:positionV>
                <wp:extent cx="982980" cy="503555"/>
                <wp:effectExtent l="0" t="0" r="483870" b="0"/>
                <wp:wrapNone/>
                <wp:docPr id="133" name="Bocadillo: rectángulo con esquinas redondeadas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97464"/>
                            <a:gd name="adj2" fmla="val 2137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B8DCC3" w14:textId="77777777" w:rsidR="00404BE4" w:rsidRDefault="00404BE4" w:rsidP="003256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38FA16F5" w14:textId="5F268623" w:rsidR="00404BE4" w:rsidRPr="008A43D3" w:rsidRDefault="00404BE4" w:rsidP="003256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Ver Tiendas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10BC" id="Bocadillo: rectángulo con esquinas redondeadas 133" o:spid="_x0000_s1084" type="#_x0000_t62" style="position:absolute;left:0;text-align:left;margin-left:159pt;margin-top:207.55pt;width:77.4pt;height:39.6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" adj="31852,15418" fillcolor="#ffed9f" stroked="f" strokeweight="2pt">
                <v:textbox>
                  <w:txbxContent>
                    <w:p w14:paraId="72B8DCC3" w14:textId="77777777" w:rsidR="00404BE4" w:rsidRDefault="00404BE4" w:rsidP="003256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38FA16F5" w14:textId="5F268623" w:rsidR="00404BE4" w:rsidRPr="008A43D3" w:rsidRDefault="00404BE4" w:rsidP="003256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Ver Tiendas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EC399C0" wp14:editId="2847D9E7">
                <wp:simplePos x="0" y="0"/>
                <wp:positionH relativeFrom="column">
                  <wp:posOffset>4640580</wp:posOffset>
                </wp:positionH>
                <wp:positionV relativeFrom="paragraph">
                  <wp:posOffset>403225</wp:posOffset>
                </wp:positionV>
                <wp:extent cx="982980" cy="503555"/>
                <wp:effectExtent l="0" t="247650" r="179070" b="0"/>
                <wp:wrapNone/>
                <wp:docPr id="132" name="Bocadillo: rectángulo con esquinas redondeada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65681"/>
                            <a:gd name="adj2" fmla="val -98168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94D34" w14:textId="77777777" w:rsidR="00404BE4" w:rsidRDefault="00404BE4" w:rsidP="003256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3163B5EF" w14:textId="376F4B46" w:rsidR="00404BE4" w:rsidRPr="008A43D3" w:rsidRDefault="00404BE4" w:rsidP="0032566E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Mi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399C0" id="Bocadillo: rectángulo con esquinas redondeadas 132" o:spid="_x0000_s1085" type="#_x0000_t62" style="position:absolute;left:0;text-align:left;margin-left:365.4pt;margin-top:31.75pt;width:77.4pt;height:39.6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" adj="24987,-10404" fillcolor="#ffed9f" stroked="f" strokeweight="2pt">
                <v:textbox>
                  <w:txbxContent>
                    <w:p w14:paraId="5F894D34" w14:textId="77777777" w:rsidR="00404BE4" w:rsidRDefault="00404BE4" w:rsidP="003256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3163B5EF" w14:textId="376F4B46" w:rsidR="00404BE4" w:rsidRPr="008A43D3" w:rsidRDefault="00404BE4" w:rsidP="0032566E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Mi Cuenta</w:t>
                      </w:r>
                    </w:p>
                  </w:txbxContent>
                </v:textbox>
              </v:shape>
            </w:pict>
          </mc:Fallback>
        </mc:AlternateContent>
      </w:r>
      <w:r w:rsidR="00373A6D">
        <w:rPr>
          <w:noProof/>
        </w:rPr>
        <w:drawing>
          <wp:inline distT="0" distB="0" distL="0" distR="0" wp14:anchorId="33666213" wp14:editId="7E0D6212">
            <wp:extent cx="6097270" cy="32918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78D8" w14:textId="4736940C" w:rsidR="000F5A2E" w:rsidRDefault="000F5A2E" w:rsidP="00415F0C">
      <w:pPr>
        <w:pStyle w:val="Prrafodelista"/>
        <w:ind w:left="1080"/>
        <w:jc w:val="center"/>
      </w:pPr>
    </w:p>
    <w:p w14:paraId="173FBAF6" w14:textId="02F4283E" w:rsidR="000F5A2E" w:rsidRDefault="000F5A2E" w:rsidP="000F5A2E">
      <w:pPr>
        <w:pStyle w:val="Prrafodelista"/>
        <w:ind w:left="1080"/>
      </w:pPr>
    </w:p>
    <w:p w14:paraId="6BB880D4" w14:textId="2033289A" w:rsidR="000F5A2E" w:rsidRDefault="000F5A2E" w:rsidP="000F5A2E">
      <w:pPr>
        <w:pStyle w:val="Prrafodelista"/>
        <w:ind w:left="1080"/>
      </w:pPr>
    </w:p>
    <w:p w14:paraId="65A94F6B" w14:textId="2B58B3E8" w:rsidR="000F5A2E" w:rsidRDefault="000F5A2E" w:rsidP="000F5A2E">
      <w:pPr>
        <w:pStyle w:val="Prrafodelista"/>
        <w:ind w:left="1080"/>
      </w:pPr>
    </w:p>
    <w:p w14:paraId="04FAA4AD" w14:textId="77777777" w:rsidR="000F5A2E" w:rsidRDefault="000F5A2E" w:rsidP="000F5A2E">
      <w:pPr>
        <w:pStyle w:val="Prrafodelista"/>
        <w:ind w:left="1080"/>
      </w:pPr>
    </w:p>
    <w:p w14:paraId="3D4739A2" w14:textId="17121D50" w:rsidR="00373A6D" w:rsidRDefault="000F5A2E" w:rsidP="00373A6D">
      <w:pPr>
        <w:pStyle w:val="Prrafodelista"/>
        <w:numPr>
          <w:ilvl w:val="0"/>
          <w:numId w:val="31"/>
        </w:numPr>
      </w:pPr>
      <w:r>
        <w:t xml:space="preserve">Aquí contaremos con todos nuestros datos </w:t>
      </w:r>
      <w:proofErr w:type="gramStart"/>
      <w:r>
        <w:t>personales</w:t>
      </w:r>
      <w:proofErr w:type="gramEnd"/>
      <w:r w:rsidR="00AF7BF2">
        <w:t xml:space="preserve"> así como las empresa asociadas</w:t>
      </w:r>
      <w:r>
        <w:t>, además de poder colocar alguna imagen para el perfil de usuario</w:t>
      </w:r>
    </w:p>
    <w:p w14:paraId="124C586F" w14:textId="61F6085F" w:rsidR="000F5A2E" w:rsidRDefault="00E10A84" w:rsidP="000F5A2E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6AC21B8" wp14:editId="42DCA407">
                <wp:simplePos x="0" y="0"/>
                <wp:positionH relativeFrom="column">
                  <wp:posOffset>3131820</wp:posOffset>
                </wp:positionH>
                <wp:positionV relativeFrom="paragraph">
                  <wp:posOffset>2044700</wp:posOffset>
                </wp:positionV>
                <wp:extent cx="1127760" cy="590550"/>
                <wp:effectExtent l="171450" t="152400" r="0" b="0"/>
                <wp:wrapNone/>
                <wp:docPr id="134" name="Bocadillo: rectángulo con esquinas redondeada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590550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49572" w14:textId="77777777" w:rsidR="00404BE4" w:rsidRDefault="00404BE4" w:rsidP="00E10A84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1965EB9E" w14:textId="334202F3" w:rsidR="00404BE4" w:rsidRPr="008A43D3" w:rsidRDefault="00404BE4" w:rsidP="00E10A84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Seleccionar Archivo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C21B8" id="Bocadillo: rectángulo con esquinas redondeadas 134" o:spid="_x0000_s1086" type="#_x0000_t62" style="position:absolute;left:0;text-align:left;margin-left:246.6pt;margin-top:161pt;width:88.8pt;height:46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" adj="-2976,-5174" fillcolor="#ffed9f" stroked="f" strokeweight="2pt">
                <v:textbox>
                  <w:txbxContent>
                    <w:p w14:paraId="20849572" w14:textId="77777777" w:rsidR="00404BE4" w:rsidRDefault="00404BE4" w:rsidP="00E10A84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1965EB9E" w14:textId="334202F3" w:rsidR="00404BE4" w:rsidRPr="008A43D3" w:rsidRDefault="00404BE4" w:rsidP="00E10A84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Seleccionar Archivo</w:t>
                      </w:r>
                    </w:p>
                  </w:txbxContent>
                </v:textbox>
              </v:shape>
            </w:pict>
          </mc:Fallback>
        </mc:AlternateContent>
      </w:r>
      <w:r w:rsidR="000F5A2E">
        <w:rPr>
          <w:noProof/>
        </w:rPr>
        <w:drawing>
          <wp:inline distT="0" distB="0" distL="0" distR="0" wp14:anchorId="27EDEF04" wp14:editId="5B17C191">
            <wp:extent cx="6097270" cy="32499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4E48" w14:textId="443CEAB6" w:rsidR="0003412C" w:rsidRDefault="0003412C" w:rsidP="0003412C"/>
    <w:p w14:paraId="700517B0" w14:textId="4979F50B" w:rsidR="0003412C" w:rsidRDefault="0003412C" w:rsidP="0003412C">
      <w:pPr>
        <w:pStyle w:val="Prrafodelista"/>
        <w:numPr>
          <w:ilvl w:val="0"/>
          <w:numId w:val="31"/>
        </w:numPr>
        <w:tabs>
          <w:tab w:val="left" w:pos="1056"/>
        </w:tabs>
      </w:pPr>
      <w:r>
        <w:t>Si se desea cambiar la imagen seleccionamos un archivo</w:t>
      </w:r>
      <w:r w:rsidR="00790620">
        <w:t xml:space="preserve"> y damos </w:t>
      </w:r>
      <w:proofErr w:type="spellStart"/>
      <w:proofErr w:type="gramStart"/>
      <w:r w:rsidR="00790620">
        <w:t>click</w:t>
      </w:r>
      <w:proofErr w:type="spellEnd"/>
      <w:proofErr w:type="gramEnd"/>
      <w:r w:rsidR="00790620">
        <w:t xml:space="preserve"> en actualizar avatar</w:t>
      </w:r>
    </w:p>
    <w:p w14:paraId="6219D1DA" w14:textId="3D13E9E0" w:rsidR="0003412C" w:rsidRDefault="00E10A84" w:rsidP="0003412C">
      <w:pPr>
        <w:pStyle w:val="Prrafodelista"/>
        <w:tabs>
          <w:tab w:val="left" w:pos="1056"/>
        </w:tabs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00004D3" wp14:editId="1663866C">
                <wp:simplePos x="0" y="0"/>
                <wp:positionH relativeFrom="column">
                  <wp:posOffset>4282440</wp:posOffset>
                </wp:positionH>
                <wp:positionV relativeFrom="paragraph">
                  <wp:posOffset>2454910</wp:posOffset>
                </wp:positionV>
                <wp:extent cx="1021080" cy="617220"/>
                <wp:effectExtent l="0" t="0" r="312420" b="0"/>
                <wp:wrapNone/>
                <wp:docPr id="135" name="Bocadillo: rectángulo con esquinas redondeada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17220"/>
                        </a:xfrm>
                        <a:prstGeom prst="wedgeRoundRectCallout">
                          <a:avLst>
                            <a:gd name="adj1" fmla="val 79207"/>
                            <a:gd name="adj2" fmla="val -39634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D8420" w14:textId="77777777" w:rsidR="00404BE4" w:rsidRDefault="00404BE4" w:rsidP="00E10A84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41128276" w14:textId="3A282DDD" w:rsidR="00404BE4" w:rsidRPr="008A43D3" w:rsidRDefault="00404BE4" w:rsidP="00E10A84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Actualizar Avatar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004D3" id="Bocadillo: rectángulo con esquinas redondeadas 135" o:spid="_x0000_s1087" type="#_x0000_t62" style="position:absolute;left:0;text-align:left;margin-left:337.2pt;margin-top:193.3pt;width:80.4pt;height:48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" adj="27909,2239" fillcolor="#ffed9f" stroked="f" strokeweight="2pt">
                <v:textbox>
                  <w:txbxContent>
                    <w:p w14:paraId="258D8420" w14:textId="77777777" w:rsidR="00404BE4" w:rsidRDefault="00404BE4" w:rsidP="00E10A84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41128276" w14:textId="3A282DDD" w:rsidR="00404BE4" w:rsidRPr="008A43D3" w:rsidRDefault="00404BE4" w:rsidP="00E10A84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Actualizar Avatar</w:t>
                      </w:r>
                    </w:p>
                  </w:txbxContent>
                </v:textbox>
              </v:shape>
            </w:pict>
          </mc:Fallback>
        </mc:AlternateContent>
      </w:r>
      <w:r w:rsidR="00790620">
        <w:rPr>
          <w:noProof/>
        </w:rPr>
        <w:drawing>
          <wp:inline distT="0" distB="0" distL="0" distR="0" wp14:anchorId="150BC8C8" wp14:editId="20036410">
            <wp:extent cx="6097270" cy="28467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4644" w14:textId="311367D6" w:rsidR="00790A14" w:rsidRDefault="00790A14" w:rsidP="0003412C">
      <w:pPr>
        <w:pStyle w:val="Prrafodelista"/>
        <w:tabs>
          <w:tab w:val="left" w:pos="1056"/>
        </w:tabs>
        <w:ind w:left="1080"/>
      </w:pPr>
    </w:p>
    <w:p w14:paraId="50833B02" w14:textId="557B9364" w:rsidR="00790A14" w:rsidRDefault="00790A14" w:rsidP="0003412C">
      <w:pPr>
        <w:pStyle w:val="Prrafodelista"/>
        <w:tabs>
          <w:tab w:val="left" w:pos="1056"/>
        </w:tabs>
        <w:ind w:left="1080"/>
      </w:pPr>
    </w:p>
    <w:p w14:paraId="00D2511A" w14:textId="1F7E09E5" w:rsidR="00790A14" w:rsidRDefault="00790A14" w:rsidP="0003412C">
      <w:pPr>
        <w:pStyle w:val="Prrafodelista"/>
        <w:tabs>
          <w:tab w:val="left" w:pos="1056"/>
        </w:tabs>
        <w:ind w:left="1080"/>
      </w:pPr>
    </w:p>
    <w:p w14:paraId="414E598E" w14:textId="75CE66E0" w:rsidR="00790A14" w:rsidRDefault="00790A14" w:rsidP="0003412C">
      <w:pPr>
        <w:pStyle w:val="Prrafodelista"/>
        <w:tabs>
          <w:tab w:val="left" w:pos="1056"/>
        </w:tabs>
        <w:ind w:left="1080"/>
      </w:pPr>
    </w:p>
    <w:p w14:paraId="0A4D9012" w14:textId="77777777" w:rsidR="00790A14" w:rsidRDefault="00790A14" w:rsidP="0003412C">
      <w:pPr>
        <w:pStyle w:val="Prrafodelista"/>
        <w:tabs>
          <w:tab w:val="left" w:pos="1056"/>
        </w:tabs>
        <w:ind w:left="1080"/>
      </w:pPr>
    </w:p>
    <w:p w14:paraId="3EC6BEB1" w14:textId="47251E39" w:rsidR="00AF7BF2" w:rsidRDefault="00AF7BF2" w:rsidP="00AF7BF2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20" w:name="_Toc51925280"/>
      <w:r>
        <w:rPr>
          <w:color w:val="AF1280"/>
          <w:sz w:val="28"/>
          <w:szCs w:val="20"/>
        </w:rPr>
        <w:lastRenderedPageBreak/>
        <w:t>Canjear puntos</w:t>
      </w:r>
      <w:bookmarkEnd w:id="20"/>
    </w:p>
    <w:p w14:paraId="008EFE70" w14:textId="3DE222DD" w:rsidR="00AF7BF2" w:rsidRDefault="00AF7BF2" w:rsidP="00AF7BF2">
      <w:pPr>
        <w:pStyle w:val="Prrafodelista"/>
        <w:numPr>
          <w:ilvl w:val="0"/>
          <w:numId w:val="32"/>
        </w:numPr>
      </w:pPr>
      <w:r>
        <w:t xml:space="preserve">En la </w:t>
      </w:r>
      <w:proofErr w:type="spellStart"/>
      <w:r>
        <w:t>pagina</w:t>
      </w:r>
      <w:proofErr w:type="spellEnd"/>
      <w:r>
        <w:t xml:space="preserve"> principal tendremos las diferentes empresas asociadas</w:t>
      </w:r>
      <w:r w:rsidR="004956A1">
        <w:t xml:space="preserve">, las cuales nos darán un </w:t>
      </w:r>
      <w:r w:rsidR="00F03417">
        <w:t>catálogo</w:t>
      </w:r>
      <w:r w:rsidR="004956A1">
        <w:t xml:space="preserve"> con productos, en cada una de ellas tendremos una cantidad de puntos que nos servirán para poder canjear productos de esa tienda</w:t>
      </w:r>
      <w:r w:rsidR="00F03417">
        <w:t>. Seleccionamos el catálogo que deseamos ver.</w:t>
      </w:r>
    </w:p>
    <w:p w14:paraId="0559FD26" w14:textId="6034D219" w:rsidR="00790A14" w:rsidRDefault="006037A2" w:rsidP="00790A14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A62E204" wp14:editId="01F79E86">
                <wp:simplePos x="0" y="0"/>
                <wp:positionH relativeFrom="column">
                  <wp:posOffset>2750820</wp:posOffset>
                </wp:positionH>
                <wp:positionV relativeFrom="paragraph">
                  <wp:posOffset>1329055</wp:posOffset>
                </wp:positionV>
                <wp:extent cx="1104900" cy="544830"/>
                <wp:effectExtent l="152400" t="133350" r="0" b="7620"/>
                <wp:wrapNone/>
                <wp:docPr id="136" name="Bocadillo: rectángulo con esquinas redondeada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44830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8ADA3" w14:textId="77777777" w:rsidR="00404BE4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4A99F5DE" w14:textId="6B7A93C1" w:rsidR="00404BE4" w:rsidRPr="008A43D3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Ver Catálogo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E204" id="Bocadillo: rectángulo con esquinas redondeadas 136" o:spid="_x0000_s1088" type="#_x0000_t62" style="position:absolute;left:0;text-align:left;margin-left:216.6pt;margin-top:104.65pt;width:87pt;height:42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" adj="-2976,-5174" fillcolor="#ffed9f" stroked="f" strokeweight="2pt">
                <v:textbox>
                  <w:txbxContent>
                    <w:p w14:paraId="0328ADA3" w14:textId="77777777" w:rsidR="00404BE4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4A99F5DE" w14:textId="6B7A93C1" w:rsidR="00404BE4" w:rsidRPr="008A43D3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Ver Catálogo</w:t>
                      </w:r>
                    </w:p>
                  </w:txbxContent>
                </v:textbox>
              </v:shape>
            </w:pict>
          </mc:Fallback>
        </mc:AlternateContent>
      </w:r>
      <w:r w:rsidR="00F96FF2">
        <w:rPr>
          <w:noProof/>
        </w:rPr>
        <w:drawing>
          <wp:inline distT="0" distB="0" distL="0" distR="0" wp14:anchorId="05263268" wp14:editId="73FD3F2E">
            <wp:extent cx="6097270" cy="32321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7CB7" w14:textId="1C8A7710" w:rsidR="00790A14" w:rsidRDefault="005905F2" w:rsidP="00AF7BF2">
      <w:pPr>
        <w:pStyle w:val="Prrafodelista"/>
        <w:numPr>
          <w:ilvl w:val="0"/>
          <w:numId w:val="32"/>
        </w:numPr>
      </w:pPr>
      <w:r>
        <w:t xml:space="preserve">En este caso seleccionamos </w:t>
      </w:r>
      <w:proofErr w:type="spellStart"/>
      <w:r w:rsidR="002C4B52">
        <w:t>Elecktra</w:t>
      </w:r>
      <w:proofErr w:type="spellEnd"/>
      <w:r w:rsidR="002C4B52">
        <w:t xml:space="preserve"> del Perú</w:t>
      </w:r>
      <w:r>
        <w:t>, aquí tendremos todos los productos del catálogo además nos muestra la cantidad de puntos que tenemos disponibles para canjear.</w:t>
      </w:r>
    </w:p>
    <w:p w14:paraId="75AF34AB" w14:textId="0E07D68C" w:rsidR="005905F2" w:rsidRDefault="00243085" w:rsidP="005905F2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4AAB2CA" wp14:editId="2681A12B">
                <wp:simplePos x="0" y="0"/>
                <wp:positionH relativeFrom="column">
                  <wp:posOffset>4648200</wp:posOffset>
                </wp:positionH>
                <wp:positionV relativeFrom="paragraph">
                  <wp:posOffset>698500</wp:posOffset>
                </wp:positionV>
                <wp:extent cx="982980" cy="503555"/>
                <wp:effectExtent l="0" t="0" r="464820" b="0"/>
                <wp:wrapNone/>
                <wp:docPr id="137" name="Bocadillo: rectángulo con esquinas redondeada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94364"/>
                            <a:gd name="adj2" fmla="val -2553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DD07B" w14:textId="6B751B9A" w:rsidR="00404BE4" w:rsidRPr="008A43D3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Puntos Disponibles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AB2CA" id="Bocadillo: rectángulo con esquinas redondeadas 137" o:spid="_x0000_s1089" type="#_x0000_t62" style="position:absolute;left:0;text-align:left;margin-left:366pt;margin-top:55pt;width:77.4pt;height:39.6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" adj="31183,5285" fillcolor="#ffed9f" stroked="f" strokeweight="2pt">
                <v:textbox>
                  <w:txbxContent>
                    <w:p w14:paraId="359DD07B" w14:textId="6B751B9A" w:rsidR="00404BE4" w:rsidRPr="008A43D3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Puntos Disponibles</w:t>
                      </w:r>
                    </w:p>
                  </w:txbxContent>
                </v:textbox>
              </v:shape>
            </w:pict>
          </mc:Fallback>
        </mc:AlternateContent>
      </w:r>
      <w:r w:rsidR="002C4B52">
        <w:rPr>
          <w:noProof/>
        </w:rPr>
        <w:drawing>
          <wp:inline distT="0" distB="0" distL="0" distR="0" wp14:anchorId="5DBE65D1" wp14:editId="0EAACF9D">
            <wp:extent cx="6097270" cy="3222625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7E2" w14:textId="07596F21" w:rsidR="005905F2" w:rsidRDefault="005905F2" w:rsidP="005905F2"/>
    <w:p w14:paraId="0D08F83E" w14:textId="2C281F4B" w:rsidR="005905F2" w:rsidRDefault="005905F2" w:rsidP="005905F2"/>
    <w:p w14:paraId="1A453FA3" w14:textId="6DA71D50" w:rsidR="005905F2" w:rsidRDefault="005905F2" w:rsidP="005905F2"/>
    <w:p w14:paraId="3F1C82BE" w14:textId="43D09674" w:rsidR="005905F2" w:rsidRDefault="005905F2" w:rsidP="005905F2"/>
    <w:p w14:paraId="3428BB68" w14:textId="5B74E98E" w:rsidR="005905F2" w:rsidRDefault="005905F2" w:rsidP="005905F2">
      <w:pPr>
        <w:pStyle w:val="Prrafodelista"/>
        <w:numPr>
          <w:ilvl w:val="0"/>
          <w:numId w:val="32"/>
        </w:numPr>
      </w:pPr>
      <w:r>
        <w:t xml:space="preserve">La </w:t>
      </w:r>
      <w:r w:rsidR="004D2F3D">
        <w:t>página</w:t>
      </w:r>
      <w:r>
        <w:t xml:space="preserve"> nos da la opción de filtrar los productos tanto por </w:t>
      </w:r>
      <w:r w:rsidR="00DE06D4">
        <w:t>categorías</w:t>
      </w:r>
      <w:r w:rsidR="00BE6046">
        <w:t xml:space="preserve"> </w:t>
      </w:r>
      <w:r w:rsidR="00C25E8E">
        <w:t>como por puntos</w:t>
      </w:r>
      <w:r w:rsidR="00DE06D4">
        <w:t>,</w:t>
      </w:r>
      <w:r w:rsidR="00C25E8E">
        <w:t xml:space="preserve"> por </w:t>
      </w:r>
      <w:proofErr w:type="gramStart"/>
      <w:r w:rsidR="00C25E8E">
        <w:t>ejemplo</w:t>
      </w:r>
      <w:proofErr w:type="gramEnd"/>
      <w:r w:rsidR="00DE06D4">
        <w:t xml:space="preserve"> seleccionando la categoría que deseamos buscar, en este caso </w:t>
      </w:r>
      <w:proofErr w:type="spellStart"/>
      <w:r w:rsidR="008911AA">
        <w:t>Electroh</w:t>
      </w:r>
      <w:r w:rsidR="004D2F3D">
        <w:t>ogar</w:t>
      </w:r>
      <w:proofErr w:type="spellEnd"/>
      <w:r w:rsidR="00BE6046">
        <w:t xml:space="preserve">, filtrando hasta 6 productos por </w:t>
      </w:r>
      <w:r w:rsidR="004D2F3D">
        <w:t>página</w:t>
      </w:r>
      <w:r w:rsidR="00BE6046">
        <w:t>.</w:t>
      </w:r>
    </w:p>
    <w:p w14:paraId="428287C5" w14:textId="22F4F063" w:rsidR="00DE06D4" w:rsidRDefault="002C4B52" w:rsidP="00DE06D4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CD71C60" wp14:editId="6F86D95A">
                <wp:simplePos x="0" y="0"/>
                <wp:positionH relativeFrom="column">
                  <wp:posOffset>1615440</wp:posOffset>
                </wp:positionH>
                <wp:positionV relativeFrom="paragraph">
                  <wp:posOffset>768350</wp:posOffset>
                </wp:positionV>
                <wp:extent cx="1032510" cy="594360"/>
                <wp:effectExtent l="323850" t="0" r="0" b="0"/>
                <wp:wrapNone/>
                <wp:docPr id="138" name="Bocadillo: rectángulo con esquinas redondeada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594360"/>
                        </a:xfrm>
                        <a:prstGeom prst="wedgeRoundRectCallout">
                          <a:avLst>
                            <a:gd name="adj1" fmla="val -80060"/>
                            <a:gd name="adj2" fmla="val 3621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0C495" w14:textId="77777777" w:rsidR="00404BE4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46722F51" w14:textId="608D5EF7" w:rsidR="00404BE4" w:rsidRPr="008A43D3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Tecnología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71C60" id="Bocadillo: rectángulo con esquinas redondeadas 138" o:spid="_x0000_s1090" type="#_x0000_t62" style="position:absolute;left:0;text-align:left;margin-left:127.2pt;margin-top:60.5pt;width:81.3pt;height:46.8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" adj="-6493,18623" fillcolor="#ffed9f" stroked="f" strokeweight="2pt">
                <v:textbox>
                  <w:txbxContent>
                    <w:p w14:paraId="06B0C495" w14:textId="77777777" w:rsidR="00404BE4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46722F51" w14:textId="608D5EF7" w:rsidR="00404BE4" w:rsidRPr="008A43D3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Tecnología</w:t>
                      </w:r>
                    </w:p>
                  </w:txbxContent>
                </v:textbox>
              </v:shape>
            </w:pict>
          </mc:Fallback>
        </mc:AlternateContent>
      </w:r>
      <w:r w:rsidR="008911AA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5F62E3E" wp14:editId="1E12AA17">
                <wp:simplePos x="0" y="0"/>
                <wp:positionH relativeFrom="column">
                  <wp:posOffset>1436370</wp:posOffset>
                </wp:positionH>
                <wp:positionV relativeFrom="paragraph">
                  <wp:posOffset>2014220</wp:posOffset>
                </wp:positionV>
                <wp:extent cx="1158240" cy="621030"/>
                <wp:effectExtent l="171450" t="152400" r="3810" b="7620"/>
                <wp:wrapNone/>
                <wp:docPr id="139" name="Bocadillo: rectángulo con esquinas redondeadas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621030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7B6A4" w14:textId="77777777" w:rsidR="00404BE4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7F869DC5" w14:textId="1E1EDF7C" w:rsidR="00404BE4" w:rsidRPr="008A43D3" w:rsidRDefault="00404BE4" w:rsidP="00243085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Filtrar por 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62E3E" id="Bocadillo: rectángulo con esquinas redondeadas 139" o:spid="_x0000_s1091" type="#_x0000_t62" style="position:absolute;left:0;text-align:left;margin-left:113.1pt;margin-top:158.6pt;width:91.2pt;height:48.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" adj="-2976,-5174" fillcolor="#ffed9f" stroked="f" strokeweight="2pt">
                <v:textbox>
                  <w:txbxContent>
                    <w:p w14:paraId="45D7B6A4" w14:textId="77777777" w:rsidR="00404BE4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7F869DC5" w14:textId="1E1EDF7C" w:rsidR="00404BE4" w:rsidRPr="008A43D3" w:rsidRDefault="00404BE4" w:rsidP="00243085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Filtrar por puntos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4724B7" wp14:editId="31CD5F35">
            <wp:extent cx="6097270" cy="3222625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7786" w14:textId="2F30CF6B" w:rsidR="004845EF" w:rsidRDefault="004845EF" w:rsidP="004845EF">
      <w:pPr>
        <w:pStyle w:val="Prrafodelista"/>
        <w:numPr>
          <w:ilvl w:val="0"/>
          <w:numId w:val="32"/>
        </w:numPr>
      </w:pPr>
      <w:r>
        <w:t xml:space="preserve">Si deseamos canjear </w:t>
      </w:r>
      <w:r w:rsidR="00243085">
        <w:t>algún</w:t>
      </w:r>
      <w:r>
        <w:t xml:space="preserve"> producto seleccionamos este, y </w:t>
      </w:r>
      <w:r w:rsidR="00243085">
        <w:t>aparecen</w:t>
      </w:r>
      <w:r>
        <w:t xml:space="preserve"> dos iconos uno para </w:t>
      </w:r>
      <w:r w:rsidR="00243085">
        <w:t>seleccionar</w:t>
      </w:r>
      <w:r>
        <w:t xml:space="preserve"> que nos gusta y otro</w:t>
      </w:r>
      <w:r w:rsidR="00576F54">
        <w:t xml:space="preserve"> con forma de carrito</w:t>
      </w:r>
      <w:r>
        <w:t xml:space="preserve"> para poder canjearlo</w:t>
      </w:r>
    </w:p>
    <w:p w14:paraId="4893FC52" w14:textId="73CF015B" w:rsidR="004845EF" w:rsidRDefault="002C4B52" w:rsidP="004845EF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8CF566C" wp14:editId="123F9DCC">
                <wp:simplePos x="0" y="0"/>
                <wp:positionH relativeFrom="column">
                  <wp:posOffset>1440180</wp:posOffset>
                </wp:positionH>
                <wp:positionV relativeFrom="paragraph">
                  <wp:posOffset>1990725</wp:posOffset>
                </wp:positionV>
                <wp:extent cx="982980" cy="503555"/>
                <wp:effectExtent l="0" t="0" r="388620" b="0"/>
                <wp:wrapNone/>
                <wp:docPr id="142" name="Bocadillo: rectángulo con esquinas redondeadas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86612"/>
                            <a:gd name="adj2" fmla="val -34612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4DF58" w14:textId="77777777" w:rsidR="00404BE4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0918FC1A" w14:textId="37649776" w:rsidR="00404BE4" w:rsidRPr="008A43D3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Me gusta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566C" id="Bocadillo: rectángulo con esquinas redondeadas 142" o:spid="_x0000_s1092" type="#_x0000_t62" style="position:absolute;left:0;text-align:left;margin-left:113.4pt;margin-top:156.75pt;width:77.4pt;height:39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" adj="29508,3324" fillcolor="#ffed9f" stroked="f" strokeweight="2pt">
                <v:textbox>
                  <w:txbxContent>
                    <w:p w14:paraId="0DA4DF58" w14:textId="77777777" w:rsidR="00404BE4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0918FC1A" w14:textId="37649776" w:rsidR="00404BE4" w:rsidRPr="008A43D3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Me gusta</w:t>
                      </w:r>
                    </w:p>
                  </w:txbxContent>
                </v:textbox>
              </v:shape>
            </w:pict>
          </mc:Fallback>
        </mc:AlternateContent>
      </w:r>
      <w:r w:rsidR="003B68F0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59780E1" wp14:editId="6773E80F">
                <wp:simplePos x="0" y="0"/>
                <wp:positionH relativeFrom="column">
                  <wp:posOffset>3276600</wp:posOffset>
                </wp:positionH>
                <wp:positionV relativeFrom="paragraph">
                  <wp:posOffset>2249170</wp:posOffset>
                </wp:positionV>
                <wp:extent cx="982980" cy="503555"/>
                <wp:effectExtent l="152400" t="133350" r="7620" b="0"/>
                <wp:wrapNone/>
                <wp:docPr id="143" name="Bocadillo: rectángulo con esquinas redondeada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-63776"/>
                            <a:gd name="adj2" fmla="val -73956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69723" w14:textId="77777777" w:rsidR="00404BE4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2E50EEE9" w14:textId="2521A3D3" w:rsidR="00404BE4" w:rsidRPr="008A43D3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Canjear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80E1" id="Bocadillo: rectángulo con esquinas redondeadas 143" o:spid="_x0000_s1093" type="#_x0000_t62" style="position:absolute;left:0;text-align:left;margin-left:258pt;margin-top:177.1pt;width:77.4pt;height:39.6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" adj="-2976,-5174" fillcolor="#ffed9f" stroked="f" strokeweight="2pt">
                <v:textbox>
                  <w:txbxContent>
                    <w:p w14:paraId="29369723" w14:textId="77777777" w:rsidR="00404BE4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2E50EEE9" w14:textId="2521A3D3" w:rsidR="00404BE4" w:rsidRPr="008A43D3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Canjear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596038" wp14:editId="51AD6459">
            <wp:extent cx="5593080" cy="2834640"/>
            <wp:effectExtent l="0" t="0" r="7620" b="381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" t="12220" r="6144" b="5129"/>
                    <a:stretch/>
                  </pic:blipFill>
                  <pic:spPr bwMode="auto">
                    <a:xfrm>
                      <a:off x="0" y="0"/>
                      <a:ext cx="55930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530A" w14:textId="22024579" w:rsidR="00DE06D4" w:rsidRDefault="00DE06D4" w:rsidP="00DE06D4">
      <w:pPr>
        <w:pStyle w:val="Prrafodelista"/>
        <w:ind w:left="1080"/>
      </w:pPr>
    </w:p>
    <w:p w14:paraId="4C300647" w14:textId="696DAB08" w:rsidR="00576F54" w:rsidRDefault="00576F54" w:rsidP="00DE06D4">
      <w:pPr>
        <w:pStyle w:val="Prrafodelista"/>
        <w:ind w:left="1080"/>
      </w:pPr>
    </w:p>
    <w:p w14:paraId="08D8BABC" w14:textId="03EF80A7" w:rsidR="00576F54" w:rsidRDefault="00576F54" w:rsidP="002C4B52"/>
    <w:p w14:paraId="162743BD" w14:textId="77777777" w:rsidR="00F760F6" w:rsidRDefault="00F760F6" w:rsidP="002C4B52"/>
    <w:p w14:paraId="4268D84F" w14:textId="4B3F36ED" w:rsidR="00576F54" w:rsidRDefault="00576F54" w:rsidP="00DE06D4">
      <w:pPr>
        <w:pStyle w:val="Prrafodelista"/>
        <w:ind w:left="1080"/>
      </w:pPr>
    </w:p>
    <w:p w14:paraId="532AEEF9" w14:textId="02DF7E5C" w:rsidR="00576F54" w:rsidRDefault="00576F54" w:rsidP="00576F54">
      <w:pPr>
        <w:pStyle w:val="Prrafodelista"/>
        <w:numPr>
          <w:ilvl w:val="0"/>
          <w:numId w:val="32"/>
        </w:numPr>
      </w:pPr>
      <w:r>
        <w:lastRenderedPageBreak/>
        <w:t>Al seleccionar el carrito nos mostrar la información del producto</w:t>
      </w:r>
      <w:r w:rsidR="00883CF0">
        <w:t xml:space="preserve"> junto con la cantidad de puntos, para canjearlo seleccionamos Canjear Premio</w:t>
      </w:r>
    </w:p>
    <w:p w14:paraId="6530F40E" w14:textId="2D00EB16" w:rsidR="00576F54" w:rsidRDefault="00CE080E" w:rsidP="00576F54">
      <w:pPr>
        <w:pStyle w:val="Prrafodelista"/>
        <w:ind w:left="1080"/>
        <w:jc w:val="center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72E85A" wp14:editId="2476AB95">
                <wp:simplePos x="0" y="0"/>
                <wp:positionH relativeFrom="column">
                  <wp:posOffset>4762500</wp:posOffset>
                </wp:positionH>
                <wp:positionV relativeFrom="paragraph">
                  <wp:posOffset>2345690</wp:posOffset>
                </wp:positionV>
                <wp:extent cx="1181100" cy="503555"/>
                <wp:effectExtent l="152400" t="0" r="0" b="29845"/>
                <wp:wrapNone/>
                <wp:docPr id="144" name="Bocadillo: rectángulo con esquinas redondeada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3555"/>
                        </a:xfrm>
                        <a:prstGeom prst="wedgeRoundRectCallout">
                          <a:avLst>
                            <a:gd name="adj1" fmla="val -61850"/>
                            <a:gd name="adj2" fmla="val 54669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6A108" w14:textId="77777777" w:rsidR="00404BE4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2BAC7F68" w14:textId="1089B730" w:rsidR="00404BE4" w:rsidRPr="008A43D3" w:rsidRDefault="00404BE4" w:rsidP="003B68F0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Canjear Premio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E85A" id="Bocadillo: rectángulo con esquinas redondeadas 144" o:spid="_x0000_s1094" type="#_x0000_t62" style="position:absolute;left:0;text-align:left;margin-left:375pt;margin-top:184.7pt;width:93pt;height:39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" adj="-2560,22609" fillcolor="#ffed9f" stroked="f" strokeweight="2pt">
                <v:textbox>
                  <w:txbxContent>
                    <w:p w14:paraId="1696A108" w14:textId="77777777" w:rsidR="00404BE4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2BAC7F68" w14:textId="1089B730" w:rsidR="00404BE4" w:rsidRPr="008A43D3" w:rsidRDefault="00404BE4" w:rsidP="003B68F0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Canjear Premio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56DF12" wp14:editId="5C0EEEF9">
            <wp:extent cx="6097270" cy="3137535"/>
            <wp:effectExtent l="0" t="0" r="0" b="571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C30" w14:textId="6901C24D" w:rsidR="00576F54" w:rsidRDefault="001132D5" w:rsidP="00883CF0">
      <w:pPr>
        <w:pStyle w:val="Prrafodelista"/>
        <w:numPr>
          <w:ilvl w:val="0"/>
          <w:numId w:val="32"/>
        </w:numPr>
      </w:pPr>
      <w:r>
        <w:t xml:space="preserve">El canje se </w:t>
      </w:r>
      <w:proofErr w:type="gramStart"/>
      <w:r>
        <w:t>realizara</w:t>
      </w:r>
      <w:proofErr w:type="gramEnd"/>
      <w:r>
        <w:t xml:space="preserve"> con éxito, en caso no presentemos los puntos necesarios nos mostrar un mensaje de error</w:t>
      </w:r>
    </w:p>
    <w:p w14:paraId="7763DF0F" w14:textId="469A1153" w:rsidR="001132D5" w:rsidRDefault="00CE080E" w:rsidP="001132D5">
      <w:pPr>
        <w:pStyle w:val="Prrafodelista"/>
        <w:ind w:left="1080"/>
      </w:pPr>
      <w:r>
        <w:rPr>
          <w:noProof/>
        </w:rPr>
        <w:drawing>
          <wp:inline distT="0" distB="0" distL="0" distR="0" wp14:anchorId="209EF4EE" wp14:editId="6126DB44">
            <wp:extent cx="5974080" cy="2781300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r="2020" b="7128"/>
                    <a:stretch/>
                  </pic:blipFill>
                  <pic:spPr bwMode="auto">
                    <a:xfrm>
                      <a:off x="0" y="0"/>
                      <a:ext cx="59740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0617" w14:textId="05B4F40B" w:rsidR="001132D5" w:rsidRDefault="001132D5" w:rsidP="006638C4"/>
    <w:p w14:paraId="0A02F42F" w14:textId="583BA026" w:rsidR="006638C4" w:rsidRDefault="006638C4" w:rsidP="006638C4"/>
    <w:p w14:paraId="027BBF47" w14:textId="15C9A9F4" w:rsidR="005614D0" w:rsidRDefault="005614D0" w:rsidP="006638C4"/>
    <w:p w14:paraId="7489B660" w14:textId="2AB6B4AB" w:rsidR="005614D0" w:rsidRDefault="005614D0" w:rsidP="006638C4"/>
    <w:p w14:paraId="3E3DCC5A" w14:textId="4F78EF0C" w:rsidR="00404BE4" w:rsidRDefault="00404BE4" w:rsidP="006638C4"/>
    <w:p w14:paraId="6D7778E5" w14:textId="77777777" w:rsidR="00633887" w:rsidRDefault="00633887" w:rsidP="006638C4"/>
    <w:p w14:paraId="0F2D3CB8" w14:textId="77777777" w:rsidR="00404BE4" w:rsidRDefault="00404BE4" w:rsidP="006638C4"/>
    <w:p w14:paraId="777B9B6F" w14:textId="5C06DDD2" w:rsidR="006638C4" w:rsidRDefault="006638C4" w:rsidP="006638C4"/>
    <w:p w14:paraId="0E789BBB" w14:textId="68A99661" w:rsidR="006638C4" w:rsidRDefault="006638C4" w:rsidP="006638C4">
      <w:pPr>
        <w:pStyle w:val="Prrafodelista"/>
        <w:numPr>
          <w:ilvl w:val="0"/>
          <w:numId w:val="32"/>
        </w:numPr>
      </w:pPr>
      <w:r>
        <w:lastRenderedPageBreak/>
        <w:t>Notaremos que los puntos que teníamos antes se redujeron en 10, lo que costo canjear el producto, teniendo ahora 240 puntos</w:t>
      </w:r>
    </w:p>
    <w:p w14:paraId="2F711DFE" w14:textId="3A5E4F1F" w:rsidR="006638C4" w:rsidRDefault="00F42EA8" w:rsidP="006638C4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0130CBF" wp14:editId="48E2D985">
                <wp:simplePos x="0" y="0"/>
                <wp:positionH relativeFrom="column">
                  <wp:posOffset>4892040</wp:posOffset>
                </wp:positionH>
                <wp:positionV relativeFrom="paragraph">
                  <wp:posOffset>497205</wp:posOffset>
                </wp:positionV>
                <wp:extent cx="982980" cy="503555"/>
                <wp:effectExtent l="0" t="0" r="312420" b="0"/>
                <wp:wrapNone/>
                <wp:docPr id="145" name="Bocadillo: rectángulo con esquinas redondeada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503555"/>
                        </a:xfrm>
                        <a:prstGeom prst="wedgeRoundRectCallout">
                          <a:avLst>
                            <a:gd name="adj1" fmla="val 79635"/>
                            <a:gd name="adj2" fmla="val -10400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46A48" w14:textId="461359AA" w:rsidR="00404BE4" w:rsidRPr="008A43D3" w:rsidRDefault="00404BE4" w:rsidP="00F42EA8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Puntos Actuales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0CBF" id="Bocadillo: rectángulo con esquinas redondeadas 145" o:spid="_x0000_s1095" type="#_x0000_t62" style="position:absolute;left:0;text-align:left;margin-left:385.2pt;margin-top:39.15pt;width:77.4pt;height:39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" adj="28001,8554" fillcolor="#ffed9f" stroked="f" strokeweight="2pt">
                <v:textbox>
                  <w:txbxContent>
                    <w:p w14:paraId="0B446A48" w14:textId="461359AA" w:rsidR="00404BE4" w:rsidRPr="008A43D3" w:rsidRDefault="00404BE4" w:rsidP="00F42EA8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Puntos Actuales</w:t>
                      </w:r>
                    </w:p>
                  </w:txbxContent>
                </v:textbox>
              </v:shape>
            </w:pict>
          </mc:Fallback>
        </mc:AlternateContent>
      </w:r>
      <w:r w:rsidR="005614D0">
        <w:rPr>
          <w:noProof/>
        </w:rPr>
        <w:drawing>
          <wp:inline distT="0" distB="0" distL="0" distR="0" wp14:anchorId="4F0E1A46" wp14:editId="21E1385A">
            <wp:extent cx="6097270" cy="3134360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FE2B" w14:textId="65C4235D" w:rsidR="001132D5" w:rsidRDefault="0040307D" w:rsidP="0040307D">
      <w:pPr>
        <w:pStyle w:val="Prrafodelista"/>
        <w:numPr>
          <w:ilvl w:val="0"/>
          <w:numId w:val="32"/>
        </w:numPr>
      </w:pPr>
      <w:r>
        <w:t>Si entramos a el correo con el cual nos registramos podremos ver que nos mandaron un correo de confirmación</w:t>
      </w:r>
    </w:p>
    <w:p w14:paraId="1F9C6E78" w14:textId="289F39F8" w:rsidR="0040307D" w:rsidRDefault="005614D0" w:rsidP="0040307D">
      <w:pPr>
        <w:pStyle w:val="Prrafodelista"/>
        <w:ind w:left="1080"/>
      </w:pPr>
      <w:r>
        <w:rPr>
          <w:noProof/>
        </w:rPr>
        <w:drawing>
          <wp:inline distT="0" distB="0" distL="0" distR="0" wp14:anchorId="36123E1C" wp14:editId="1F24F542">
            <wp:extent cx="5265420" cy="244626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6040" cy="24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B868" w14:textId="52B3DD0D" w:rsidR="005614D0" w:rsidRDefault="005614D0" w:rsidP="0040307D">
      <w:pPr>
        <w:pStyle w:val="Prrafodelista"/>
        <w:ind w:left="1080"/>
      </w:pPr>
      <w:r>
        <w:rPr>
          <w:noProof/>
        </w:rPr>
        <w:drawing>
          <wp:inline distT="0" distB="0" distL="0" distR="0" wp14:anchorId="116E789F" wp14:editId="0771E852">
            <wp:extent cx="5280660" cy="2457745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9742" cy="24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0EAB" w14:textId="77777777" w:rsidR="00D11CBF" w:rsidRDefault="00D11CBF" w:rsidP="0040307D">
      <w:pPr>
        <w:pStyle w:val="Prrafodelista"/>
        <w:ind w:left="1080"/>
      </w:pPr>
    </w:p>
    <w:p w14:paraId="1B4D54C3" w14:textId="07A4611A" w:rsidR="00D11CBF" w:rsidRDefault="004D3138" w:rsidP="00D11CBF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21" w:name="_Toc51925281"/>
      <w:r>
        <w:rPr>
          <w:color w:val="AF1280"/>
          <w:sz w:val="28"/>
          <w:szCs w:val="20"/>
        </w:rPr>
        <w:lastRenderedPageBreak/>
        <w:t>Revisar el historial de compras</w:t>
      </w:r>
      <w:bookmarkEnd w:id="21"/>
    </w:p>
    <w:p w14:paraId="758C9D7E" w14:textId="33EEC53A" w:rsidR="005614D0" w:rsidRDefault="009E1551" w:rsidP="00404BE4">
      <w:pPr>
        <w:pStyle w:val="Prrafodelista"/>
        <w:numPr>
          <w:ilvl w:val="0"/>
          <w:numId w:val="33"/>
        </w:num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A111730" wp14:editId="074C9CB5">
                <wp:simplePos x="0" y="0"/>
                <wp:positionH relativeFrom="margin">
                  <wp:align>right</wp:align>
                </wp:positionH>
                <wp:positionV relativeFrom="paragraph">
                  <wp:posOffset>1102995</wp:posOffset>
                </wp:positionV>
                <wp:extent cx="1181100" cy="662940"/>
                <wp:effectExtent l="0" t="457200" r="0" b="3810"/>
                <wp:wrapNone/>
                <wp:docPr id="166" name="Bocadillo: rectángulo con esquinas redondeada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62940"/>
                        </a:xfrm>
                        <a:prstGeom prst="wedgeRoundRectCallout">
                          <a:avLst>
                            <a:gd name="adj1" fmla="val 36860"/>
                            <a:gd name="adj2" fmla="val -11632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88018" w14:textId="77777777" w:rsidR="00404BE4" w:rsidRDefault="00404BE4" w:rsidP="009E15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24F707B1" w14:textId="5946CEFD" w:rsidR="00404BE4" w:rsidRPr="008A43D3" w:rsidRDefault="00404BE4" w:rsidP="009E1551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Historial de compras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11730" id="Bocadillo: rectángulo con esquinas redondeadas 166" o:spid="_x0000_s1096" type="#_x0000_t62" style="position:absolute;left:0;text-align:left;margin-left:41.8pt;margin-top:86.85pt;width:93pt;height:52.2pt;z-index:251920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" adj="18762,-14327" fillcolor="#ffed9f" stroked="f" strokeweight="2pt">
                <v:textbox>
                  <w:txbxContent>
                    <w:p w14:paraId="76188018" w14:textId="77777777" w:rsidR="00404BE4" w:rsidRDefault="00404BE4" w:rsidP="009E15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24F707B1" w14:textId="5946CEFD" w:rsidR="00404BE4" w:rsidRPr="008A43D3" w:rsidRDefault="00404BE4" w:rsidP="009E1551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Historial de compras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CBF">
        <w:t xml:space="preserve">En nuestra pantalla principal de nuestra cuenta, seleccionamos el tercer botón </w:t>
      </w:r>
      <w:r w:rsidR="00D11CBF">
        <w:rPr>
          <w:noProof/>
        </w:rPr>
        <w:drawing>
          <wp:inline distT="0" distB="0" distL="0" distR="0" wp14:anchorId="0A31B3DB" wp14:editId="3A0CB4C4">
            <wp:extent cx="5510530" cy="2807489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19716" cy="281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809" w14:textId="144EB769" w:rsidR="00D11CBF" w:rsidRDefault="00D11CBF" w:rsidP="00404BE4">
      <w:pPr>
        <w:pStyle w:val="Prrafodelista"/>
        <w:numPr>
          <w:ilvl w:val="0"/>
          <w:numId w:val="33"/>
        </w:numPr>
      </w:pPr>
      <w:r>
        <w:t>Aquí tendremos todos los productos que hayamos canjeado en cualquier tienda asociada</w:t>
      </w:r>
    </w:p>
    <w:p w14:paraId="2ADEE7D9" w14:textId="394509E6" w:rsidR="00D11CBF" w:rsidRDefault="00D11CBF" w:rsidP="00D11CBF">
      <w:pPr>
        <w:pStyle w:val="Prrafodelista"/>
        <w:ind w:left="1440"/>
      </w:pPr>
      <w:r>
        <w:rPr>
          <w:noProof/>
        </w:rPr>
        <w:drawing>
          <wp:inline distT="0" distB="0" distL="0" distR="0" wp14:anchorId="3C95BEB9" wp14:editId="010C4172">
            <wp:extent cx="5699833" cy="2987040"/>
            <wp:effectExtent l="0" t="0" r="0" b="381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3070" cy="29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90B3" w14:textId="2650FC32" w:rsidR="005152B3" w:rsidRDefault="005152B3" w:rsidP="00D11CBF">
      <w:pPr>
        <w:pStyle w:val="Prrafodelista"/>
        <w:ind w:left="1440"/>
      </w:pPr>
    </w:p>
    <w:p w14:paraId="0BE7C37D" w14:textId="55434429" w:rsidR="005152B3" w:rsidRDefault="005152B3" w:rsidP="00D11CBF">
      <w:pPr>
        <w:pStyle w:val="Prrafodelista"/>
        <w:ind w:left="1440"/>
      </w:pPr>
    </w:p>
    <w:p w14:paraId="109ACA1D" w14:textId="1D487F9F" w:rsidR="005152B3" w:rsidRDefault="005152B3" w:rsidP="00D11CBF">
      <w:pPr>
        <w:pStyle w:val="Prrafodelista"/>
        <w:ind w:left="1440"/>
      </w:pPr>
    </w:p>
    <w:p w14:paraId="0154BC60" w14:textId="2ACB5889" w:rsidR="005152B3" w:rsidRDefault="005152B3" w:rsidP="00D11CBF">
      <w:pPr>
        <w:pStyle w:val="Prrafodelista"/>
        <w:ind w:left="1440"/>
      </w:pPr>
    </w:p>
    <w:p w14:paraId="5610594F" w14:textId="4C3F135D" w:rsidR="005152B3" w:rsidRDefault="005152B3" w:rsidP="00D11CBF">
      <w:pPr>
        <w:pStyle w:val="Prrafodelista"/>
        <w:ind w:left="1440"/>
      </w:pPr>
    </w:p>
    <w:p w14:paraId="2AD6A8E8" w14:textId="081AA91F" w:rsidR="005152B3" w:rsidRDefault="005152B3" w:rsidP="00D11CBF">
      <w:pPr>
        <w:pStyle w:val="Prrafodelista"/>
        <w:ind w:left="1440"/>
      </w:pPr>
    </w:p>
    <w:p w14:paraId="01D6BFC4" w14:textId="77777777" w:rsidR="005152B3" w:rsidRDefault="005152B3" w:rsidP="00D11CBF">
      <w:pPr>
        <w:pStyle w:val="Prrafodelista"/>
        <w:ind w:left="1440"/>
      </w:pPr>
    </w:p>
    <w:p w14:paraId="00517526" w14:textId="77777777" w:rsidR="00633887" w:rsidRPr="006269BC" w:rsidRDefault="00633887" w:rsidP="00633887">
      <w:pPr>
        <w:pStyle w:val="Ttulo3"/>
        <w:spacing w:after="160"/>
        <w:ind w:left="720"/>
        <w:jc w:val="left"/>
        <w:rPr>
          <w:color w:val="AF1280"/>
          <w:sz w:val="28"/>
          <w:szCs w:val="20"/>
        </w:rPr>
      </w:pPr>
      <w:bookmarkStart w:id="22" w:name="_Toc51925282"/>
      <w:r>
        <w:rPr>
          <w:color w:val="AF1280"/>
          <w:sz w:val="28"/>
          <w:szCs w:val="20"/>
        </w:rPr>
        <w:lastRenderedPageBreak/>
        <w:t>Cerrar Sesión</w:t>
      </w:r>
      <w:bookmarkEnd w:id="22"/>
    </w:p>
    <w:p w14:paraId="2AA23200" w14:textId="6AD89B8D" w:rsidR="00633887" w:rsidRDefault="00633887" w:rsidP="00633887">
      <w:pPr>
        <w:pStyle w:val="Prrafodelista"/>
        <w:numPr>
          <w:ilvl w:val="0"/>
          <w:numId w:val="34"/>
        </w:numPr>
      </w:pPr>
      <w:r>
        <w:t xml:space="preserve">En la </w:t>
      </w:r>
      <w:r w:rsidR="005152B3">
        <w:t>página</w:t>
      </w:r>
      <w:r>
        <w:t xml:space="preserve"> de inicio </w:t>
      </w:r>
      <w:r w:rsidR="005152B3">
        <w:t>seleccione</w:t>
      </w:r>
      <w:r>
        <w:t xml:space="preserve"> </w:t>
      </w:r>
      <w:r w:rsidR="005152B3">
        <w:t>la opción cerrar sesión</w:t>
      </w:r>
    </w:p>
    <w:p w14:paraId="63641939" w14:textId="4CC099FE" w:rsidR="005152B3" w:rsidRDefault="005152B3" w:rsidP="005152B3">
      <w:pPr>
        <w:pStyle w:val="Prrafodelista"/>
        <w:ind w:left="1080"/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3E095AB" wp14:editId="7E1B3216">
                <wp:simplePos x="0" y="0"/>
                <wp:positionH relativeFrom="margin">
                  <wp:posOffset>4472940</wp:posOffset>
                </wp:positionH>
                <wp:positionV relativeFrom="paragraph">
                  <wp:posOffset>805815</wp:posOffset>
                </wp:positionV>
                <wp:extent cx="1181100" cy="662940"/>
                <wp:effectExtent l="0" t="457200" r="0" b="3810"/>
                <wp:wrapNone/>
                <wp:docPr id="27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62940"/>
                        </a:xfrm>
                        <a:prstGeom prst="wedgeRoundRectCallout">
                          <a:avLst>
                            <a:gd name="adj1" fmla="val 36860"/>
                            <a:gd name="adj2" fmla="val -116327"/>
                            <a:gd name="adj3" fmla="val 16667"/>
                          </a:avLst>
                        </a:prstGeom>
                        <a:solidFill>
                          <a:srgbClr val="FFED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87F68A" w14:textId="77777777" w:rsidR="005152B3" w:rsidRDefault="005152B3" w:rsidP="005152B3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 xml:space="preserve">Opción: </w:t>
                            </w:r>
                          </w:p>
                          <w:p w14:paraId="6A09D5C9" w14:textId="6E53BF83" w:rsidR="005152B3" w:rsidRPr="008A43D3" w:rsidRDefault="005152B3" w:rsidP="005152B3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sz w:val="20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  <w:lang w:val="es-PE"/>
                              </w:rPr>
                              <w:t>Cerrar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95AB" id="Bocadillo: rectángulo con esquinas redondeadas 27" o:spid="_x0000_s1097" type="#_x0000_t62" style="position:absolute;left:0;text-align:left;margin-left:352.2pt;margin-top:63.45pt;width:93pt;height:52.2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" adj="18762,-14327" fillcolor="#ffed9f" stroked="f" strokeweight="2pt">
                <v:textbox>
                  <w:txbxContent>
                    <w:p w14:paraId="3B87F68A" w14:textId="77777777" w:rsidR="005152B3" w:rsidRDefault="005152B3" w:rsidP="005152B3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 xml:space="preserve">Opción: </w:t>
                      </w:r>
                    </w:p>
                    <w:p w14:paraId="6A09D5C9" w14:textId="6E53BF83" w:rsidR="005152B3" w:rsidRPr="008A43D3" w:rsidRDefault="005152B3" w:rsidP="005152B3">
                      <w:pPr>
                        <w:spacing w:line="240" w:lineRule="auto"/>
                        <w:contextualSpacing w:val="0"/>
                        <w:jc w:val="center"/>
                        <w:rPr>
                          <w:sz w:val="20"/>
                          <w:szCs w:val="16"/>
                          <w:lang w:val="es-PE"/>
                        </w:rPr>
                      </w:pPr>
                      <w:r>
                        <w:rPr>
                          <w:sz w:val="20"/>
                          <w:szCs w:val="16"/>
                          <w:lang w:val="es-PE"/>
                        </w:rPr>
                        <w:t>Cerrar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0D9E10" wp14:editId="64D43F54">
            <wp:extent cx="5280660" cy="282291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7257" cy="28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3A52" w14:textId="25750C1B" w:rsidR="005152B3" w:rsidRDefault="005152B3" w:rsidP="005152B3">
      <w:pPr>
        <w:pStyle w:val="Prrafodelista"/>
        <w:numPr>
          <w:ilvl w:val="0"/>
          <w:numId w:val="34"/>
        </w:numPr>
      </w:pPr>
      <w:r>
        <w:t>Confiramos seleccionando la opción Si, continuar</w:t>
      </w:r>
    </w:p>
    <w:p w14:paraId="38FA9EC7" w14:textId="4C831E78" w:rsidR="005152B3" w:rsidRDefault="005152B3" w:rsidP="005152B3">
      <w:pPr>
        <w:pStyle w:val="Prrafodelista"/>
        <w:ind w:left="1080"/>
      </w:pPr>
      <w:r>
        <w:rPr>
          <w:noProof/>
        </w:rPr>
        <w:drawing>
          <wp:inline distT="0" distB="0" distL="0" distR="0" wp14:anchorId="53D0F231" wp14:editId="4C7834CD">
            <wp:extent cx="5273040" cy="2895175"/>
            <wp:effectExtent l="0" t="0" r="381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7087" cy="28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B97C" w14:textId="4ABCA65C" w:rsidR="0068298D" w:rsidRDefault="0068298D" w:rsidP="005152B3">
      <w:pPr>
        <w:pStyle w:val="Prrafodelista"/>
        <w:ind w:left="1080"/>
      </w:pPr>
    </w:p>
    <w:p w14:paraId="4246E8DE" w14:textId="3560777F" w:rsidR="0068298D" w:rsidRDefault="0068298D" w:rsidP="005152B3">
      <w:pPr>
        <w:pStyle w:val="Prrafodelista"/>
        <w:ind w:left="1080"/>
      </w:pPr>
    </w:p>
    <w:p w14:paraId="50D51DB9" w14:textId="1AE23334" w:rsidR="0068298D" w:rsidRDefault="0068298D" w:rsidP="005152B3">
      <w:pPr>
        <w:pStyle w:val="Prrafodelista"/>
        <w:ind w:left="1080"/>
      </w:pPr>
    </w:p>
    <w:p w14:paraId="72D30211" w14:textId="24033E83" w:rsidR="0068298D" w:rsidRDefault="0068298D" w:rsidP="005152B3">
      <w:pPr>
        <w:pStyle w:val="Prrafodelista"/>
        <w:ind w:left="1080"/>
      </w:pPr>
    </w:p>
    <w:p w14:paraId="2B81F6A4" w14:textId="33DFBD42" w:rsidR="0068298D" w:rsidRDefault="0068298D" w:rsidP="005152B3">
      <w:pPr>
        <w:pStyle w:val="Prrafodelista"/>
        <w:ind w:left="1080"/>
      </w:pPr>
    </w:p>
    <w:p w14:paraId="296C51FD" w14:textId="3B92158D" w:rsidR="0068298D" w:rsidRDefault="0068298D" w:rsidP="005152B3">
      <w:pPr>
        <w:pStyle w:val="Prrafodelista"/>
        <w:ind w:left="1080"/>
      </w:pPr>
    </w:p>
    <w:p w14:paraId="6E51965D" w14:textId="4B026D50" w:rsidR="0068298D" w:rsidRDefault="0068298D" w:rsidP="005152B3">
      <w:pPr>
        <w:pStyle w:val="Prrafodelista"/>
        <w:ind w:left="1080"/>
      </w:pPr>
    </w:p>
    <w:p w14:paraId="372875E6" w14:textId="263FB83F" w:rsidR="0068298D" w:rsidRDefault="0068298D" w:rsidP="005152B3">
      <w:pPr>
        <w:pStyle w:val="Prrafodelista"/>
        <w:ind w:left="1080"/>
      </w:pPr>
    </w:p>
    <w:p w14:paraId="758C0B7F" w14:textId="18A1F356" w:rsidR="0068298D" w:rsidRDefault="0068298D" w:rsidP="005152B3">
      <w:pPr>
        <w:pStyle w:val="Prrafodelista"/>
        <w:ind w:left="1080"/>
      </w:pPr>
    </w:p>
    <w:p w14:paraId="1800E8CF" w14:textId="75F01A5F" w:rsidR="0068298D" w:rsidRDefault="0068298D" w:rsidP="005152B3">
      <w:pPr>
        <w:pStyle w:val="Prrafodelista"/>
        <w:ind w:left="1080"/>
      </w:pPr>
    </w:p>
    <w:p w14:paraId="1730B22A" w14:textId="77777777" w:rsidR="0068298D" w:rsidRDefault="0068298D" w:rsidP="005152B3">
      <w:pPr>
        <w:pStyle w:val="Prrafodelista"/>
        <w:ind w:left="1080"/>
      </w:pPr>
    </w:p>
    <w:p w14:paraId="5129B268" w14:textId="5A88C890" w:rsidR="0068298D" w:rsidRDefault="0068298D" w:rsidP="0068298D">
      <w:pPr>
        <w:pStyle w:val="Prrafodelista"/>
        <w:numPr>
          <w:ilvl w:val="0"/>
          <w:numId w:val="34"/>
        </w:numPr>
      </w:pPr>
      <w:r>
        <w:lastRenderedPageBreak/>
        <w:t>Redirigiéndonos a la pagina de inicio de sesión</w:t>
      </w:r>
    </w:p>
    <w:p w14:paraId="109C002B" w14:textId="377A5110" w:rsidR="0068298D" w:rsidRDefault="0068298D" w:rsidP="0068298D">
      <w:pPr>
        <w:pStyle w:val="Prrafodelista"/>
        <w:ind w:left="1080"/>
      </w:pPr>
      <w:r>
        <w:rPr>
          <w:noProof/>
        </w:rPr>
        <w:drawing>
          <wp:inline distT="0" distB="0" distL="0" distR="0" wp14:anchorId="6A84B62A" wp14:editId="153B5286">
            <wp:extent cx="5113020" cy="2775898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5678" cy="277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98D" w:rsidSect="00911CD5">
      <w:headerReference w:type="default" r:id="rId61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86AF3" w14:textId="77777777" w:rsidR="00F4628A" w:rsidRDefault="00F4628A" w:rsidP="00A91D75">
      <w:r>
        <w:separator/>
      </w:r>
    </w:p>
  </w:endnote>
  <w:endnote w:type="continuationSeparator" w:id="0">
    <w:p w14:paraId="2E4DEDF3" w14:textId="77777777" w:rsidR="00F4628A" w:rsidRDefault="00F4628A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3660A" w14:textId="77777777" w:rsidR="00F4628A" w:rsidRDefault="00F4628A" w:rsidP="00A91D75">
      <w:r>
        <w:separator/>
      </w:r>
    </w:p>
  </w:footnote>
  <w:footnote w:type="continuationSeparator" w:id="0">
    <w:p w14:paraId="477AF1C5" w14:textId="77777777" w:rsidR="00F4628A" w:rsidRDefault="00F4628A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404BE4" w14:paraId="30620273" w14:textId="77777777" w:rsidTr="00A7217A">
      <w:trPr>
        <w:trHeight w:val="1060"/>
      </w:trPr>
      <w:tc>
        <w:tcPr>
          <w:tcW w:w="5861" w:type="dxa"/>
        </w:tcPr>
        <w:p w14:paraId="4C293BF9" w14:textId="77777777" w:rsidR="00404BE4" w:rsidRDefault="00404BE4" w:rsidP="00A7217A">
          <w:pPr>
            <w:pStyle w:val="Encabezado"/>
            <w:spacing w:after="0"/>
          </w:pPr>
          <w:r w:rsidRPr="008759A8">
            <w:rPr>
              <w:noProof/>
              <w:lang w:val="es-PE" w:eastAsia="es-PE"/>
            </w:rPr>
            <mc:AlternateContent>
              <mc:Choice Requires="wps">
                <w:drawing>
                  <wp:inline distT="0" distB="0" distL="0" distR="0" wp14:anchorId="2F29A5AD" wp14:editId="2C542CC6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2152E7A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" strokecolor="#473d6c [3208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4EE989F" w14:textId="77777777" w:rsidR="00404BE4" w:rsidRDefault="00404BE4" w:rsidP="00A7217A">
          <w:pPr>
            <w:pStyle w:val="Encabezado"/>
            <w:spacing w:after="0"/>
            <w:jc w:val="right"/>
          </w:pPr>
          <w:r>
            <w:rPr>
              <w:noProof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7113B8F" wp14:editId="0B268FD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59C3C" w14:textId="2FABB1A7" w:rsidR="00404BE4" w:rsidRPr="00D476F7" w:rsidRDefault="00404BE4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18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113B8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9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14:paraId="66E59C3C" w14:textId="2FABB1A7" w:rsidR="00404BE4" w:rsidRPr="00D476F7" w:rsidRDefault="00404BE4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18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C6323A">
            <w:rPr>
              <w:noProof/>
              <w:lang w:val="es-PE" w:eastAsia="es-PE"/>
            </w:rPr>
            <mc:AlternateContent>
              <mc:Choice Requires="wps">
                <w:drawing>
                  <wp:inline distT="0" distB="0" distL="0" distR="0" wp14:anchorId="6168784D" wp14:editId="719DAD18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A5B8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9C45E8" w14:textId="77777777" w:rsidR="00404BE4" w:rsidRPr="008759A8" w:rsidRDefault="00404BE4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68784D" id="Rectángulo: Una sola esquina cortada 15" o:spid="_x0000_s1099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" adj="-11796480,,5400" path="m,l991870,r199390,199390l1191260,398780,,398780,,xe" fillcolor="#00a5b8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69C45E8" w14:textId="77777777" w:rsidR="00404BE4" w:rsidRPr="008759A8" w:rsidRDefault="00404BE4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B1096"/>
    <w:multiLevelType w:val="hybridMultilevel"/>
    <w:tmpl w:val="0B6A3D6A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" w15:restartNumberingAfterBreak="0">
    <w:nsid w:val="050948AD"/>
    <w:multiLevelType w:val="hybridMultilevel"/>
    <w:tmpl w:val="AEEE8898"/>
    <w:lvl w:ilvl="0" w:tplc="77A0AA6E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2" w:hanging="360"/>
      </w:pPr>
    </w:lvl>
    <w:lvl w:ilvl="2" w:tplc="080A001B" w:tentative="1">
      <w:start w:val="1"/>
      <w:numFmt w:val="lowerRoman"/>
      <w:lvlText w:val="%3."/>
      <w:lvlJc w:val="right"/>
      <w:pPr>
        <w:ind w:left="2492" w:hanging="180"/>
      </w:pPr>
    </w:lvl>
    <w:lvl w:ilvl="3" w:tplc="080A000F" w:tentative="1">
      <w:start w:val="1"/>
      <w:numFmt w:val="decimal"/>
      <w:lvlText w:val="%4."/>
      <w:lvlJc w:val="left"/>
      <w:pPr>
        <w:ind w:left="3212" w:hanging="360"/>
      </w:pPr>
    </w:lvl>
    <w:lvl w:ilvl="4" w:tplc="080A0019" w:tentative="1">
      <w:start w:val="1"/>
      <w:numFmt w:val="lowerLetter"/>
      <w:lvlText w:val="%5."/>
      <w:lvlJc w:val="left"/>
      <w:pPr>
        <w:ind w:left="3932" w:hanging="360"/>
      </w:pPr>
    </w:lvl>
    <w:lvl w:ilvl="5" w:tplc="080A001B" w:tentative="1">
      <w:start w:val="1"/>
      <w:numFmt w:val="lowerRoman"/>
      <w:lvlText w:val="%6."/>
      <w:lvlJc w:val="right"/>
      <w:pPr>
        <w:ind w:left="4652" w:hanging="180"/>
      </w:pPr>
    </w:lvl>
    <w:lvl w:ilvl="6" w:tplc="080A000F" w:tentative="1">
      <w:start w:val="1"/>
      <w:numFmt w:val="decimal"/>
      <w:lvlText w:val="%7."/>
      <w:lvlJc w:val="left"/>
      <w:pPr>
        <w:ind w:left="5372" w:hanging="360"/>
      </w:pPr>
    </w:lvl>
    <w:lvl w:ilvl="7" w:tplc="080A0019" w:tentative="1">
      <w:start w:val="1"/>
      <w:numFmt w:val="lowerLetter"/>
      <w:lvlText w:val="%8."/>
      <w:lvlJc w:val="left"/>
      <w:pPr>
        <w:ind w:left="6092" w:hanging="360"/>
      </w:pPr>
    </w:lvl>
    <w:lvl w:ilvl="8" w:tplc="080A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2" w15:restartNumberingAfterBreak="0">
    <w:nsid w:val="0C3F73E5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3" w15:restartNumberingAfterBreak="0">
    <w:nsid w:val="0EA5729A"/>
    <w:multiLevelType w:val="hybridMultilevel"/>
    <w:tmpl w:val="34A8837E"/>
    <w:lvl w:ilvl="0" w:tplc="42866D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25571A"/>
    <w:multiLevelType w:val="hybridMultilevel"/>
    <w:tmpl w:val="5C520E16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5" w15:restartNumberingAfterBreak="0">
    <w:nsid w:val="14356AC0"/>
    <w:multiLevelType w:val="hybridMultilevel"/>
    <w:tmpl w:val="AEEE8898"/>
    <w:lvl w:ilvl="0" w:tplc="77A0AA6E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2" w:hanging="360"/>
      </w:pPr>
    </w:lvl>
    <w:lvl w:ilvl="2" w:tplc="080A001B" w:tentative="1">
      <w:start w:val="1"/>
      <w:numFmt w:val="lowerRoman"/>
      <w:lvlText w:val="%3."/>
      <w:lvlJc w:val="right"/>
      <w:pPr>
        <w:ind w:left="2492" w:hanging="180"/>
      </w:pPr>
    </w:lvl>
    <w:lvl w:ilvl="3" w:tplc="080A000F" w:tentative="1">
      <w:start w:val="1"/>
      <w:numFmt w:val="decimal"/>
      <w:lvlText w:val="%4."/>
      <w:lvlJc w:val="left"/>
      <w:pPr>
        <w:ind w:left="3212" w:hanging="360"/>
      </w:pPr>
    </w:lvl>
    <w:lvl w:ilvl="4" w:tplc="080A0019" w:tentative="1">
      <w:start w:val="1"/>
      <w:numFmt w:val="lowerLetter"/>
      <w:lvlText w:val="%5."/>
      <w:lvlJc w:val="left"/>
      <w:pPr>
        <w:ind w:left="3932" w:hanging="360"/>
      </w:pPr>
    </w:lvl>
    <w:lvl w:ilvl="5" w:tplc="080A001B" w:tentative="1">
      <w:start w:val="1"/>
      <w:numFmt w:val="lowerRoman"/>
      <w:lvlText w:val="%6."/>
      <w:lvlJc w:val="right"/>
      <w:pPr>
        <w:ind w:left="4652" w:hanging="180"/>
      </w:pPr>
    </w:lvl>
    <w:lvl w:ilvl="6" w:tplc="080A000F" w:tentative="1">
      <w:start w:val="1"/>
      <w:numFmt w:val="decimal"/>
      <w:lvlText w:val="%7."/>
      <w:lvlJc w:val="left"/>
      <w:pPr>
        <w:ind w:left="5372" w:hanging="360"/>
      </w:pPr>
    </w:lvl>
    <w:lvl w:ilvl="7" w:tplc="080A0019" w:tentative="1">
      <w:start w:val="1"/>
      <w:numFmt w:val="lowerLetter"/>
      <w:lvlText w:val="%8."/>
      <w:lvlJc w:val="left"/>
      <w:pPr>
        <w:ind w:left="6092" w:hanging="360"/>
      </w:pPr>
    </w:lvl>
    <w:lvl w:ilvl="8" w:tplc="080A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6" w15:restartNumberingAfterBreak="0">
    <w:nsid w:val="1F4D1180"/>
    <w:multiLevelType w:val="hybridMultilevel"/>
    <w:tmpl w:val="DCF421E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7" w15:restartNumberingAfterBreak="0">
    <w:nsid w:val="1F9F3B99"/>
    <w:multiLevelType w:val="hybridMultilevel"/>
    <w:tmpl w:val="DCF421E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8" w15:restartNumberingAfterBreak="0">
    <w:nsid w:val="231338F0"/>
    <w:multiLevelType w:val="hybridMultilevel"/>
    <w:tmpl w:val="BA18AD76"/>
    <w:lvl w:ilvl="0" w:tplc="77A0AA6E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2" w:hanging="360"/>
      </w:pPr>
    </w:lvl>
    <w:lvl w:ilvl="2" w:tplc="080A001B" w:tentative="1">
      <w:start w:val="1"/>
      <w:numFmt w:val="lowerRoman"/>
      <w:lvlText w:val="%3."/>
      <w:lvlJc w:val="right"/>
      <w:pPr>
        <w:ind w:left="2492" w:hanging="180"/>
      </w:pPr>
    </w:lvl>
    <w:lvl w:ilvl="3" w:tplc="080A000F" w:tentative="1">
      <w:start w:val="1"/>
      <w:numFmt w:val="decimal"/>
      <w:lvlText w:val="%4."/>
      <w:lvlJc w:val="left"/>
      <w:pPr>
        <w:ind w:left="3212" w:hanging="360"/>
      </w:pPr>
    </w:lvl>
    <w:lvl w:ilvl="4" w:tplc="080A0019" w:tentative="1">
      <w:start w:val="1"/>
      <w:numFmt w:val="lowerLetter"/>
      <w:lvlText w:val="%5."/>
      <w:lvlJc w:val="left"/>
      <w:pPr>
        <w:ind w:left="3932" w:hanging="360"/>
      </w:pPr>
    </w:lvl>
    <w:lvl w:ilvl="5" w:tplc="080A001B" w:tentative="1">
      <w:start w:val="1"/>
      <w:numFmt w:val="lowerRoman"/>
      <w:lvlText w:val="%6."/>
      <w:lvlJc w:val="right"/>
      <w:pPr>
        <w:ind w:left="4652" w:hanging="180"/>
      </w:pPr>
    </w:lvl>
    <w:lvl w:ilvl="6" w:tplc="080A000F" w:tentative="1">
      <w:start w:val="1"/>
      <w:numFmt w:val="decimal"/>
      <w:lvlText w:val="%7."/>
      <w:lvlJc w:val="left"/>
      <w:pPr>
        <w:ind w:left="5372" w:hanging="360"/>
      </w:pPr>
    </w:lvl>
    <w:lvl w:ilvl="7" w:tplc="080A0019" w:tentative="1">
      <w:start w:val="1"/>
      <w:numFmt w:val="lowerLetter"/>
      <w:lvlText w:val="%8."/>
      <w:lvlJc w:val="left"/>
      <w:pPr>
        <w:ind w:left="6092" w:hanging="360"/>
      </w:pPr>
    </w:lvl>
    <w:lvl w:ilvl="8" w:tplc="080A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9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80B73CD"/>
    <w:multiLevelType w:val="hybridMultilevel"/>
    <w:tmpl w:val="AAA4F13A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96257A4"/>
    <w:multiLevelType w:val="hybridMultilevel"/>
    <w:tmpl w:val="32DEEDF8"/>
    <w:lvl w:ilvl="0" w:tplc="9DB25D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97815D0"/>
    <w:multiLevelType w:val="hybridMultilevel"/>
    <w:tmpl w:val="04269CC6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3" w15:restartNumberingAfterBreak="0">
    <w:nsid w:val="2A7F74C2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4" w15:restartNumberingAfterBreak="0">
    <w:nsid w:val="2B7F67E0"/>
    <w:multiLevelType w:val="hybridMultilevel"/>
    <w:tmpl w:val="BA18AD76"/>
    <w:lvl w:ilvl="0" w:tplc="77A0AA6E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2" w:hanging="360"/>
      </w:pPr>
    </w:lvl>
    <w:lvl w:ilvl="2" w:tplc="080A001B" w:tentative="1">
      <w:start w:val="1"/>
      <w:numFmt w:val="lowerRoman"/>
      <w:lvlText w:val="%3."/>
      <w:lvlJc w:val="right"/>
      <w:pPr>
        <w:ind w:left="2492" w:hanging="180"/>
      </w:pPr>
    </w:lvl>
    <w:lvl w:ilvl="3" w:tplc="080A000F" w:tentative="1">
      <w:start w:val="1"/>
      <w:numFmt w:val="decimal"/>
      <w:lvlText w:val="%4."/>
      <w:lvlJc w:val="left"/>
      <w:pPr>
        <w:ind w:left="3212" w:hanging="360"/>
      </w:pPr>
    </w:lvl>
    <w:lvl w:ilvl="4" w:tplc="080A0019" w:tentative="1">
      <w:start w:val="1"/>
      <w:numFmt w:val="lowerLetter"/>
      <w:lvlText w:val="%5."/>
      <w:lvlJc w:val="left"/>
      <w:pPr>
        <w:ind w:left="3932" w:hanging="360"/>
      </w:pPr>
    </w:lvl>
    <w:lvl w:ilvl="5" w:tplc="080A001B" w:tentative="1">
      <w:start w:val="1"/>
      <w:numFmt w:val="lowerRoman"/>
      <w:lvlText w:val="%6."/>
      <w:lvlJc w:val="right"/>
      <w:pPr>
        <w:ind w:left="4652" w:hanging="180"/>
      </w:pPr>
    </w:lvl>
    <w:lvl w:ilvl="6" w:tplc="080A000F" w:tentative="1">
      <w:start w:val="1"/>
      <w:numFmt w:val="decimal"/>
      <w:lvlText w:val="%7."/>
      <w:lvlJc w:val="left"/>
      <w:pPr>
        <w:ind w:left="5372" w:hanging="360"/>
      </w:pPr>
    </w:lvl>
    <w:lvl w:ilvl="7" w:tplc="080A0019" w:tentative="1">
      <w:start w:val="1"/>
      <w:numFmt w:val="lowerLetter"/>
      <w:lvlText w:val="%8."/>
      <w:lvlJc w:val="left"/>
      <w:pPr>
        <w:ind w:left="6092" w:hanging="360"/>
      </w:pPr>
    </w:lvl>
    <w:lvl w:ilvl="8" w:tplc="080A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15" w15:restartNumberingAfterBreak="0">
    <w:nsid w:val="2CCF3433"/>
    <w:multiLevelType w:val="hybridMultilevel"/>
    <w:tmpl w:val="E5B8748A"/>
    <w:lvl w:ilvl="0" w:tplc="4B3494A4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6" w15:restartNumberingAfterBreak="0">
    <w:nsid w:val="2D4978AA"/>
    <w:multiLevelType w:val="hybridMultilevel"/>
    <w:tmpl w:val="1BF033CC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7" w15:restartNumberingAfterBreak="0">
    <w:nsid w:val="2FEA54EA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8" w15:restartNumberingAfterBreak="0">
    <w:nsid w:val="33CA0CFB"/>
    <w:multiLevelType w:val="hybridMultilevel"/>
    <w:tmpl w:val="47EC820A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19" w15:restartNumberingAfterBreak="0">
    <w:nsid w:val="39966019"/>
    <w:multiLevelType w:val="hybridMultilevel"/>
    <w:tmpl w:val="34A8837E"/>
    <w:lvl w:ilvl="0" w:tplc="42866D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C5335B"/>
    <w:multiLevelType w:val="hybridMultilevel"/>
    <w:tmpl w:val="FD94BEA4"/>
    <w:lvl w:ilvl="0" w:tplc="0B16C2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405279C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22" w15:restartNumberingAfterBreak="0">
    <w:nsid w:val="44B228F1"/>
    <w:multiLevelType w:val="hybridMultilevel"/>
    <w:tmpl w:val="A8FEA572"/>
    <w:lvl w:ilvl="0" w:tplc="3018750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23" w15:restartNumberingAfterBreak="0">
    <w:nsid w:val="4D493D52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24" w15:restartNumberingAfterBreak="0">
    <w:nsid w:val="5C1140D6"/>
    <w:multiLevelType w:val="hybridMultilevel"/>
    <w:tmpl w:val="DCF421E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25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6" w15:restartNumberingAfterBreak="0">
    <w:nsid w:val="684E4F11"/>
    <w:multiLevelType w:val="hybridMultilevel"/>
    <w:tmpl w:val="0E5EB00A"/>
    <w:lvl w:ilvl="0" w:tplc="42866D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BEE5A9D"/>
    <w:multiLevelType w:val="hybridMultilevel"/>
    <w:tmpl w:val="DCDCA6F8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28" w15:restartNumberingAfterBreak="0">
    <w:nsid w:val="6DA35455"/>
    <w:multiLevelType w:val="hybridMultilevel"/>
    <w:tmpl w:val="AEEE8898"/>
    <w:lvl w:ilvl="0" w:tplc="77A0AA6E">
      <w:start w:val="1"/>
      <w:numFmt w:val="decimal"/>
      <w:lvlText w:val="%1."/>
      <w:lvlJc w:val="left"/>
      <w:pPr>
        <w:ind w:left="10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2" w:hanging="360"/>
      </w:pPr>
    </w:lvl>
    <w:lvl w:ilvl="2" w:tplc="080A001B" w:tentative="1">
      <w:start w:val="1"/>
      <w:numFmt w:val="lowerRoman"/>
      <w:lvlText w:val="%3."/>
      <w:lvlJc w:val="right"/>
      <w:pPr>
        <w:ind w:left="2492" w:hanging="180"/>
      </w:pPr>
    </w:lvl>
    <w:lvl w:ilvl="3" w:tplc="080A000F" w:tentative="1">
      <w:start w:val="1"/>
      <w:numFmt w:val="decimal"/>
      <w:lvlText w:val="%4."/>
      <w:lvlJc w:val="left"/>
      <w:pPr>
        <w:ind w:left="3212" w:hanging="360"/>
      </w:pPr>
    </w:lvl>
    <w:lvl w:ilvl="4" w:tplc="080A0019" w:tentative="1">
      <w:start w:val="1"/>
      <w:numFmt w:val="lowerLetter"/>
      <w:lvlText w:val="%5."/>
      <w:lvlJc w:val="left"/>
      <w:pPr>
        <w:ind w:left="3932" w:hanging="360"/>
      </w:pPr>
    </w:lvl>
    <w:lvl w:ilvl="5" w:tplc="080A001B" w:tentative="1">
      <w:start w:val="1"/>
      <w:numFmt w:val="lowerRoman"/>
      <w:lvlText w:val="%6."/>
      <w:lvlJc w:val="right"/>
      <w:pPr>
        <w:ind w:left="4652" w:hanging="180"/>
      </w:pPr>
    </w:lvl>
    <w:lvl w:ilvl="6" w:tplc="080A000F" w:tentative="1">
      <w:start w:val="1"/>
      <w:numFmt w:val="decimal"/>
      <w:lvlText w:val="%7."/>
      <w:lvlJc w:val="left"/>
      <w:pPr>
        <w:ind w:left="5372" w:hanging="360"/>
      </w:pPr>
    </w:lvl>
    <w:lvl w:ilvl="7" w:tplc="080A0019" w:tentative="1">
      <w:start w:val="1"/>
      <w:numFmt w:val="lowerLetter"/>
      <w:lvlText w:val="%8."/>
      <w:lvlJc w:val="left"/>
      <w:pPr>
        <w:ind w:left="6092" w:hanging="360"/>
      </w:pPr>
    </w:lvl>
    <w:lvl w:ilvl="8" w:tplc="080A001B" w:tentative="1">
      <w:start w:val="1"/>
      <w:numFmt w:val="lowerRoman"/>
      <w:lvlText w:val="%9."/>
      <w:lvlJc w:val="right"/>
      <w:pPr>
        <w:ind w:left="6812" w:hanging="180"/>
      </w:pPr>
    </w:lvl>
  </w:abstractNum>
  <w:abstractNum w:abstractNumId="29" w15:restartNumberingAfterBreak="0">
    <w:nsid w:val="6F0269F9"/>
    <w:multiLevelType w:val="hybridMultilevel"/>
    <w:tmpl w:val="0898FDD0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30" w15:restartNumberingAfterBreak="0">
    <w:nsid w:val="717F6429"/>
    <w:multiLevelType w:val="hybridMultilevel"/>
    <w:tmpl w:val="37BCB852"/>
    <w:lvl w:ilvl="0" w:tplc="C23C30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0E6228"/>
    <w:multiLevelType w:val="hybridMultilevel"/>
    <w:tmpl w:val="0A8015D6"/>
    <w:lvl w:ilvl="0" w:tplc="0144F888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32" w15:restartNumberingAfterBreak="0">
    <w:nsid w:val="73920A59"/>
    <w:multiLevelType w:val="hybridMultilevel"/>
    <w:tmpl w:val="D494AE32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abstractNum w:abstractNumId="33" w15:restartNumberingAfterBreak="0">
    <w:nsid w:val="7CE669BC"/>
    <w:multiLevelType w:val="hybridMultilevel"/>
    <w:tmpl w:val="47EC820A"/>
    <w:lvl w:ilvl="0" w:tplc="5972E7BC">
      <w:start w:val="1"/>
      <w:numFmt w:val="decimal"/>
      <w:lvlText w:val="%1."/>
      <w:lvlJc w:val="left"/>
      <w:pPr>
        <w:ind w:left="105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71" w:hanging="360"/>
      </w:pPr>
    </w:lvl>
    <w:lvl w:ilvl="2" w:tplc="080A001B" w:tentative="1">
      <w:start w:val="1"/>
      <w:numFmt w:val="lowerRoman"/>
      <w:lvlText w:val="%3."/>
      <w:lvlJc w:val="right"/>
      <w:pPr>
        <w:ind w:left="2491" w:hanging="180"/>
      </w:pPr>
    </w:lvl>
    <w:lvl w:ilvl="3" w:tplc="080A000F" w:tentative="1">
      <w:start w:val="1"/>
      <w:numFmt w:val="decimal"/>
      <w:lvlText w:val="%4."/>
      <w:lvlJc w:val="left"/>
      <w:pPr>
        <w:ind w:left="3211" w:hanging="360"/>
      </w:pPr>
    </w:lvl>
    <w:lvl w:ilvl="4" w:tplc="080A0019" w:tentative="1">
      <w:start w:val="1"/>
      <w:numFmt w:val="lowerLetter"/>
      <w:lvlText w:val="%5."/>
      <w:lvlJc w:val="left"/>
      <w:pPr>
        <w:ind w:left="3931" w:hanging="360"/>
      </w:pPr>
    </w:lvl>
    <w:lvl w:ilvl="5" w:tplc="080A001B" w:tentative="1">
      <w:start w:val="1"/>
      <w:numFmt w:val="lowerRoman"/>
      <w:lvlText w:val="%6."/>
      <w:lvlJc w:val="right"/>
      <w:pPr>
        <w:ind w:left="4651" w:hanging="180"/>
      </w:pPr>
    </w:lvl>
    <w:lvl w:ilvl="6" w:tplc="080A000F" w:tentative="1">
      <w:start w:val="1"/>
      <w:numFmt w:val="decimal"/>
      <w:lvlText w:val="%7."/>
      <w:lvlJc w:val="left"/>
      <w:pPr>
        <w:ind w:left="5371" w:hanging="360"/>
      </w:pPr>
    </w:lvl>
    <w:lvl w:ilvl="7" w:tplc="080A0019" w:tentative="1">
      <w:start w:val="1"/>
      <w:numFmt w:val="lowerLetter"/>
      <w:lvlText w:val="%8."/>
      <w:lvlJc w:val="left"/>
      <w:pPr>
        <w:ind w:left="6091" w:hanging="360"/>
      </w:pPr>
    </w:lvl>
    <w:lvl w:ilvl="8" w:tplc="080A001B" w:tentative="1">
      <w:start w:val="1"/>
      <w:numFmt w:val="lowerRoman"/>
      <w:lvlText w:val="%9."/>
      <w:lvlJc w:val="right"/>
      <w:pPr>
        <w:ind w:left="6811" w:hanging="180"/>
      </w:pPr>
    </w:lvl>
  </w:abstractNum>
  <w:num w:numId="1">
    <w:abstractNumId w:val="25"/>
  </w:num>
  <w:num w:numId="2">
    <w:abstractNumId w:val="9"/>
  </w:num>
  <w:num w:numId="3">
    <w:abstractNumId w:val="10"/>
  </w:num>
  <w:num w:numId="4">
    <w:abstractNumId w:val="15"/>
  </w:num>
  <w:num w:numId="5">
    <w:abstractNumId w:val="31"/>
  </w:num>
  <w:num w:numId="6">
    <w:abstractNumId w:val="22"/>
  </w:num>
  <w:num w:numId="7">
    <w:abstractNumId w:val="21"/>
  </w:num>
  <w:num w:numId="8">
    <w:abstractNumId w:val="2"/>
  </w:num>
  <w:num w:numId="9">
    <w:abstractNumId w:val="13"/>
  </w:num>
  <w:num w:numId="10">
    <w:abstractNumId w:val="27"/>
  </w:num>
  <w:num w:numId="11">
    <w:abstractNumId w:val="6"/>
  </w:num>
  <w:num w:numId="12">
    <w:abstractNumId w:val="12"/>
  </w:num>
  <w:num w:numId="13">
    <w:abstractNumId w:val="23"/>
  </w:num>
  <w:num w:numId="14">
    <w:abstractNumId w:val="17"/>
  </w:num>
  <w:num w:numId="15">
    <w:abstractNumId w:val="24"/>
  </w:num>
  <w:num w:numId="16">
    <w:abstractNumId w:val="33"/>
  </w:num>
  <w:num w:numId="17">
    <w:abstractNumId w:val="29"/>
  </w:num>
  <w:num w:numId="18">
    <w:abstractNumId w:val="16"/>
  </w:num>
  <w:num w:numId="19">
    <w:abstractNumId w:val="7"/>
  </w:num>
  <w:num w:numId="20">
    <w:abstractNumId w:val="4"/>
  </w:num>
  <w:num w:numId="21">
    <w:abstractNumId w:val="18"/>
  </w:num>
  <w:num w:numId="22">
    <w:abstractNumId w:val="0"/>
  </w:num>
  <w:num w:numId="23">
    <w:abstractNumId w:val="32"/>
  </w:num>
  <w:num w:numId="24">
    <w:abstractNumId w:val="5"/>
  </w:num>
  <w:num w:numId="25">
    <w:abstractNumId w:val="1"/>
  </w:num>
  <w:num w:numId="26">
    <w:abstractNumId w:val="28"/>
  </w:num>
  <w:num w:numId="27">
    <w:abstractNumId w:val="8"/>
  </w:num>
  <w:num w:numId="28">
    <w:abstractNumId w:val="14"/>
  </w:num>
  <w:num w:numId="29">
    <w:abstractNumId w:val="20"/>
  </w:num>
  <w:num w:numId="30">
    <w:abstractNumId w:val="3"/>
  </w:num>
  <w:num w:numId="31">
    <w:abstractNumId w:val="19"/>
  </w:num>
  <w:num w:numId="32">
    <w:abstractNumId w:val="26"/>
  </w:num>
  <w:num w:numId="33">
    <w:abstractNumId w:val="11"/>
  </w:num>
  <w:num w:numId="34">
    <w:abstractNumId w:val="30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3C0"/>
    <w:rsid w:val="00005D38"/>
    <w:rsid w:val="00011D69"/>
    <w:rsid w:val="000157B5"/>
    <w:rsid w:val="0002111D"/>
    <w:rsid w:val="00021175"/>
    <w:rsid w:val="000252D9"/>
    <w:rsid w:val="00033CDA"/>
    <w:rsid w:val="0003412C"/>
    <w:rsid w:val="00034E58"/>
    <w:rsid w:val="000419CF"/>
    <w:rsid w:val="00046F35"/>
    <w:rsid w:val="00064730"/>
    <w:rsid w:val="00090F7B"/>
    <w:rsid w:val="000B08EC"/>
    <w:rsid w:val="000B1B8D"/>
    <w:rsid w:val="000C3F01"/>
    <w:rsid w:val="000C7171"/>
    <w:rsid w:val="000D59C8"/>
    <w:rsid w:val="000E358C"/>
    <w:rsid w:val="000F5A2E"/>
    <w:rsid w:val="00106FB0"/>
    <w:rsid w:val="001128DA"/>
    <w:rsid w:val="001132D5"/>
    <w:rsid w:val="001147F5"/>
    <w:rsid w:val="0013167A"/>
    <w:rsid w:val="00145FE2"/>
    <w:rsid w:val="0014620E"/>
    <w:rsid w:val="00175B50"/>
    <w:rsid w:val="00176C3A"/>
    <w:rsid w:val="00184B35"/>
    <w:rsid w:val="001865F2"/>
    <w:rsid w:val="00197F42"/>
    <w:rsid w:val="001A7518"/>
    <w:rsid w:val="001C37D8"/>
    <w:rsid w:val="001D1D0D"/>
    <w:rsid w:val="001E5241"/>
    <w:rsid w:val="001E59F3"/>
    <w:rsid w:val="002063EE"/>
    <w:rsid w:val="002072C8"/>
    <w:rsid w:val="00214F56"/>
    <w:rsid w:val="00225EC6"/>
    <w:rsid w:val="00226FF2"/>
    <w:rsid w:val="00227453"/>
    <w:rsid w:val="00241282"/>
    <w:rsid w:val="00243085"/>
    <w:rsid w:val="002555CB"/>
    <w:rsid w:val="002777FF"/>
    <w:rsid w:val="002832D4"/>
    <w:rsid w:val="00293E97"/>
    <w:rsid w:val="002A0A52"/>
    <w:rsid w:val="002B67D3"/>
    <w:rsid w:val="002B6973"/>
    <w:rsid w:val="002C0ABC"/>
    <w:rsid w:val="002C310D"/>
    <w:rsid w:val="002C4B52"/>
    <w:rsid w:val="002C78F8"/>
    <w:rsid w:val="002D3CD5"/>
    <w:rsid w:val="002D4290"/>
    <w:rsid w:val="002F3753"/>
    <w:rsid w:val="00310575"/>
    <w:rsid w:val="0032566E"/>
    <w:rsid w:val="003346A7"/>
    <w:rsid w:val="00336D36"/>
    <w:rsid w:val="00341D07"/>
    <w:rsid w:val="00342438"/>
    <w:rsid w:val="00343728"/>
    <w:rsid w:val="00354611"/>
    <w:rsid w:val="00357FAC"/>
    <w:rsid w:val="00363276"/>
    <w:rsid w:val="00372A1C"/>
    <w:rsid w:val="00373A6D"/>
    <w:rsid w:val="00376BC9"/>
    <w:rsid w:val="00390A50"/>
    <w:rsid w:val="0039240E"/>
    <w:rsid w:val="003B68F0"/>
    <w:rsid w:val="003C3084"/>
    <w:rsid w:val="003C6184"/>
    <w:rsid w:val="003E761B"/>
    <w:rsid w:val="003F1B53"/>
    <w:rsid w:val="003F429C"/>
    <w:rsid w:val="004003E3"/>
    <w:rsid w:val="0040307D"/>
    <w:rsid w:val="004032EA"/>
    <w:rsid w:val="00404BE4"/>
    <w:rsid w:val="00411616"/>
    <w:rsid w:val="00413CE9"/>
    <w:rsid w:val="00415921"/>
    <w:rsid w:val="00415F0C"/>
    <w:rsid w:val="0043207D"/>
    <w:rsid w:val="00436601"/>
    <w:rsid w:val="0044203E"/>
    <w:rsid w:val="00443BFC"/>
    <w:rsid w:val="004560C1"/>
    <w:rsid w:val="00460653"/>
    <w:rsid w:val="00460DB3"/>
    <w:rsid w:val="00462F06"/>
    <w:rsid w:val="004648FA"/>
    <w:rsid w:val="00475962"/>
    <w:rsid w:val="004845EF"/>
    <w:rsid w:val="0049033E"/>
    <w:rsid w:val="00490444"/>
    <w:rsid w:val="004906DE"/>
    <w:rsid w:val="004919F1"/>
    <w:rsid w:val="004956A1"/>
    <w:rsid w:val="004A3529"/>
    <w:rsid w:val="004A7433"/>
    <w:rsid w:val="004C0AD1"/>
    <w:rsid w:val="004C2B0A"/>
    <w:rsid w:val="004C4C93"/>
    <w:rsid w:val="004D2F3D"/>
    <w:rsid w:val="004D3138"/>
    <w:rsid w:val="004D6572"/>
    <w:rsid w:val="004F240F"/>
    <w:rsid w:val="004F67BC"/>
    <w:rsid w:val="0050074E"/>
    <w:rsid w:val="005011B9"/>
    <w:rsid w:val="00504169"/>
    <w:rsid w:val="005047E9"/>
    <w:rsid w:val="005059AD"/>
    <w:rsid w:val="00505C52"/>
    <w:rsid w:val="005152B3"/>
    <w:rsid w:val="00544A0A"/>
    <w:rsid w:val="00547521"/>
    <w:rsid w:val="00547B26"/>
    <w:rsid w:val="00554850"/>
    <w:rsid w:val="005614D0"/>
    <w:rsid w:val="0056308F"/>
    <w:rsid w:val="00565500"/>
    <w:rsid w:val="00571EDB"/>
    <w:rsid w:val="00576F54"/>
    <w:rsid w:val="00577305"/>
    <w:rsid w:val="005905F2"/>
    <w:rsid w:val="0059686C"/>
    <w:rsid w:val="005A397D"/>
    <w:rsid w:val="005A5D8D"/>
    <w:rsid w:val="005B1AA4"/>
    <w:rsid w:val="005B518C"/>
    <w:rsid w:val="005B75E8"/>
    <w:rsid w:val="005C167C"/>
    <w:rsid w:val="005C2E0B"/>
    <w:rsid w:val="005E3822"/>
    <w:rsid w:val="005E3D22"/>
    <w:rsid w:val="005E7078"/>
    <w:rsid w:val="005E71CC"/>
    <w:rsid w:val="005E7C2F"/>
    <w:rsid w:val="006003D5"/>
    <w:rsid w:val="00603242"/>
    <w:rsid w:val="006037A2"/>
    <w:rsid w:val="0060466A"/>
    <w:rsid w:val="006070B2"/>
    <w:rsid w:val="006269BC"/>
    <w:rsid w:val="00633887"/>
    <w:rsid w:val="00635295"/>
    <w:rsid w:val="00636746"/>
    <w:rsid w:val="006432CB"/>
    <w:rsid w:val="00643496"/>
    <w:rsid w:val="00644449"/>
    <w:rsid w:val="00650526"/>
    <w:rsid w:val="00650E62"/>
    <w:rsid w:val="00651149"/>
    <w:rsid w:val="006560EF"/>
    <w:rsid w:val="006638C4"/>
    <w:rsid w:val="00665E7E"/>
    <w:rsid w:val="00672525"/>
    <w:rsid w:val="00672B7F"/>
    <w:rsid w:val="00673AF7"/>
    <w:rsid w:val="00674307"/>
    <w:rsid w:val="00680E78"/>
    <w:rsid w:val="0068298D"/>
    <w:rsid w:val="006A3B3F"/>
    <w:rsid w:val="006A62B5"/>
    <w:rsid w:val="006B4A98"/>
    <w:rsid w:val="006B4B2F"/>
    <w:rsid w:val="006B701F"/>
    <w:rsid w:val="006C2E23"/>
    <w:rsid w:val="006D50F4"/>
    <w:rsid w:val="006D5DB4"/>
    <w:rsid w:val="006E434F"/>
    <w:rsid w:val="00705A82"/>
    <w:rsid w:val="0071130E"/>
    <w:rsid w:val="0073392F"/>
    <w:rsid w:val="007349EC"/>
    <w:rsid w:val="007372E7"/>
    <w:rsid w:val="007375CA"/>
    <w:rsid w:val="00741F7F"/>
    <w:rsid w:val="00742F3B"/>
    <w:rsid w:val="007475BB"/>
    <w:rsid w:val="00751E57"/>
    <w:rsid w:val="00760843"/>
    <w:rsid w:val="00765D4D"/>
    <w:rsid w:val="00790620"/>
    <w:rsid w:val="00790A14"/>
    <w:rsid w:val="007B0DFA"/>
    <w:rsid w:val="007D3D51"/>
    <w:rsid w:val="007E0672"/>
    <w:rsid w:val="007E595F"/>
    <w:rsid w:val="007E5E59"/>
    <w:rsid w:val="008034BE"/>
    <w:rsid w:val="00823D33"/>
    <w:rsid w:val="00852339"/>
    <w:rsid w:val="008605A9"/>
    <w:rsid w:val="0087088D"/>
    <w:rsid w:val="00874713"/>
    <w:rsid w:val="008759A8"/>
    <w:rsid w:val="00883CF0"/>
    <w:rsid w:val="008911AA"/>
    <w:rsid w:val="00893423"/>
    <w:rsid w:val="0089419D"/>
    <w:rsid w:val="00895034"/>
    <w:rsid w:val="008A42ED"/>
    <w:rsid w:val="008A43D3"/>
    <w:rsid w:val="008B46AB"/>
    <w:rsid w:val="008D0A3E"/>
    <w:rsid w:val="008D1AFB"/>
    <w:rsid w:val="008D2CA8"/>
    <w:rsid w:val="008D6DDB"/>
    <w:rsid w:val="008D74CE"/>
    <w:rsid w:val="008E707B"/>
    <w:rsid w:val="008F4268"/>
    <w:rsid w:val="008F4D15"/>
    <w:rsid w:val="00900245"/>
    <w:rsid w:val="00900757"/>
    <w:rsid w:val="009039C9"/>
    <w:rsid w:val="00911CD5"/>
    <w:rsid w:val="00915BBB"/>
    <w:rsid w:val="009210A6"/>
    <w:rsid w:val="00924378"/>
    <w:rsid w:val="0093179A"/>
    <w:rsid w:val="00935A96"/>
    <w:rsid w:val="009440E9"/>
    <w:rsid w:val="00944D7A"/>
    <w:rsid w:val="009515DF"/>
    <w:rsid w:val="009574AB"/>
    <w:rsid w:val="0098241A"/>
    <w:rsid w:val="00984E41"/>
    <w:rsid w:val="009959D4"/>
    <w:rsid w:val="009A0F76"/>
    <w:rsid w:val="009C3176"/>
    <w:rsid w:val="009C3BED"/>
    <w:rsid w:val="009D23A0"/>
    <w:rsid w:val="009D7EB9"/>
    <w:rsid w:val="009E1551"/>
    <w:rsid w:val="009F2BEE"/>
    <w:rsid w:val="009F4C05"/>
    <w:rsid w:val="00A03155"/>
    <w:rsid w:val="00A03BCD"/>
    <w:rsid w:val="00A06532"/>
    <w:rsid w:val="00A2232B"/>
    <w:rsid w:val="00A2458C"/>
    <w:rsid w:val="00A36AE5"/>
    <w:rsid w:val="00A3758A"/>
    <w:rsid w:val="00A4330A"/>
    <w:rsid w:val="00A47FAD"/>
    <w:rsid w:val="00A51CCF"/>
    <w:rsid w:val="00A560AB"/>
    <w:rsid w:val="00A7217A"/>
    <w:rsid w:val="00A86068"/>
    <w:rsid w:val="00A91D75"/>
    <w:rsid w:val="00A978A5"/>
    <w:rsid w:val="00AA5D22"/>
    <w:rsid w:val="00AC343A"/>
    <w:rsid w:val="00AC4EAE"/>
    <w:rsid w:val="00AD2ACD"/>
    <w:rsid w:val="00AD34D0"/>
    <w:rsid w:val="00AD399E"/>
    <w:rsid w:val="00AE121C"/>
    <w:rsid w:val="00AE1B27"/>
    <w:rsid w:val="00AF05BA"/>
    <w:rsid w:val="00AF7BF2"/>
    <w:rsid w:val="00B05AEC"/>
    <w:rsid w:val="00B1016F"/>
    <w:rsid w:val="00B32EA6"/>
    <w:rsid w:val="00B721DE"/>
    <w:rsid w:val="00B8409B"/>
    <w:rsid w:val="00B86D9D"/>
    <w:rsid w:val="00BA001F"/>
    <w:rsid w:val="00BB0DC3"/>
    <w:rsid w:val="00BC0361"/>
    <w:rsid w:val="00BC0B6F"/>
    <w:rsid w:val="00BC3377"/>
    <w:rsid w:val="00BC5779"/>
    <w:rsid w:val="00BE5F1F"/>
    <w:rsid w:val="00BE6046"/>
    <w:rsid w:val="00BF4FE0"/>
    <w:rsid w:val="00BF622C"/>
    <w:rsid w:val="00BF72FC"/>
    <w:rsid w:val="00C15420"/>
    <w:rsid w:val="00C16E8F"/>
    <w:rsid w:val="00C17726"/>
    <w:rsid w:val="00C25E8E"/>
    <w:rsid w:val="00C47072"/>
    <w:rsid w:val="00C50FEA"/>
    <w:rsid w:val="00C549F9"/>
    <w:rsid w:val="00C6323A"/>
    <w:rsid w:val="00C7788A"/>
    <w:rsid w:val="00C85B0A"/>
    <w:rsid w:val="00C87193"/>
    <w:rsid w:val="00CA45FA"/>
    <w:rsid w:val="00CB27A1"/>
    <w:rsid w:val="00CB337A"/>
    <w:rsid w:val="00CD7C02"/>
    <w:rsid w:val="00CE080E"/>
    <w:rsid w:val="00CE0A25"/>
    <w:rsid w:val="00CE0EED"/>
    <w:rsid w:val="00CE24A2"/>
    <w:rsid w:val="00CF2298"/>
    <w:rsid w:val="00CF2B3B"/>
    <w:rsid w:val="00D0436C"/>
    <w:rsid w:val="00D11CBF"/>
    <w:rsid w:val="00D22100"/>
    <w:rsid w:val="00D2256D"/>
    <w:rsid w:val="00D23780"/>
    <w:rsid w:val="00D2699A"/>
    <w:rsid w:val="00D269A5"/>
    <w:rsid w:val="00D40A72"/>
    <w:rsid w:val="00D476F7"/>
    <w:rsid w:val="00D50E8A"/>
    <w:rsid w:val="00D55CBC"/>
    <w:rsid w:val="00D7423D"/>
    <w:rsid w:val="00D8631A"/>
    <w:rsid w:val="00D87CD8"/>
    <w:rsid w:val="00D914DB"/>
    <w:rsid w:val="00D94868"/>
    <w:rsid w:val="00DA3671"/>
    <w:rsid w:val="00DA436E"/>
    <w:rsid w:val="00DA5C39"/>
    <w:rsid w:val="00DB1951"/>
    <w:rsid w:val="00DD3290"/>
    <w:rsid w:val="00DE06D4"/>
    <w:rsid w:val="00DF1019"/>
    <w:rsid w:val="00DF1CFA"/>
    <w:rsid w:val="00DF2A8C"/>
    <w:rsid w:val="00DF5B47"/>
    <w:rsid w:val="00DF6CFE"/>
    <w:rsid w:val="00E0312C"/>
    <w:rsid w:val="00E05DC9"/>
    <w:rsid w:val="00E10A84"/>
    <w:rsid w:val="00E20163"/>
    <w:rsid w:val="00E34C8E"/>
    <w:rsid w:val="00E523C3"/>
    <w:rsid w:val="00E5388E"/>
    <w:rsid w:val="00E55DC6"/>
    <w:rsid w:val="00E6016B"/>
    <w:rsid w:val="00E62E8B"/>
    <w:rsid w:val="00E7796D"/>
    <w:rsid w:val="00E81DF4"/>
    <w:rsid w:val="00E907AA"/>
    <w:rsid w:val="00E9227B"/>
    <w:rsid w:val="00E94B95"/>
    <w:rsid w:val="00EA19C3"/>
    <w:rsid w:val="00EA1B0E"/>
    <w:rsid w:val="00EA43C0"/>
    <w:rsid w:val="00EB5E9F"/>
    <w:rsid w:val="00EB76DA"/>
    <w:rsid w:val="00ED276A"/>
    <w:rsid w:val="00ED6905"/>
    <w:rsid w:val="00EF14A3"/>
    <w:rsid w:val="00EF64C7"/>
    <w:rsid w:val="00F03417"/>
    <w:rsid w:val="00F05655"/>
    <w:rsid w:val="00F05BB0"/>
    <w:rsid w:val="00F15904"/>
    <w:rsid w:val="00F404D3"/>
    <w:rsid w:val="00F42EA8"/>
    <w:rsid w:val="00F43101"/>
    <w:rsid w:val="00F43BE6"/>
    <w:rsid w:val="00F45436"/>
    <w:rsid w:val="00F4628A"/>
    <w:rsid w:val="00F64FDF"/>
    <w:rsid w:val="00F760F6"/>
    <w:rsid w:val="00F7696E"/>
    <w:rsid w:val="00F84C49"/>
    <w:rsid w:val="00F96FF2"/>
    <w:rsid w:val="00FA2D1E"/>
    <w:rsid w:val="00FA5255"/>
    <w:rsid w:val="00FB2EB9"/>
    <w:rsid w:val="00FB7F03"/>
    <w:rsid w:val="00FC3967"/>
    <w:rsid w:val="00FC5932"/>
    <w:rsid w:val="00FD0DBB"/>
    <w:rsid w:val="00FD7371"/>
    <w:rsid w:val="00FE0D74"/>
    <w:rsid w:val="00FE3D2C"/>
    <w:rsid w:val="00FF4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2197D5A"/>
  <w15:docId w15:val="{2668922C-71F5-40DD-99C0-99485A73F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0A7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semiHidden/>
    <w:qFormat/>
    <w:rsid w:val="006A62B5"/>
    <w:pPr>
      <w:ind w:left="720"/>
    </w:pPr>
  </w:style>
  <w:style w:type="paragraph" w:styleId="TDC3">
    <w:name w:val="toc 3"/>
    <w:basedOn w:val="Normal"/>
    <w:next w:val="Normal"/>
    <w:autoRedefine/>
    <w:uiPriority w:val="39"/>
    <w:unhideWhenUsed/>
    <w:rsid w:val="001A7518"/>
    <w:pPr>
      <w:spacing w:after="100"/>
      <w:ind w:left="480"/>
    </w:pPr>
  </w:style>
  <w:style w:type="character" w:styleId="Mencinsinresolver">
    <w:name w:val="Unresolved Mention"/>
    <w:basedOn w:val="Fuentedeprrafopredeter"/>
    <w:uiPriority w:val="99"/>
    <w:semiHidden/>
    <w:unhideWhenUsed/>
    <w:rsid w:val="006725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hyperlink" Target="mailto:willjean29@gmail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C1C025-9F0D-43F3-8586-757C21D31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2</TotalTime>
  <Pages>33</Pages>
  <Words>2800</Words>
  <Characters>15402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Review Prix-Comics</dc:creator>
  <cp:keywords/>
  <cp:lastModifiedBy>Martin Vega Rupire</cp:lastModifiedBy>
  <cp:revision>2</cp:revision>
  <cp:lastPrinted>2020-09-08T01:16:00Z</cp:lastPrinted>
  <dcterms:created xsi:type="dcterms:W3CDTF">2021-08-22T20:28:00Z</dcterms:created>
  <dcterms:modified xsi:type="dcterms:W3CDTF">2021-08-22T20:28:00Z</dcterms:modified>
  <cp:contentStatus/>
  <cp:version/>
</cp:coreProperties>
</file>